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E896E" w14:textId="77777777" w:rsidR="001D4E18" w:rsidRDefault="001D4E18" w:rsidP="00882E36">
      <w:pPr>
        <w:ind w:left="900"/>
        <w:rPr>
          <w:rFonts w:ascii="Cambria" w:hAnsi="Cambria"/>
          <w:b/>
          <w:sz w:val="56"/>
          <w:szCs w:val="56"/>
        </w:rPr>
      </w:pPr>
    </w:p>
    <w:p w14:paraId="773AE0BA" w14:textId="77777777" w:rsidR="001D4E18" w:rsidRDefault="001D4E18" w:rsidP="00882E36">
      <w:pPr>
        <w:ind w:left="900"/>
        <w:rPr>
          <w:rFonts w:ascii="Cambria" w:hAnsi="Cambria"/>
          <w:b/>
          <w:sz w:val="56"/>
          <w:szCs w:val="56"/>
        </w:rPr>
      </w:pPr>
    </w:p>
    <w:p w14:paraId="28CC4060" w14:textId="77777777" w:rsidR="001D4E18" w:rsidRDefault="001D4E18" w:rsidP="00882E36">
      <w:pPr>
        <w:ind w:left="900"/>
        <w:rPr>
          <w:rFonts w:ascii="Cambria" w:hAnsi="Cambria"/>
          <w:b/>
          <w:sz w:val="56"/>
          <w:szCs w:val="56"/>
        </w:rPr>
      </w:pPr>
    </w:p>
    <w:p w14:paraId="3ECE6B2E" w14:textId="7FA4D8E1" w:rsidR="001D4E18" w:rsidRDefault="00442B59" w:rsidP="00A91CB7">
      <w:pPr>
        <w:keepNext/>
        <w:jc w:val="center"/>
      </w:pPr>
      <w:r>
        <w:rPr>
          <w:noProof/>
        </w:rPr>
        <w:drawing>
          <wp:inline distT="0" distB="0" distL="0" distR="0" wp14:anchorId="72212659" wp14:editId="7CC912D9">
            <wp:extent cx="4558665" cy="256603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8665" cy="2566035"/>
                    </a:xfrm>
                    <a:prstGeom prst="rect">
                      <a:avLst/>
                    </a:prstGeom>
                    <a:noFill/>
                    <a:ln>
                      <a:noFill/>
                    </a:ln>
                  </pic:spPr>
                </pic:pic>
              </a:graphicData>
            </a:graphic>
          </wp:inline>
        </w:drawing>
      </w:r>
    </w:p>
    <w:p w14:paraId="0FF2A86B" w14:textId="77777777" w:rsidR="001D4E18" w:rsidRDefault="001D4E18" w:rsidP="00882E36">
      <w:pPr>
        <w:ind w:left="900"/>
        <w:rPr>
          <w:rFonts w:ascii="Cambria" w:hAnsi="Cambria"/>
          <w:b/>
          <w:sz w:val="56"/>
          <w:szCs w:val="56"/>
        </w:rPr>
      </w:pPr>
    </w:p>
    <w:p w14:paraId="6B33C924" w14:textId="77777777" w:rsidR="001D4E18" w:rsidRDefault="001D4E18" w:rsidP="00882E36">
      <w:pPr>
        <w:ind w:left="900"/>
        <w:rPr>
          <w:rFonts w:ascii="Cambria" w:hAnsi="Cambria"/>
          <w:b/>
          <w:sz w:val="56"/>
          <w:szCs w:val="56"/>
        </w:rPr>
      </w:pPr>
    </w:p>
    <w:p w14:paraId="3CB853BA" w14:textId="77777777" w:rsidR="001D4E18" w:rsidRDefault="001D4E18" w:rsidP="00882E36">
      <w:pPr>
        <w:ind w:left="900"/>
        <w:rPr>
          <w:rFonts w:ascii="Cambria" w:hAnsi="Cambria"/>
          <w:b/>
          <w:sz w:val="56"/>
          <w:szCs w:val="56"/>
        </w:rPr>
      </w:pPr>
    </w:p>
    <w:p w14:paraId="122285E1" w14:textId="77777777" w:rsidR="000C674B" w:rsidRDefault="000C674B" w:rsidP="000C674B">
      <w:pPr>
        <w:rPr>
          <w:rFonts w:ascii="Cambria" w:hAnsi="Cambria"/>
          <w:b/>
          <w:sz w:val="36"/>
          <w:szCs w:val="36"/>
        </w:rPr>
      </w:pPr>
      <w:r w:rsidRPr="00987C9D">
        <w:rPr>
          <w:rFonts w:ascii="Cambria" w:hAnsi="Cambria"/>
          <w:b/>
          <w:sz w:val="56"/>
          <w:szCs w:val="56"/>
        </w:rPr>
        <w:t>Dynamics 365 - Demand Management and Inventory Shortage</w:t>
      </w:r>
    </w:p>
    <w:p w14:paraId="0DFA15C2" w14:textId="77777777" w:rsidR="001D4E18" w:rsidRDefault="00F66EFB" w:rsidP="001B7FBB">
      <w:pPr>
        <w:rPr>
          <w:rFonts w:ascii="Cambria" w:hAnsi="Cambria"/>
          <w:b/>
          <w:sz w:val="36"/>
          <w:szCs w:val="36"/>
        </w:rPr>
      </w:pPr>
      <w:r>
        <w:rPr>
          <w:rFonts w:ascii="Cambria" w:hAnsi="Cambria"/>
          <w:b/>
          <w:sz w:val="36"/>
          <w:szCs w:val="36"/>
        </w:rPr>
        <w:t>Revision</w:t>
      </w:r>
      <w:r w:rsidR="00882E36" w:rsidRPr="00882E36">
        <w:rPr>
          <w:rFonts w:ascii="Cambria" w:hAnsi="Cambria"/>
          <w:b/>
          <w:sz w:val="36"/>
          <w:szCs w:val="36"/>
        </w:rPr>
        <w:t xml:space="preserve"> </w:t>
      </w:r>
      <w:r w:rsidR="00763B2B">
        <w:rPr>
          <w:rFonts w:ascii="Cambria" w:hAnsi="Cambria"/>
          <w:b/>
          <w:sz w:val="36"/>
          <w:szCs w:val="36"/>
        </w:rPr>
        <w:t>1</w:t>
      </w:r>
    </w:p>
    <w:p w14:paraId="4E2171D1" w14:textId="77777777" w:rsidR="009051CD" w:rsidRPr="009051CD" w:rsidRDefault="001D4E18" w:rsidP="00D90176">
      <w:pPr>
        <w:jc w:val="center"/>
        <w:rPr>
          <w:rFonts w:ascii="Cambria" w:hAnsi="Cambria"/>
          <w:b/>
          <w:sz w:val="48"/>
          <w:szCs w:val="48"/>
        </w:rPr>
      </w:pPr>
      <w:r>
        <w:rPr>
          <w:rFonts w:ascii="Cambria" w:hAnsi="Cambria"/>
          <w:b/>
          <w:sz w:val="36"/>
          <w:szCs w:val="36"/>
        </w:rPr>
        <w:br w:type="page"/>
      </w:r>
      <w:r w:rsidR="009051CD" w:rsidRPr="009051CD">
        <w:rPr>
          <w:rFonts w:ascii="Cambria" w:hAnsi="Cambria"/>
          <w:b/>
          <w:bCs/>
          <w:color w:val="365F91"/>
          <w:sz w:val="48"/>
          <w:szCs w:val="48"/>
        </w:rPr>
        <w:lastRenderedPageBreak/>
        <w:t>Revision History</w:t>
      </w:r>
    </w:p>
    <w:p w14:paraId="74183D8F" w14:textId="77777777" w:rsidR="00A21B75" w:rsidRDefault="00A21B75" w:rsidP="00D36B96"/>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128"/>
        <w:gridCol w:w="1032"/>
        <w:gridCol w:w="3457"/>
        <w:gridCol w:w="1016"/>
        <w:gridCol w:w="2528"/>
      </w:tblGrid>
      <w:tr w:rsidR="00D36B96" w14:paraId="1AD9CCE1" w14:textId="77777777" w:rsidTr="006D126D">
        <w:tc>
          <w:tcPr>
            <w:tcW w:w="553" w:type="pct"/>
            <w:shd w:val="clear" w:color="auto" w:fill="A7BFDE"/>
          </w:tcPr>
          <w:p w14:paraId="60FE8099" w14:textId="77777777" w:rsidR="00D36B96" w:rsidRPr="00D36B96" w:rsidRDefault="00D36B96" w:rsidP="00583FE4">
            <w:pPr>
              <w:pStyle w:val="TableText0"/>
              <w:jc w:val="center"/>
              <w:rPr>
                <w:rFonts w:ascii="Cambria" w:hAnsi="Cambria"/>
                <w:b/>
                <w:u w:val="single"/>
              </w:rPr>
            </w:pPr>
            <w:r w:rsidRPr="00D36B96">
              <w:rPr>
                <w:rFonts w:ascii="Cambria" w:hAnsi="Cambria"/>
                <w:b/>
              </w:rPr>
              <w:t>Date</w:t>
            </w:r>
          </w:p>
        </w:tc>
        <w:tc>
          <w:tcPr>
            <w:tcW w:w="589" w:type="pct"/>
            <w:shd w:val="clear" w:color="auto" w:fill="A7BFDE"/>
          </w:tcPr>
          <w:p w14:paraId="1E984BEB" w14:textId="77777777" w:rsidR="00D36B96" w:rsidRPr="00D36B96" w:rsidRDefault="00D36B96" w:rsidP="00583FE4">
            <w:pPr>
              <w:pStyle w:val="TableText0"/>
              <w:jc w:val="center"/>
              <w:rPr>
                <w:rFonts w:ascii="Cambria" w:hAnsi="Cambria"/>
                <w:b/>
                <w:u w:val="single"/>
              </w:rPr>
            </w:pPr>
            <w:r w:rsidRPr="00D36B96">
              <w:rPr>
                <w:rFonts w:ascii="Cambria" w:hAnsi="Cambria"/>
                <w:b/>
              </w:rPr>
              <w:t>Revision</w:t>
            </w:r>
          </w:p>
        </w:tc>
        <w:tc>
          <w:tcPr>
            <w:tcW w:w="1912" w:type="pct"/>
            <w:shd w:val="clear" w:color="auto" w:fill="A7BFDE"/>
          </w:tcPr>
          <w:p w14:paraId="53A54425" w14:textId="77777777" w:rsidR="00D36B96" w:rsidRPr="00D36B96" w:rsidRDefault="00D36B96" w:rsidP="00583FE4">
            <w:pPr>
              <w:pStyle w:val="TableText0"/>
              <w:jc w:val="center"/>
              <w:rPr>
                <w:rFonts w:ascii="Cambria" w:hAnsi="Cambria"/>
                <w:b/>
                <w:u w:val="single"/>
              </w:rPr>
            </w:pPr>
            <w:r w:rsidRPr="00D36B96">
              <w:rPr>
                <w:rFonts w:ascii="Cambria" w:hAnsi="Cambria"/>
                <w:b/>
              </w:rPr>
              <w:t>Description</w:t>
            </w:r>
          </w:p>
        </w:tc>
        <w:tc>
          <w:tcPr>
            <w:tcW w:w="1946" w:type="pct"/>
            <w:gridSpan w:val="2"/>
            <w:shd w:val="clear" w:color="auto" w:fill="A7BFDE"/>
          </w:tcPr>
          <w:p w14:paraId="06342E1D" w14:textId="77777777" w:rsidR="00D36B96" w:rsidRPr="00D36B96" w:rsidRDefault="00D36B96" w:rsidP="00583FE4">
            <w:pPr>
              <w:pStyle w:val="TableText0"/>
              <w:jc w:val="center"/>
              <w:rPr>
                <w:rFonts w:ascii="Cambria" w:hAnsi="Cambria"/>
                <w:b/>
                <w:u w:val="single"/>
              </w:rPr>
            </w:pPr>
            <w:r w:rsidRPr="00D36B96">
              <w:rPr>
                <w:rFonts w:ascii="Cambria" w:hAnsi="Cambria"/>
                <w:b/>
              </w:rPr>
              <w:t>Signature / Date</w:t>
            </w:r>
          </w:p>
        </w:tc>
      </w:tr>
      <w:tr w:rsidR="006D126D" w14:paraId="0D4FAAD4" w14:textId="77777777" w:rsidTr="006D126D">
        <w:trPr>
          <w:cantSplit/>
        </w:trPr>
        <w:tc>
          <w:tcPr>
            <w:tcW w:w="553" w:type="pct"/>
            <w:shd w:val="clear" w:color="auto" w:fill="A7BFDE"/>
          </w:tcPr>
          <w:p w14:paraId="30958C03" w14:textId="44AB93C5" w:rsidR="006D126D" w:rsidRDefault="00F20EF2" w:rsidP="006D126D">
            <w:pPr>
              <w:pStyle w:val="TableText0"/>
            </w:pPr>
            <w:r>
              <w:t>30</w:t>
            </w:r>
            <w:r w:rsidR="006D126D">
              <w:t>/</w:t>
            </w:r>
            <w:r>
              <w:t>03</w:t>
            </w:r>
            <w:r w:rsidR="006D126D">
              <w:t>/202</w:t>
            </w:r>
            <w:r w:rsidR="00EA2E69">
              <w:t>2</w:t>
            </w:r>
          </w:p>
        </w:tc>
        <w:tc>
          <w:tcPr>
            <w:tcW w:w="589" w:type="pct"/>
            <w:shd w:val="clear" w:color="auto" w:fill="D3DFEE"/>
          </w:tcPr>
          <w:p w14:paraId="7429125F" w14:textId="77777777" w:rsidR="006D126D" w:rsidRDefault="006D126D" w:rsidP="006D126D">
            <w:pPr>
              <w:pStyle w:val="TableText0"/>
            </w:pPr>
            <w:r>
              <w:t>1</w:t>
            </w:r>
          </w:p>
        </w:tc>
        <w:tc>
          <w:tcPr>
            <w:tcW w:w="1912" w:type="pct"/>
            <w:vMerge w:val="restart"/>
            <w:shd w:val="clear" w:color="auto" w:fill="A7BFDE"/>
          </w:tcPr>
          <w:p w14:paraId="66B2CB0F" w14:textId="1211AEF9" w:rsidR="006D126D" w:rsidRDefault="00261974" w:rsidP="006D126D">
            <w:pPr>
              <w:pStyle w:val="TableText0"/>
            </w:pPr>
            <w:r>
              <w:t xml:space="preserve">Initial draft of user </w:t>
            </w:r>
            <w:r w:rsidR="0038333B">
              <w:t>manual:</w:t>
            </w:r>
            <w:r>
              <w:t xml:space="preserve"> </w:t>
            </w:r>
            <w:r w:rsidR="00063534">
              <w:t xml:space="preserve">Demand </w:t>
            </w:r>
            <w:r w:rsidR="00015F7A">
              <w:t>M</w:t>
            </w:r>
            <w:r w:rsidR="00063534">
              <w:t xml:space="preserve">anagement and </w:t>
            </w:r>
            <w:r w:rsidR="00015F7A">
              <w:t>I</w:t>
            </w:r>
            <w:r w:rsidR="00063534">
              <w:t xml:space="preserve">nventory </w:t>
            </w:r>
            <w:r w:rsidR="00015F7A">
              <w:t>S</w:t>
            </w:r>
            <w:r w:rsidR="00063534">
              <w:t>hortage</w:t>
            </w:r>
          </w:p>
        </w:tc>
        <w:tc>
          <w:tcPr>
            <w:tcW w:w="541" w:type="pct"/>
            <w:shd w:val="clear" w:color="auto" w:fill="D3DFEE"/>
          </w:tcPr>
          <w:p w14:paraId="7424E4B9" w14:textId="77777777" w:rsidR="006D126D" w:rsidRDefault="006D126D" w:rsidP="006D126D">
            <w:pPr>
              <w:pStyle w:val="TableText0"/>
            </w:pPr>
            <w:r>
              <w:t>Prepared</w:t>
            </w:r>
          </w:p>
        </w:tc>
        <w:tc>
          <w:tcPr>
            <w:tcW w:w="1405" w:type="pct"/>
            <w:shd w:val="clear" w:color="auto" w:fill="A7BFDE"/>
          </w:tcPr>
          <w:p w14:paraId="46678B16" w14:textId="2D45FF21" w:rsidR="006D126D" w:rsidRDefault="00F57ABF" w:rsidP="006D126D">
            <w:pPr>
              <w:pStyle w:val="TableText0"/>
            </w:pPr>
            <w:r>
              <w:t>Salman Tahir</w:t>
            </w:r>
          </w:p>
        </w:tc>
      </w:tr>
      <w:tr w:rsidR="00D36B96" w14:paraId="03AC3D68" w14:textId="77777777" w:rsidTr="006D126D">
        <w:trPr>
          <w:cantSplit/>
        </w:trPr>
        <w:tc>
          <w:tcPr>
            <w:tcW w:w="553" w:type="pct"/>
            <w:shd w:val="clear" w:color="auto" w:fill="A7BFDE"/>
          </w:tcPr>
          <w:p w14:paraId="445946B4" w14:textId="77777777" w:rsidR="00D36B96" w:rsidRDefault="00D36B96" w:rsidP="00583FE4">
            <w:pPr>
              <w:pStyle w:val="TableText0"/>
            </w:pPr>
          </w:p>
        </w:tc>
        <w:tc>
          <w:tcPr>
            <w:tcW w:w="589" w:type="pct"/>
            <w:shd w:val="clear" w:color="auto" w:fill="D3DFEE"/>
          </w:tcPr>
          <w:p w14:paraId="2FFA505E" w14:textId="77777777" w:rsidR="00D36B96" w:rsidRDefault="00D36B96" w:rsidP="00583FE4">
            <w:pPr>
              <w:pStyle w:val="TableText0"/>
            </w:pPr>
          </w:p>
        </w:tc>
        <w:tc>
          <w:tcPr>
            <w:tcW w:w="1912" w:type="pct"/>
            <w:vMerge/>
            <w:shd w:val="clear" w:color="auto" w:fill="A7BFDE"/>
          </w:tcPr>
          <w:p w14:paraId="30E9EBFC" w14:textId="77777777" w:rsidR="00D36B96" w:rsidRDefault="00D36B96" w:rsidP="00583FE4">
            <w:pPr>
              <w:pStyle w:val="TableText0"/>
            </w:pPr>
          </w:p>
        </w:tc>
        <w:tc>
          <w:tcPr>
            <w:tcW w:w="541" w:type="pct"/>
            <w:shd w:val="clear" w:color="auto" w:fill="D3DFEE"/>
          </w:tcPr>
          <w:p w14:paraId="190EE11D" w14:textId="77777777" w:rsidR="00D36B96" w:rsidRDefault="00D36B96" w:rsidP="00583FE4">
            <w:pPr>
              <w:pStyle w:val="TableText0"/>
            </w:pPr>
            <w:r>
              <w:t>Verified</w:t>
            </w:r>
          </w:p>
        </w:tc>
        <w:tc>
          <w:tcPr>
            <w:tcW w:w="1405" w:type="pct"/>
            <w:shd w:val="clear" w:color="auto" w:fill="A7BFDE"/>
          </w:tcPr>
          <w:p w14:paraId="6ADEE2B6" w14:textId="0798A57C" w:rsidR="00D36B96" w:rsidRDefault="00D36B96" w:rsidP="00583FE4">
            <w:pPr>
              <w:pStyle w:val="TableText0"/>
            </w:pPr>
          </w:p>
        </w:tc>
      </w:tr>
      <w:tr w:rsidR="00D36B96" w14:paraId="7396879D" w14:textId="77777777" w:rsidTr="006D126D">
        <w:trPr>
          <w:cantSplit/>
        </w:trPr>
        <w:tc>
          <w:tcPr>
            <w:tcW w:w="553" w:type="pct"/>
            <w:shd w:val="clear" w:color="auto" w:fill="A7BFDE"/>
          </w:tcPr>
          <w:p w14:paraId="01BC77CE" w14:textId="77777777" w:rsidR="00D36B96" w:rsidRDefault="00D36B96" w:rsidP="00583FE4">
            <w:pPr>
              <w:pStyle w:val="TableText0"/>
            </w:pPr>
          </w:p>
        </w:tc>
        <w:tc>
          <w:tcPr>
            <w:tcW w:w="589" w:type="pct"/>
            <w:shd w:val="clear" w:color="auto" w:fill="D3DFEE"/>
          </w:tcPr>
          <w:p w14:paraId="364CD614" w14:textId="77777777" w:rsidR="00D36B96" w:rsidRDefault="00D36B96" w:rsidP="00583FE4">
            <w:pPr>
              <w:pStyle w:val="TableText0"/>
            </w:pPr>
          </w:p>
        </w:tc>
        <w:tc>
          <w:tcPr>
            <w:tcW w:w="1912" w:type="pct"/>
            <w:vMerge/>
            <w:shd w:val="clear" w:color="auto" w:fill="A7BFDE"/>
          </w:tcPr>
          <w:p w14:paraId="3CBD989B" w14:textId="77777777" w:rsidR="00D36B96" w:rsidRDefault="00D36B96" w:rsidP="00583FE4">
            <w:pPr>
              <w:pStyle w:val="TableText0"/>
            </w:pPr>
          </w:p>
        </w:tc>
        <w:tc>
          <w:tcPr>
            <w:tcW w:w="541" w:type="pct"/>
            <w:shd w:val="clear" w:color="auto" w:fill="D3DFEE"/>
          </w:tcPr>
          <w:p w14:paraId="50944CE5" w14:textId="77777777" w:rsidR="00D36B96" w:rsidRDefault="00D36B96" w:rsidP="00583FE4">
            <w:pPr>
              <w:pStyle w:val="TableText0"/>
            </w:pPr>
            <w:r>
              <w:t>Approved</w:t>
            </w:r>
          </w:p>
        </w:tc>
        <w:tc>
          <w:tcPr>
            <w:tcW w:w="1405" w:type="pct"/>
            <w:shd w:val="clear" w:color="auto" w:fill="A7BFDE"/>
          </w:tcPr>
          <w:p w14:paraId="6456DE2E" w14:textId="77777777" w:rsidR="00D36B96" w:rsidRDefault="00D36B96" w:rsidP="00583FE4">
            <w:pPr>
              <w:pStyle w:val="TableText0"/>
            </w:pPr>
          </w:p>
        </w:tc>
      </w:tr>
      <w:tr w:rsidR="008A66BE" w14:paraId="413A1B22" w14:textId="77777777" w:rsidTr="006D126D">
        <w:trPr>
          <w:cantSplit/>
        </w:trPr>
        <w:tc>
          <w:tcPr>
            <w:tcW w:w="553" w:type="pct"/>
            <w:shd w:val="clear" w:color="auto" w:fill="A7BFDE"/>
          </w:tcPr>
          <w:p w14:paraId="70DD8A5E" w14:textId="638AFA93" w:rsidR="008A66BE" w:rsidRDefault="00F95F8F" w:rsidP="000F4A25">
            <w:pPr>
              <w:pStyle w:val="TableText0"/>
            </w:pPr>
            <w:r>
              <w:t>27</w:t>
            </w:r>
            <w:r w:rsidR="0081706D">
              <w:t>/10/2022</w:t>
            </w:r>
          </w:p>
        </w:tc>
        <w:tc>
          <w:tcPr>
            <w:tcW w:w="589" w:type="pct"/>
            <w:shd w:val="clear" w:color="auto" w:fill="D3DFEE"/>
          </w:tcPr>
          <w:p w14:paraId="7E122D8F" w14:textId="05513D2E" w:rsidR="008A66BE" w:rsidRDefault="00EA7B2E" w:rsidP="008A66BE">
            <w:pPr>
              <w:pStyle w:val="TableText0"/>
            </w:pPr>
            <w:r>
              <w:t>2</w:t>
            </w:r>
          </w:p>
        </w:tc>
        <w:tc>
          <w:tcPr>
            <w:tcW w:w="1912" w:type="pct"/>
            <w:vMerge w:val="restart"/>
            <w:shd w:val="clear" w:color="auto" w:fill="A7BFDE"/>
          </w:tcPr>
          <w:p w14:paraId="1A6AB911" w14:textId="1AB168F7" w:rsidR="008A66BE" w:rsidRDefault="00EA7B2E" w:rsidP="00C23A64">
            <w:pPr>
              <w:pStyle w:val="TableText0"/>
            </w:pPr>
            <w:r>
              <w:t>User Manual: Demand Management and Inventory Shortage</w:t>
            </w:r>
          </w:p>
        </w:tc>
        <w:tc>
          <w:tcPr>
            <w:tcW w:w="541" w:type="pct"/>
            <w:shd w:val="clear" w:color="auto" w:fill="D3DFEE"/>
          </w:tcPr>
          <w:p w14:paraId="0B4A8D3B" w14:textId="77777777" w:rsidR="008A66BE" w:rsidRDefault="00C7770B" w:rsidP="007E73C0">
            <w:pPr>
              <w:pStyle w:val="TableText0"/>
            </w:pPr>
            <w:r>
              <w:t>Prepared</w:t>
            </w:r>
          </w:p>
        </w:tc>
        <w:tc>
          <w:tcPr>
            <w:tcW w:w="1405" w:type="pct"/>
            <w:shd w:val="clear" w:color="auto" w:fill="A7BFDE"/>
          </w:tcPr>
          <w:p w14:paraId="4618D1EC" w14:textId="3E3E5BDB" w:rsidR="008A66BE" w:rsidRDefault="00EA7B2E" w:rsidP="007E73C0">
            <w:pPr>
              <w:pStyle w:val="TableText0"/>
            </w:pPr>
            <w:r>
              <w:t>Waseem Abbas</w:t>
            </w:r>
          </w:p>
        </w:tc>
      </w:tr>
      <w:tr w:rsidR="008A66BE" w14:paraId="5BB28715" w14:textId="77777777" w:rsidTr="006D126D">
        <w:trPr>
          <w:cantSplit/>
        </w:trPr>
        <w:tc>
          <w:tcPr>
            <w:tcW w:w="553" w:type="pct"/>
            <w:shd w:val="clear" w:color="auto" w:fill="A7BFDE"/>
          </w:tcPr>
          <w:p w14:paraId="6D2FBD5E" w14:textId="77777777" w:rsidR="008A66BE" w:rsidRDefault="008A66BE" w:rsidP="00583FE4">
            <w:pPr>
              <w:pStyle w:val="TableText0"/>
            </w:pPr>
          </w:p>
        </w:tc>
        <w:tc>
          <w:tcPr>
            <w:tcW w:w="589" w:type="pct"/>
            <w:shd w:val="clear" w:color="auto" w:fill="D3DFEE"/>
          </w:tcPr>
          <w:p w14:paraId="5B80AD11" w14:textId="77777777" w:rsidR="008A66BE" w:rsidRDefault="008A66BE" w:rsidP="00583FE4">
            <w:pPr>
              <w:pStyle w:val="TableText0"/>
            </w:pPr>
          </w:p>
        </w:tc>
        <w:tc>
          <w:tcPr>
            <w:tcW w:w="1912" w:type="pct"/>
            <w:vMerge/>
            <w:shd w:val="clear" w:color="auto" w:fill="A7BFDE"/>
          </w:tcPr>
          <w:p w14:paraId="727C50FF" w14:textId="77777777" w:rsidR="008A66BE" w:rsidRDefault="008A66BE" w:rsidP="00583FE4">
            <w:pPr>
              <w:pStyle w:val="TableText0"/>
            </w:pPr>
          </w:p>
        </w:tc>
        <w:tc>
          <w:tcPr>
            <w:tcW w:w="541" w:type="pct"/>
            <w:shd w:val="clear" w:color="auto" w:fill="D3DFEE"/>
          </w:tcPr>
          <w:p w14:paraId="263C2F17" w14:textId="77777777" w:rsidR="008A66BE" w:rsidRDefault="007E6399" w:rsidP="00583FE4">
            <w:pPr>
              <w:pStyle w:val="TableText0"/>
            </w:pPr>
            <w:r>
              <w:t>Verified</w:t>
            </w:r>
          </w:p>
        </w:tc>
        <w:tc>
          <w:tcPr>
            <w:tcW w:w="1405" w:type="pct"/>
            <w:shd w:val="clear" w:color="auto" w:fill="A7BFDE"/>
          </w:tcPr>
          <w:p w14:paraId="6DE740EC" w14:textId="77777777" w:rsidR="008A66BE" w:rsidRDefault="008A66BE" w:rsidP="00583FE4">
            <w:pPr>
              <w:pStyle w:val="TableText0"/>
            </w:pPr>
          </w:p>
        </w:tc>
      </w:tr>
      <w:tr w:rsidR="008A66BE" w14:paraId="01F3ABCC" w14:textId="77777777" w:rsidTr="006D126D">
        <w:trPr>
          <w:cantSplit/>
        </w:trPr>
        <w:tc>
          <w:tcPr>
            <w:tcW w:w="553" w:type="pct"/>
            <w:shd w:val="clear" w:color="auto" w:fill="A7BFDE"/>
          </w:tcPr>
          <w:p w14:paraId="6AF51974" w14:textId="77777777" w:rsidR="008A66BE" w:rsidRDefault="008A66BE" w:rsidP="00583FE4">
            <w:pPr>
              <w:pStyle w:val="TableText0"/>
            </w:pPr>
          </w:p>
        </w:tc>
        <w:tc>
          <w:tcPr>
            <w:tcW w:w="589" w:type="pct"/>
            <w:shd w:val="clear" w:color="auto" w:fill="D3DFEE"/>
          </w:tcPr>
          <w:p w14:paraId="57DE5566" w14:textId="77777777" w:rsidR="008A66BE" w:rsidRDefault="008A66BE" w:rsidP="00583FE4">
            <w:pPr>
              <w:pStyle w:val="TableText0"/>
            </w:pPr>
          </w:p>
        </w:tc>
        <w:tc>
          <w:tcPr>
            <w:tcW w:w="1912" w:type="pct"/>
            <w:vMerge/>
            <w:shd w:val="clear" w:color="auto" w:fill="A7BFDE"/>
          </w:tcPr>
          <w:p w14:paraId="077F1761" w14:textId="77777777" w:rsidR="008A66BE" w:rsidRDefault="008A66BE" w:rsidP="00583FE4">
            <w:pPr>
              <w:pStyle w:val="TableText0"/>
            </w:pPr>
          </w:p>
        </w:tc>
        <w:tc>
          <w:tcPr>
            <w:tcW w:w="541" w:type="pct"/>
            <w:shd w:val="clear" w:color="auto" w:fill="D3DFEE"/>
          </w:tcPr>
          <w:p w14:paraId="31B0983D" w14:textId="77777777" w:rsidR="008A66BE" w:rsidRDefault="007E6399" w:rsidP="00583FE4">
            <w:pPr>
              <w:pStyle w:val="TableText0"/>
            </w:pPr>
            <w:r>
              <w:t>Approved</w:t>
            </w:r>
          </w:p>
        </w:tc>
        <w:tc>
          <w:tcPr>
            <w:tcW w:w="1405" w:type="pct"/>
            <w:shd w:val="clear" w:color="auto" w:fill="A7BFDE"/>
          </w:tcPr>
          <w:p w14:paraId="5ECD383F" w14:textId="77777777" w:rsidR="008A66BE" w:rsidRDefault="008A66BE" w:rsidP="00583FE4">
            <w:pPr>
              <w:pStyle w:val="TableText0"/>
            </w:pPr>
          </w:p>
        </w:tc>
      </w:tr>
      <w:tr w:rsidR="00E364F4" w14:paraId="38165D8D" w14:textId="77777777" w:rsidTr="006D126D">
        <w:trPr>
          <w:cantSplit/>
        </w:trPr>
        <w:tc>
          <w:tcPr>
            <w:tcW w:w="553" w:type="pct"/>
            <w:shd w:val="clear" w:color="auto" w:fill="A7BFDE"/>
          </w:tcPr>
          <w:p w14:paraId="7C125B97" w14:textId="77777777" w:rsidR="00E364F4" w:rsidRDefault="00E364F4" w:rsidP="00E364F4">
            <w:pPr>
              <w:pStyle w:val="TableText0"/>
            </w:pPr>
          </w:p>
        </w:tc>
        <w:tc>
          <w:tcPr>
            <w:tcW w:w="589" w:type="pct"/>
            <w:shd w:val="clear" w:color="auto" w:fill="D3DFEE"/>
          </w:tcPr>
          <w:p w14:paraId="6750AFAF" w14:textId="77777777" w:rsidR="00E364F4" w:rsidRDefault="00E364F4" w:rsidP="00E364F4">
            <w:pPr>
              <w:pStyle w:val="TableText0"/>
            </w:pPr>
          </w:p>
        </w:tc>
        <w:tc>
          <w:tcPr>
            <w:tcW w:w="1912" w:type="pct"/>
            <w:vMerge w:val="restart"/>
            <w:shd w:val="clear" w:color="auto" w:fill="A7BFDE"/>
          </w:tcPr>
          <w:p w14:paraId="1D70B8D9" w14:textId="77777777" w:rsidR="00E364F4" w:rsidRDefault="00E364F4" w:rsidP="00583FE4">
            <w:pPr>
              <w:pStyle w:val="TableText0"/>
            </w:pPr>
          </w:p>
        </w:tc>
        <w:tc>
          <w:tcPr>
            <w:tcW w:w="541" w:type="pct"/>
            <w:shd w:val="clear" w:color="auto" w:fill="D3DFEE"/>
          </w:tcPr>
          <w:p w14:paraId="0870225F" w14:textId="77777777" w:rsidR="00E364F4" w:rsidRDefault="007E6399" w:rsidP="00583FE4">
            <w:pPr>
              <w:pStyle w:val="TableText0"/>
            </w:pPr>
            <w:r>
              <w:t>Prepared</w:t>
            </w:r>
          </w:p>
        </w:tc>
        <w:tc>
          <w:tcPr>
            <w:tcW w:w="1405" w:type="pct"/>
            <w:shd w:val="clear" w:color="auto" w:fill="A7BFDE"/>
          </w:tcPr>
          <w:p w14:paraId="50E33934" w14:textId="77777777" w:rsidR="00E364F4" w:rsidRDefault="00E364F4" w:rsidP="00583FE4">
            <w:pPr>
              <w:pStyle w:val="TableText0"/>
            </w:pPr>
          </w:p>
        </w:tc>
      </w:tr>
      <w:tr w:rsidR="00D36B96" w14:paraId="64796D46" w14:textId="77777777" w:rsidTr="006D126D">
        <w:trPr>
          <w:cantSplit/>
        </w:trPr>
        <w:tc>
          <w:tcPr>
            <w:tcW w:w="553" w:type="pct"/>
            <w:shd w:val="clear" w:color="auto" w:fill="A7BFDE"/>
          </w:tcPr>
          <w:p w14:paraId="4D0FC602" w14:textId="77777777" w:rsidR="00D36B96" w:rsidRDefault="00D36B96" w:rsidP="00583FE4">
            <w:pPr>
              <w:pStyle w:val="TableText0"/>
            </w:pPr>
          </w:p>
        </w:tc>
        <w:tc>
          <w:tcPr>
            <w:tcW w:w="589" w:type="pct"/>
            <w:shd w:val="clear" w:color="auto" w:fill="D3DFEE"/>
          </w:tcPr>
          <w:p w14:paraId="712C281F" w14:textId="77777777" w:rsidR="00D36B96" w:rsidRDefault="00D36B96" w:rsidP="00583FE4">
            <w:pPr>
              <w:pStyle w:val="TableText0"/>
            </w:pPr>
          </w:p>
        </w:tc>
        <w:tc>
          <w:tcPr>
            <w:tcW w:w="1912" w:type="pct"/>
            <w:vMerge/>
            <w:shd w:val="clear" w:color="auto" w:fill="A7BFDE"/>
          </w:tcPr>
          <w:p w14:paraId="460C0E98" w14:textId="77777777" w:rsidR="00D36B96" w:rsidRDefault="00D36B96" w:rsidP="00583FE4">
            <w:pPr>
              <w:pStyle w:val="TableText0"/>
            </w:pPr>
          </w:p>
        </w:tc>
        <w:tc>
          <w:tcPr>
            <w:tcW w:w="541" w:type="pct"/>
            <w:shd w:val="clear" w:color="auto" w:fill="D3DFEE"/>
          </w:tcPr>
          <w:p w14:paraId="5798B542" w14:textId="77777777" w:rsidR="00D36B96" w:rsidRDefault="00D36B96" w:rsidP="00583FE4">
            <w:pPr>
              <w:pStyle w:val="TableText0"/>
            </w:pPr>
          </w:p>
        </w:tc>
        <w:tc>
          <w:tcPr>
            <w:tcW w:w="1405" w:type="pct"/>
            <w:shd w:val="clear" w:color="auto" w:fill="A7BFDE"/>
          </w:tcPr>
          <w:p w14:paraId="186E8F3A" w14:textId="77777777" w:rsidR="00D36B96" w:rsidRDefault="00D36B96" w:rsidP="00583FE4">
            <w:pPr>
              <w:pStyle w:val="TableText0"/>
            </w:pPr>
          </w:p>
        </w:tc>
      </w:tr>
      <w:tr w:rsidR="00D36B96" w14:paraId="0C0C01B7" w14:textId="77777777" w:rsidTr="006D126D">
        <w:trPr>
          <w:cantSplit/>
        </w:trPr>
        <w:tc>
          <w:tcPr>
            <w:tcW w:w="553" w:type="pct"/>
            <w:shd w:val="clear" w:color="auto" w:fill="A7BFDE"/>
          </w:tcPr>
          <w:p w14:paraId="21620207" w14:textId="77777777" w:rsidR="00D36B96" w:rsidRDefault="00D36B96" w:rsidP="00583FE4">
            <w:pPr>
              <w:pStyle w:val="TableText0"/>
            </w:pPr>
          </w:p>
        </w:tc>
        <w:tc>
          <w:tcPr>
            <w:tcW w:w="589" w:type="pct"/>
            <w:shd w:val="clear" w:color="auto" w:fill="D3DFEE"/>
          </w:tcPr>
          <w:p w14:paraId="47F49A16" w14:textId="77777777" w:rsidR="00D36B96" w:rsidRDefault="00D36B96" w:rsidP="00583FE4">
            <w:pPr>
              <w:pStyle w:val="TableText0"/>
            </w:pPr>
          </w:p>
        </w:tc>
        <w:tc>
          <w:tcPr>
            <w:tcW w:w="1912" w:type="pct"/>
            <w:vMerge/>
            <w:shd w:val="clear" w:color="auto" w:fill="A7BFDE"/>
          </w:tcPr>
          <w:p w14:paraId="0DC82C24" w14:textId="77777777" w:rsidR="00D36B96" w:rsidRDefault="00D36B96" w:rsidP="00583FE4">
            <w:pPr>
              <w:pStyle w:val="TableText0"/>
            </w:pPr>
          </w:p>
        </w:tc>
        <w:tc>
          <w:tcPr>
            <w:tcW w:w="541" w:type="pct"/>
            <w:shd w:val="clear" w:color="auto" w:fill="D3DFEE"/>
          </w:tcPr>
          <w:p w14:paraId="53521501" w14:textId="77777777" w:rsidR="00D36B96" w:rsidRDefault="00D36B96" w:rsidP="00583FE4">
            <w:pPr>
              <w:pStyle w:val="TableText0"/>
            </w:pPr>
          </w:p>
        </w:tc>
        <w:tc>
          <w:tcPr>
            <w:tcW w:w="1405" w:type="pct"/>
            <w:shd w:val="clear" w:color="auto" w:fill="A7BFDE"/>
          </w:tcPr>
          <w:p w14:paraId="0EFC9C7C" w14:textId="77777777" w:rsidR="00D36B96" w:rsidRDefault="00D36B96" w:rsidP="00583FE4">
            <w:pPr>
              <w:pStyle w:val="TableText0"/>
            </w:pPr>
          </w:p>
        </w:tc>
      </w:tr>
      <w:tr w:rsidR="00D36B96" w14:paraId="7F8CF2E6" w14:textId="77777777" w:rsidTr="006D126D">
        <w:trPr>
          <w:cantSplit/>
        </w:trPr>
        <w:tc>
          <w:tcPr>
            <w:tcW w:w="553" w:type="pct"/>
            <w:shd w:val="clear" w:color="auto" w:fill="A7BFDE"/>
          </w:tcPr>
          <w:p w14:paraId="43AA7397" w14:textId="77777777" w:rsidR="00D36B96" w:rsidRDefault="00D36B96" w:rsidP="00D22E32">
            <w:pPr>
              <w:pStyle w:val="TableText0"/>
            </w:pPr>
          </w:p>
        </w:tc>
        <w:tc>
          <w:tcPr>
            <w:tcW w:w="589" w:type="pct"/>
            <w:shd w:val="clear" w:color="auto" w:fill="D3DFEE"/>
          </w:tcPr>
          <w:p w14:paraId="7D2144D7" w14:textId="77777777" w:rsidR="00D36B96" w:rsidRDefault="00D36B96" w:rsidP="00583FE4">
            <w:pPr>
              <w:pStyle w:val="TableText0"/>
            </w:pPr>
          </w:p>
        </w:tc>
        <w:tc>
          <w:tcPr>
            <w:tcW w:w="1912" w:type="pct"/>
            <w:vMerge w:val="restart"/>
            <w:shd w:val="clear" w:color="auto" w:fill="A7BFDE"/>
          </w:tcPr>
          <w:p w14:paraId="005AD5E9" w14:textId="77777777" w:rsidR="00D36B96" w:rsidRDefault="00D36B96" w:rsidP="00D22E32">
            <w:pPr>
              <w:pStyle w:val="TableText0"/>
            </w:pPr>
          </w:p>
        </w:tc>
        <w:tc>
          <w:tcPr>
            <w:tcW w:w="541" w:type="pct"/>
            <w:shd w:val="clear" w:color="auto" w:fill="D3DFEE"/>
          </w:tcPr>
          <w:p w14:paraId="37CCEB0A" w14:textId="77777777" w:rsidR="00D36B96" w:rsidRDefault="00D36B96" w:rsidP="00583FE4">
            <w:pPr>
              <w:pStyle w:val="TableText0"/>
            </w:pPr>
          </w:p>
        </w:tc>
        <w:tc>
          <w:tcPr>
            <w:tcW w:w="1405" w:type="pct"/>
            <w:shd w:val="clear" w:color="auto" w:fill="A7BFDE"/>
          </w:tcPr>
          <w:p w14:paraId="4B61BC98" w14:textId="77777777" w:rsidR="00D36B96" w:rsidRDefault="00D36B96" w:rsidP="00583FE4">
            <w:pPr>
              <w:pStyle w:val="TableText0"/>
            </w:pPr>
          </w:p>
        </w:tc>
      </w:tr>
      <w:tr w:rsidR="00D36B96" w14:paraId="3E4FEAC2" w14:textId="77777777" w:rsidTr="006D126D">
        <w:trPr>
          <w:cantSplit/>
        </w:trPr>
        <w:tc>
          <w:tcPr>
            <w:tcW w:w="553" w:type="pct"/>
            <w:shd w:val="clear" w:color="auto" w:fill="A7BFDE"/>
          </w:tcPr>
          <w:p w14:paraId="5D4F6008" w14:textId="77777777" w:rsidR="00D36B96" w:rsidRDefault="00D36B96" w:rsidP="00583FE4">
            <w:pPr>
              <w:pStyle w:val="TableText0"/>
            </w:pPr>
          </w:p>
        </w:tc>
        <w:tc>
          <w:tcPr>
            <w:tcW w:w="589" w:type="pct"/>
            <w:shd w:val="clear" w:color="auto" w:fill="D3DFEE"/>
          </w:tcPr>
          <w:p w14:paraId="4924041F" w14:textId="77777777" w:rsidR="00D36B96" w:rsidRDefault="00D36B96" w:rsidP="00583FE4">
            <w:pPr>
              <w:pStyle w:val="TableText0"/>
            </w:pPr>
          </w:p>
        </w:tc>
        <w:tc>
          <w:tcPr>
            <w:tcW w:w="1912" w:type="pct"/>
            <w:vMerge/>
            <w:shd w:val="clear" w:color="auto" w:fill="A7BFDE"/>
          </w:tcPr>
          <w:p w14:paraId="05BF04B6" w14:textId="77777777" w:rsidR="00D36B96" w:rsidRDefault="00D36B96" w:rsidP="00583FE4">
            <w:pPr>
              <w:pStyle w:val="TableText0"/>
            </w:pPr>
          </w:p>
        </w:tc>
        <w:tc>
          <w:tcPr>
            <w:tcW w:w="541" w:type="pct"/>
            <w:shd w:val="clear" w:color="auto" w:fill="D3DFEE"/>
          </w:tcPr>
          <w:p w14:paraId="0C247FBB" w14:textId="77777777" w:rsidR="00D36B96" w:rsidRDefault="00D36B96" w:rsidP="00583FE4">
            <w:pPr>
              <w:pStyle w:val="TableText0"/>
            </w:pPr>
          </w:p>
        </w:tc>
        <w:tc>
          <w:tcPr>
            <w:tcW w:w="1405" w:type="pct"/>
            <w:shd w:val="clear" w:color="auto" w:fill="A7BFDE"/>
          </w:tcPr>
          <w:p w14:paraId="6F44D297" w14:textId="77777777" w:rsidR="00D36B96" w:rsidRDefault="00D36B96" w:rsidP="00583FE4">
            <w:pPr>
              <w:pStyle w:val="TableText0"/>
            </w:pPr>
          </w:p>
        </w:tc>
      </w:tr>
      <w:tr w:rsidR="00D36B96" w14:paraId="1F7B6F00" w14:textId="77777777" w:rsidTr="006D126D">
        <w:trPr>
          <w:cantSplit/>
        </w:trPr>
        <w:tc>
          <w:tcPr>
            <w:tcW w:w="553" w:type="pct"/>
            <w:shd w:val="clear" w:color="auto" w:fill="A7BFDE"/>
          </w:tcPr>
          <w:p w14:paraId="1AEDF0B7" w14:textId="77777777" w:rsidR="00D36B96" w:rsidRDefault="00D36B96" w:rsidP="00583FE4">
            <w:pPr>
              <w:pStyle w:val="TableText0"/>
            </w:pPr>
          </w:p>
        </w:tc>
        <w:tc>
          <w:tcPr>
            <w:tcW w:w="589" w:type="pct"/>
            <w:shd w:val="clear" w:color="auto" w:fill="D3DFEE"/>
          </w:tcPr>
          <w:p w14:paraId="353866F6" w14:textId="77777777" w:rsidR="00D36B96" w:rsidRDefault="00D36B96" w:rsidP="00583FE4">
            <w:pPr>
              <w:pStyle w:val="TableText0"/>
            </w:pPr>
          </w:p>
        </w:tc>
        <w:tc>
          <w:tcPr>
            <w:tcW w:w="1912" w:type="pct"/>
            <w:vMerge/>
            <w:shd w:val="clear" w:color="auto" w:fill="A7BFDE"/>
          </w:tcPr>
          <w:p w14:paraId="4FD2B3F9" w14:textId="77777777" w:rsidR="00D36B96" w:rsidRDefault="00D36B96" w:rsidP="00583FE4">
            <w:pPr>
              <w:pStyle w:val="TableText0"/>
            </w:pPr>
          </w:p>
        </w:tc>
        <w:tc>
          <w:tcPr>
            <w:tcW w:w="541" w:type="pct"/>
            <w:shd w:val="clear" w:color="auto" w:fill="D3DFEE"/>
          </w:tcPr>
          <w:p w14:paraId="614F31AB" w14:textId="77777777" w:rsidR="00D36B96" w:rsidRDefault="00D36B96" w:rsidP="00583FE4">
            <w:pPr>
              <w:pStyle w:val="TableText0"/>
            </w:pPr>
          </w:p>
        </w:tc>
        <w:tc>
          <w:tcPr>
            <w:tcW w:w="1405" w:type="pct"/>
            <w:shd w:val="clear" w:color="auto" w:fill="A7BFDE"/>
          </w:tcPr>
          <w:p w14:paraId="363161A3" w14:textId="77777777" w:rsidR="00D36B96" w:rsidRDefault="00D36B96" w:rsidP="00583FE4">
            <w:pPr>
              <w:pStyle w:val="TableText0"/>
            </w:pPr>
          </w:p>
        </w:tc>
      </w:tr>
    </w:tbl>
    <w:p w14:paraId="5D5E2319" w14:textId="77777777" w:rsidR="00487E4B" w:rsidRDefault="00487E4B" w:rsidP="00C05159">
      <w:pPr>
        <w:pStyle w:val="NormalHeading"/>
        <w:jc w:val="left"/>
        <w:rPr>
          <w:sz w:val="36"/>
          <w:szCs w:val="36"/>
        </w:rPr>
      </w:pPr>
    </w:p>
    <w:p w14:paraId="7F755696" w14:textId="77777777" w:rsidR="00C05159" w:rsidRDefault="00C05159" w:rsidP="00C05159">
      <w:pPr>
        <w:pStyle w:val="NormalHeading"/>
        <w:jc w:val="left"/>
        <w:rPr>
          <w:sz w:val="32"/>
          <w:szCs w:val="32"/>
        </w:rPr>
      </w:pPr>
    </w:p>
    <w:p w14:paraId="5387B6E5" w14:textId="77777777" w:rsidR="00C05159" w:rsidRDefault="00C05159" w:rsidP="00C05159">
      <w:pPr>
        <w:pStyle w:val="NormalHeading"/>
        <w:jc w:val="left"/>
        <w:rPr>
          <w:sz w:val="32"/>
          <w:szCs w:val="32"/>
        </w:rPr>
      </w:pPr>
    </w:p>
    <w:p w14:paraId="18805984" w14:textId="77777777" w:rsidR="00C05159" w:rsidRDefault="00C05159" w:rsidP="00C05159">
      <w:pPr>
        <w:pStyle w:val="NormalHeading"/>
        <w:jc w:val="left"/>
        <w:rPr>
          <w:sz w:val="32"/>
          <w:szCs w:val="32"/>
        </w:rPr>
      </w:pPr>
    </w:p>
    <w:p w14:paraId="0EF6ED21" w14:textId="77777777" w:rsidR="00C05159" w:rsidRDefault="00C05159" w:rsidP="00C05159">
      <w:pPr>
        <w:pStyle w:val="NormalHeading"/>
        <w:jc w:val="left"/>
        <w:rPr>
          <w:sz w:val="32"/>
          <w:szCs w:val="32"/>
        </w:rPr>
      </w:pPr>
    </w:p>
    <w:p w14:paraId="31F3CC1A" w14:textId="77777777" w:rsidR="00C05159" w:rsidRDefault="00C05159" w:rsidP="00C05159">
      <w:pPr>
        <w:pStyle w:val="NormalHeading"/>
        <w:jc w:val="left"/>
        <w:rPr>
          <w:sz w:val="32"/>
          <w:szCs w:val="32"/>
        </w:rPr>
      </w:pPr>
    </w:p>
    <w:p w14:paraId="70E9D55D" w14:textId="77777777" w:rsidR="00C05159" w:rsidRDefault="00C05159" w:rsidP="00C05159">
      <w:pPr>
        <w:pStyle w:val="NormalHeading"/>
        <w:jc w:val="left"/>
        <w:rPr>
          <w:sz w:val="32"/>
          <w:szCs w:val="32"/>
        </w:rPr>
      </w:pPr>
    </w:p>
    <w:p w14:paraId="55AB3B68" w14:textId="77777777" w:rsidR="00C05159" w:rsidRDefault="00C05159" w:rsidP="00C05159">
      <w:pPr>
        <w:pStyle w:val="NormalHeading"/>
        <w:jc w:val="left"/>
        <w:rPr>
          <w:sz w:val="32"/>
          <w:szCs w:val="32"/>
        </w:rPr>
      </w:pPr>
    </w:p>
    <w:p w14:paraId="2512F0E8" w14:textId="77777777" w:rsidR="00C05159" w:rsidRDefault="00C05159" w:rsidP="00C05159">
      <w:pPr>
        <w:pStyle w:val="NormalHeading"/>
        <w:jc w:val="left"/>
        <w:rPr>
          <w:sz w:val="32"/>
          <w:szCs w:val="32"/>
        </w:rPr>
      </w:pPr>
    </w:p>
    <w:p w14:paraId="62B0ABE0" w14:textId="77777777" w:rsidR="00C05159" w:rsidRDefault="00C05159" w:rsidP="00C05159">
      <w:pPr>
        <w:pStyle w:val="NormalHeading"/>
        <w:jc w:val="left"/>
        <w:rPr>
          <w:sz w:val="32"/>
          <w:szCs w:val="32"/>
        </w:rPr>
      </w:pPr>
    </w:p>
    <w:p w14:paraId="2EBEA809" w14:textId="77777777" w:rsidR="00C05159" w:rsidRDefault="00C05159" w:rsidP="00C05159">
      <w:pPr>
        <w:pStyle w:val="NormalHeading"/>
        <w:jc w:val="left"/>
        <w:rPr>
          <w:sz w:val="32"/>
          <w:szCs w:val="32"/>
        </w:rPr>
      </w:pPr>
    </w:p>
    <w:p w14:paraId="63413E2E" w14:textId="77777777" w:rsidR="0087627D" w:rsidRPr="003F4842" w:rsidRDefault="0087627D" w:rsidP="003F4842">
      <w:pPr>
        <w:pStyle w:val="TOC2"/>
        <w:tabs>
          <w:tab w:val="left" w:pos="880"/>
          <w:tab w:val="right" w:leader="dot" w:pos="9161"/>
        </w:tabs>
        <w:ind w:left="0"/>
        <w:rPr>
          <w:noProof/>
          <w:color w:val="0000FF"/>
          <w:sz w:val="24"/>
          <w:u w:val="single"/>
        </w:rPr>
      </w:pPr>
    </w:p>
    <w:p w14:paraId="58FB4D8A" w14:textId="77777777" w:rsidR="00FA1ABC" w:rsidRPr="00FA1ABC" w:rsidRDefault="00FA1ABC" w:rsidP="00FA1ABC">
      <w:pPr>
        <w:pStyle w:val="TOCHeading"/>
        <w:jc w:val="center"/>
        <w:rPr>
          <w:rFonts w:ascii="Cambria" w:hAnsi="Cambria"/>
          <w:b/>
        </w:rPr>
      </w:pPr>
      <w:r w:rsidRPr="00FA1ABC">
        <w:rPr>
          <w:rFonts w:ascii="Cambria" w:hAnsi="Cambria"/>
          <w:b/>
        </w:rPr>
        <w:lastRenderedPageBreak/>
        <w:t>Table of Contents</w:t>
      </w:r>
    </w:p>
    <w:p w14:paraId="3DEF2316" w14:textId="583108B1" w:rsidR="00302D63" w:rsidRDefault="00FA1ABC">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17788032" w:history="1">
        <w:r w:rsidR="00302D63" w:rsidRPr="005A4ACE">
          <w:rPr>
            <w:rStyle w:val="Hyperlink"/>
            <w:noProof/>
          </w:rPr>
          <w:t>1</w:t>
        </w:r>
        <w:r w:rsidR="00302D63">
          <w:rPr>
            <w:rFonts w:asciiTheme="minorHAnsi" w:eastAsiaTheme="minorEastAsia" w:hAnsiTheme="minorHAnsi" w:cstheme="minorBidi"/>
            <w:b w:val="0"/>
            <w:noProof/>
            <w:sz w:val="22"/>
            <w:szCs w:val="22"/>
          </w:rPr>
          <w:tab/>
        </w:r>
        <w:r w:rsidR="00302D63" w:rsidRPr="005A4ACE">
          <w:rPr>
            <w:rStyle w:val="Hyperlink"/>
            <w:noProof/>
          </w:rPr>
          <w:t>About User Manual</w:t>
        </w:r>
        <w:r w:rsidR="00302D63">
          <w:rPr>
            <w:noProof/>
            <w:webHidden/>
          </w:rPr>
          <w:tab/>
        </w:r>
        <w:r w:rsidR="00302D63">
          <w:rPr>
            <w:noProof/>
            <w:webHidden/>
          </w:rPr>
          <w:fldChar w:fldCharType="begin"/>
        </w:r>
        <w:r w:rsidR="00302D63">
          <w:rPr>
            <w:noProof/>
            <w:webHidden/>
          </w:rPr>
          <w:instrText xml:space="preserve"> PAGEREF _Toc117788032 \h </w:instrText>
        </w:r>
        <w:r w:rsidR="00302D63">
          <w:rPr>
            <w:noProof/>
            <w:webHidden/>
          </w:rPr>
        </w:r>
        <w:r w:rsidR="00302D63">
          <w:rPr>
            <w:noProof/>
            <w:webHidden/>
          </w:rPr>
          <w:fldChar w:fldCharType="separate"/>
        </w:r>
        <w:r w:rsidR="00302D63">
          <w:rPr>
            <w:noProof/>
            <w:webHidden/>
          </w:rPr>
          <w:t>7</w:t>
        </w:r>
        <w:r w:rsidR="00302D63">
          <w:rPr>
            <w:noProof/>
            <w:webHidden/>
          </w:rPr>
          <w:fldChar w:fldCharType="end"/>
        </w:r>
      </w:hyperlink>
    </w:p>
    <w:p w14:paraId="1A21D02C" w14:textId="6745CD3E"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3" w:history="1">
        <w:r w:rsidR="00302D63" w:rsidRPr="005A4ACE">
          <w:rPr>
            <w:rStyle w:val="Hyperlink"/>
            <w:noProof/>
          </w:rPr>
          <w:t>1.1</w:t>
        </w:r>
        <w:r w:rsidR="00302D63">
          <w:rPr>
            <w:rFonts w:asciiTheme="minorHAnsi" w:eastAsiaTheme="minorEastAsia" w:hAnsiTheme="minorHAnsi" w:cstheme="minorBidi"/>
            <w:b w:val="0"/>
            <w:noProof/>
            <w:szCs w:val="22"/>
          </w:rPr>
          <w:tab/>
        </w:r>
        <w:r w:rsidR="00302D63" w:rsidRPr="005A4ACE">
          <w:rPr>
            <w:rStyle w:val="Hyperlink"/>
            <w:noProof/>
          </w:rPr>
          <w:t>Dynamics 365 Finance and Operations</w:t>
        </w:r>
        <w:r w:rsidR="00302D63">
          <w:rPr>
            <w:noProof/>
            <w:webHidden/>
          </w:rPr>
          <w:tab/>
        </w:r>
        <w:r w:rsidR="00302D63">
          <w:rPr>
            <w:noProof/>
            <w:webHidden/>
          </w:rPr>
          <w:fldChar w:fldCharType="begin"/>
        </w:r>
        <w:r w:rsidR="00302D63">
          <w:rPr>
            <w:noProof/>
            <w:webHidden/>
          </w:rPr>
          <w:instrText xml:space="preserve"> PAGEREF _Toc117788033 \h </w:instrText>
        </w:r>
        <w:r w:rsidR="00302D63">
          <w:rPr>
            <w:noProof/>
            <w:webHidden/>
          </w:rPr>
        </w:r>
        <w:r w:rsidR="00302D63">
          <w:rPr>
            <w:noProof/>
            <w:webHidden/>
          </w:rPr>
          <w:fldChar w:fldCharType="separate"/>
        </w:r>
        <w:r w:rsidR="00302D63">
          <w:rPr>
            <w:noProof/>
            <w:webHidden/>
          </w:rPr>
          <w:t>7</w:t>
        </w:r>
        <w:r w:rsidR="00302D63">
          <w:rPr>
            <w:noProof/>
            <w:webHidden/>
          </w:rPr>
          <w:fldChar w:fldCharType="end"/>
        </w:r>
      </w:hyperlink>
    </w:p>
    <w:p w14:paraId="1E3BDEE9" w14:textId="7537B6AB" w:rsidR="00302D63" w:rsidRDefault="006974F0">
      <w:pPr>
        <w:pStyle w:val="TOC1"/>
        <w:rPr>
          <w:rFonts w:asciiTheme="minorHAnsi" w:eastAsiaTheme="minorEastAsia" w:hAnsiTheme="minorHAnsi" w:cstheme="minorBidi"/>
          <w:b w:val="0"/>
          <w:noProof/>
          <w:sz w:val="22"/>
          <w:szCs w:val="22"/>
        </w:rPr>
      </w:pPr>
      <w:hyperlink w:anchor="_Toc117788034" w:history="1">
        <w:r w:rsidR="00302D63" w:rsidRPr="005A4ACE">
          <w:rPr>
            <w:rStyle w:val="Hyperlink"/>
            <w:noProof/>
          </w:rPr>
          <w:t>2</w:t>
        </w:r>
        <w:r w:rsidR="00302D63">
          <w:rPr>
            <w:rFonts w:asciiTheme="minorHAnsi" w:eastAsiaTheme="minorEastAsia" w:hAnsiTheme="minorHAnsi" w:cstheme="minorBidi"/>
            <w:b w:val="0"/>
            <w:noProof/>
            <w:sz w:val="22"/>
            <w:szCs w:val="22"/>
          </w:rPr>
          <w:tab/>
        </w:r>
        <w:r w:rsidR="00302D63" w:rsidRPr="005A4ACE">
          <w:rPr>
            <w:rStyle w:val="Hyperlink"/>
            <w:noProof/>
          </w:rPr>
          <w:t>Production Order</w:t>
        </w:r>
        <w:r w:rsidR="00302D63">
          <w:rPr>
            <w:noProof/>
            <w:webHidden/>
          </w:rPr>
          <w:tab/>
        </w:r>
        <w:r w:rsidR="00302D63">
          <w:rPr>
            <w:noProof/>
            <w:webHidden/>
          </w:rPr>
          <w:fldChar w:fldCharType="begin"/>
        </w:r>
        <w:r w:rsidR="00302D63">
          <w:rPr>
            <w:noProof/>
            <w:webHidden/>
          </w:rPr>
          <w:instrText xml:space="preserve"> PAGEREF _Toc117788034 \h </w:instrText>
        </w:r>
        <w:r w:rsidR="00302D63">
          <w:rPr>
            <w:noProof/>
            <w:webHidden/>
          </w:rPr>
        </w:r>
        <w:r w:rsidR="00302D63">
          <w:rPr>
            <w:noProof/>
            <w:webHidden/>
          </w:rPr>
          <w:fldChar w:fldCharType="separate"/>
        </w:r>
        <w:r w:rsidR="00302D63">
          <w:rPr>
            <w:noProof/>
            <w:webHidden/>
          </w:rPr>
          <w:t>8</w:t>
        </w:r>
        <w:r w:rsidR="00302D63">
          <w:rPr>
            <w:noProof/>
            <w:webHidden/>
          </w:rPr>
          <w:fldChar w:fldCharType="end"/>
        </w:r>
      </w:hyperlink>
    </w:p>
    <w:p w14:paraId="79E34996" w14:textId="1AC34D43"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5" w:history="1">
        <w:r w:rsidR="00302D63" w:rsidRPr="005A4ACE">
          <w:rPr>
            <w:rStyle w:val="Hyperlink"/>
            <w:noProof/>
          </w:rPr>
          <w:t>2.1</w:t>
        </w:r>
        <w:r w:rsidR="00302D63">
          <w:rPr>
            <w:rFonts w:asciiTheme="minorHAnsi" w:eastAsiaTheme="minorEastAsia" w:hAnsiTheme="minorHAnsi" w:cstheme="minorBidi"/>
            <w:b w:val="0"/>
            <w:noProof/>
            <w:szCs w:val="22"/>
          </w:rPr>
          <w:tab/>
        </w:r>
        <w:r w:rsidR="00302D63" w:rsidRPr="005A4ACE">
          <w:rPr>
            <w:rStyle w:val="Hyperlink"/>
            <w:noProof/>
          </w:rPr>
          <w:t>Production Order List</w:t>
        </w:r>
        <w:r w:rsidR="00302D63">
          <w:rPr>
            <w:noProof/>
            <w:webHidden/>
          </w:rPr>
          <w:tab/>
        </w:r>
        <w:r w:rsidR="00302D63">
          <w:rPr>
            <w:noProof/>
            <w:webHidden/>
          </w:rPr>
          <w:fldChar w:fldCharType="begin"/>
        </w:r>
        <w:r w:rsidR="00302D63">
          <w:rPr>
            <w:noProof/>
            <w:webHidden/>
          </w:rPr>
          <w:instrText xml:space="preserve"> PAGEREF _Toc117788035 \h </w:instrText>
        </w:r>
        <w:r w:rsidR="00302D63">
          <w:rPr>
            <w:noProof/>
            <w:webHidden/>
          </w:rPr>
        </w:r>
        <w:r w:rsidR="00302D63">
          <w:rPr>
            <w:noProof/>
            <w:webHidden/>
          </w:rPr>
          <w:fldChar w:fldCharType="separate"/>
        </w:r>
        <w:r w:rsidR="00302D63">
          <w:rPr>
            <w:noProof/>
            <w:webHidden/>
          </w:rPr>
          <w:t>9</w:t>
        </w:r>
        <w:r w:rsidR="00302D63">
          <w:rPr>
            <w:noProof/>
            <w:webHidden/>
          </w:rPr>
          <w:fldChar w:fldCharType="end"/>
        </w:r>
      </w:hyperlink>
    </w:p>
    <w:p w14:paraId="1F8B017F" w14:textId="509E32B4"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6" w:history="1">
        <w:r w:rsidR="00302D63" w:rsidRPr="005A4ACE">
          <w:rPr>
            <w:rStyle w:val="Hyperlink"/>
            <w:noProof/>
          </w:rPr>
          <w:t>2.2</w:t>
        </w:r>
        <w:r w:rsidR="00302D63">
          <w:rPr>
            <w:rFonts w:asciiTheme="minorHAnsi" w:eastAsiaTheme="minorEastAsia" w:hAnsiTheme="minorHAnsi" w:cstheme="minorBidi"/>
            <w:b w:val="0"/>
            <w:noProof/>
            <w:szCs w:val="22"/>
          </w:rPr>
          <w:tab/>
        </w:r>
        <w:r w:rsidR="00302D63" w:rsidRPr="005A4ACE">
          <w:rPr>
            <w:rStyle w:val="Hyperlink"/>
            <w:noProof/>
          </w:rPr>
          <w:t>New Production Order</w:t>
        </w:r>
        <w:r w:rsidR="00302D63">
          <w:rPr>
            <w:noProof/>
            <w:webHidden/>
          </w:rPr>
          <w:tab/>
        </w:r>
        <w:r w:rsidR="00302D63">
          <w:rPr>
            <w:noProof/>
            <w:webHidden/>
          </w:rPr>
          <w:fldChar w:fldCharType="begin"/>
        </w:r>
        <w:r w:rsidR="00302D63">
          <w:rPr>
            <w:noProof/>
            <w:webHidden/>
          </w:rPr>
          <w:instrText xml:space="preserve"> PAGEREF _Toc117788036 \h </w:instrText>
        </w:r>
        <w:r w:rsidR="00302D63">
          <w:rPr>
            <w:noProof/>
            <w:webHidden/>
          </w:rPr>
        </w:r>
        <w:r w:rsidR="00302D63">
          <w:rPr>
            <w:noProof/>
            <w:webHidden/>
          </w:rPr>
          <w:fldChar w:fldCharType="separate"/>
        </w:r>
        <w:r w:rsidR="00302D63">
          <w:rPr>
            <w:noProof/>
            <w:webHidden/>
          </w:rPr>
          <w:t>9</w:t>
        </w:r>
        <w:r w:rsidR="00302D63">
          <w:rPr>
            <w:noProof/>
            <w:webHidden/>
          </w:rPr>
          <w:fldChar w:fldCharType="end"/>
        </w:r>
      </w:hyperlink>
    </w:p>
    <w:p w14:paraId="32C51E4F" w14:textId="40441E5D"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7" w:history="1">
        <w:r w:rsidR="00302D63" w:rsidRPr="005A4ACE">
          <w:rPr>
            <w:rStyle w:val="Hyperlink"/>
            <w:noProof/>
          </w:rPr>
          <w:t>2.3</w:t>
        </w:r>
        <w:r w:rsidR="00302D63">
          <w:rPr>
            <w:rFonts w:asciiTheme="minorHAnsi" w:eastAsiaTheme="minorEastAsia" w:hAnsiTheme="minorHAnsi" w:cstheme="minorBidi"/>
            <w:b w:val="0"/>
            <w:noProof/>
            <w:szCs w:val="22"/>
          </w:rPr>
          <w:tab/>
        </w:r>
        <w:r w:rsidR="00302D63" w:rsidRPr="005A4ACE">
          <w:rPr>
            <w:rStyle w:val="Hyperlink"/>
            <w:noProof/>
          </w:rPr>
          <w:t>New Production Order Data</w:t>
        </w:r>
        <w:r w:rsidR="00302D63">
          <w:rPr>
            <w:noProof/>
            <w:webHidden/>
          </w:rPr>
          <w:tab/>
        </w:r>
        <w:r w:rsidR="00302D63">
          <w:rPr>
            <w:noProof/>
            <w:webHidden/>
          </w:rPr>
          <w:fldChar w:fldCharType="begin"/>
        </w:r>
        <w:r w:rsidR="00302D63">
          <w:rPr>
            <w:noProof/>
            <w:webHidden/>
          </w:rPr>
          <w:instrText xml:space="preserve"> PAGEREF _Toc117788037 \h </w:instrText>
        </w:r>
        <w:r w:rsidR="00302D63">
          <w:rPr>
            <w:noProof/>
            <w:webHidden/>
          </w:rPr>
        </w:r>
        <w:r w:rsidR="00302D63">
          <w:rPr>
            <w:noProof/>
            <w:webHidden/>
          </w:rPr>
          <w:fldChar w:fldCharType="separate"/>
        </w:r>
        <w:r w:rsidR="00302D63">
          <w:rPr>
            <w:noProof/>
            <w:webHidden/>
          </w:rPr>
          <w:t>10</w:t>
        </w:r>
        <w:r w:rsidR="00302D63">
          <w:rPr>
            <w:noProof/>
            <w:webHidden/>
          </w:rPr>
          <w:fldChar w:fldCharType="end"/>
        </w:r>
      </w:hyperlink>
    </w:p>
    <w:p w14:paraId="4F2886E1" w14:textId="052C8E75"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8" w:history="1">
        <w:r w:rsidR="00302D63" w:rsidRPr="005A4ACE">
          <w:rPr>
            <w:rStyle w:val="Hyperlink"/>
            <w:noProof/>
          </w:rPr>
          <w:t>2.4</w:t>
        </w:r>
        <w:r w:rsidR="00302D63">
          <w:rPr>
            <w:rFonts w:asciiTheme="minorHAnsi" w:eastAsiaTheme="minorEastAsia" w:hAnsiTheme="minorHAnsi" w:cstheme="minorBidi"/>
            <w:b w:val="0"/>
            <w:noProof/>
            <w:szCs w:val="22"/>
          </w:rPr>
          <w:tab/>
        </w:r>
        <w:r w:rsidR="00302D63" w:rsidRPr="005A4ACE">
          <w:rPr>
            <w:rStyle w:val="Hyperlink"/>
            <w:noProof/>
          </w:rPr>
          <w:t>Calculate Production Order</w:t>
        </w:r>
        <w:r w:rsidR="00302D63">
          <w:rPr>
            <w:noProof/>
            <w:webHidden/>
          </w:rPr>
          <w:tab/>
        </w:r>
        <w:r w:rsidR="00302D63">
          <w:rPr>
            <w:noProof/>
            <w:webHidden/>
          </w:rPr>
          <w:fldChar w:fldCharType="begin"/>
        </w:r>
        <w:r w:rsidR="00302D63">
          <w:rPr>
            <w:noProof/>
            <w:webHidden/>
          </w:rPr>
          <w:instrText xml:space="preserve"> PAGEREF _Toc117788038 \h </w:instrText>
        </w:r>
        <w:r w:rsidR="00302D63">
          <w:rPr>
            <w:noProof/>
            <w:webHidden/>
          </w:rPr>
        </w:r>
        <w:r w:rsidR="00302D63">
          <w:rPr>
            <w:noProof/>
            <w:webHidden/>
          </w:rPr>
          <w:fldChar w:fldCharType="separate"/>
        </w:r>
        <w:r w:rsidR="00302D63">
          <w:rPr>
            <w:noProof/>
            <w:webHidden/>
          </w:rPr>
          <w:t>10</w:t>
        </w:r>
        <w:r w:rsidR="00302D63">
          <w:rPr>
            <w:noProof/>
            <w:webHidden/>
          </w:rPr>
          <w:fldChar w:fldCharType="end"/>
        </w:r>
      </w:hyperlink>
    </w:p>
    <w:p w14:paraId="60CB38D5" w14:textId="6667D54A"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39" w:history="1">
        <w:r w:rsidR="00302D63" w:rsidRPr="005A4ACE">
          <w:rPr>
            <w:rStyle w:val="Hyperlink"/>
            <w:noProof/>
          </w:rPr>
          <w:t>2.5</w:t>
        </w:r>
        <w:r w:rsidR="00302D63">
          <w:rPr>
            <w:rFonts w:asciiTheme="minorHAnsi" w:eastAsiaTheme="minorEastAsia" w:hAnsiTheme="minorHAnsi" w:cstheme="minorBidi"/>
            <w:b w:val="0"/>
            <w:noProof/>
            <w:szCs w:val="22"/>
          </w:rPr>
          <w:tab/>
        </w:r>
        <w:r w:rsidR="00302D63" w:rsidRPr="005A4ACE">
          <w:rPr>
            <w:rStyle w:val="Hyperlink"/>
            <w:noProof/>
          </w:rPr>
          <w:t>Production Ordering Batch Job Monitoring</w:t>
        </w:r>
        <w:r w:rsidR="00302D63">
          <w:rPr>
            <w:noProof/>
            <w:webHidden/>
          </w:rPr>
          <w:tab/>
        </w:r>
        <w:r w:rsidR="00302D63">
          <w:rPr>
            <w:noProof/>
            <w:webHidden/>
          </w:rPr>
          <w:fldChar w:fldCharType="begin"/>
        </w:r>
        <w:r w:rsidR="00302D63">
          <w:rPr>
            <w:noProof/>
            <w:webHidden/>
          </w:rPr>
          <w:instrText xml:space="preserve"> PAGEREF _Toc117788039 \h </w:instrText>
        </w:r>
        <w:r w:rsidR="00302D63">
          <w:rPr>
            <w:noProof/>
            <w:webHidden/>
          </w:rPr>
        </w:r>
        <w:r w:rsidR="00302D63">
          <w:rPr>
            <w:noProof/>
            <w:webHidden/>
          </w:rPr>
          <w:fldChar w:fldCharType="separate"/>
        </w:r>
        <w:r w:rsidR="00302D63">
          <w:rPr>
            <w:noProof/>
            <w:webHidden/>
          </w:rPr>
          <w:t>14</w:t>
        </w:r>
        <w:r w:rsidR="00302D63">
          <w:rPr>
            <w:noProof/>
            <w:webHidden/>
          </w:rPr>
          <w:fldChar w:fldCharType="end"/>
        </w:r>
      </w:hyperlink>
    </w:p>
    <w:p w14:paraId="6F502E13" w14:textId="184F6285" w:rsidR="00302D63" w:rsidRDefault="006974F0">
      <w:pPr>
        <w:pStyle w:val="TOC3"/>
        <w:rPr>
          <w:rFonts w:asciiTheme="minorHAnsi" w:eastAsiaTheme="minorEastAsia" w:hAnsiTheme="minorHAnsi" w:cstheme="minorBidi"/>
          <w:b w:val="0"/>
          <w:i w:val="0"/>
          <w:sz w:val="22"/>
          <w:szCs w:val="22"/>
        </w:rPr>
      </w:pPr>
      <w:hyperlink w:anchor="_Toc117788040" w:history="1">
        <w:r w:rsidR="00302D63" w:rsidRPr="005A4ACE">
          <w:rPr>
            <w:rStyle w:val="Hyperlink"/>
          </w:rPr>
          <w:t>2.5.1</w:t>
        </w:r>
        <w:r w:rsidR="00302D63">
          <w:rPr>
            <w:rFonts w:asciiTheme="minorHAnsi" w:eastAsiaTheme="minorEastAsia" w:hAnsiTheme="minorHAnsi" w:cstheme="minorBidi"/>
            <w:b w:val="0"/>
            <w:i w:val="0"/>
            <w:sz w:val="22"/>
            <w:szCs w:val="22"/>
          </w:rPr>
          <w:tab/>
        </w:r>
        <w:r w:rsidR="00302D63" w:rsidRPr="005A4ACE">
          <w:rPr>
            <w:rStyle w:val="Hyperlink"/>
          </w:rPr>
          <w:t>Batch Job List</w:t>
        </w:r>
        <w:r w:rsidR="00302D63">
          <w:rPr>
            <w:webHidden/>
          </w:rPr>
          <w:tab/>
        </w:r>
        <w:r w:rsidR="00302D63">
          <w:rPr>
            <w:webHidden/>
          </w:rPr>
          <w:fldChar w:fldCharType="begin"/>
        </w:r>
        <w:r w:rsidR="00302D63">
          <w:rPr>
            <w:webHidden/>
          </w:rPr>
          <w:instrText xml:space="preserve"> PAGEREF _Toc117788040 \h </w:instrText>
        </w:r>
        <w:r w:rsidR="00302D63">
          <w:rPr>
            <w:webHidden/>
          </w:rPr>
        </w:r>
        <w:r w:rsidR="00302D63">
          <w:rPr>
            <w:webHidden/>
          </w:rPr>
          <w:fldChar w:fldCharType="separate"/>
        </w:r>
        <w:r w:rsidR="00302D63">
          <w:rPr>
            <w:webHidden/>
          </w:rPr>
          <w:t>14</w:t>
        </w:r>
        <w:r w:rsidR="00302D63">
          <w:rPr>
            <w:webHidden/>
          </w:rPr>
          <w:fldChar w:fldCharType="end"/>
        </w:r>
      </w:hyperlink>
    </w:p>
    <w:p w14:paraId="720481EA" w14:textId="6A4912B5" w:rsidR="00302D63" w:rsidRDefault="006974F0">
      <w:pPr>
        <w:pStyle w:val="TOC3"/>
        <w:rPr>
          <w:rFonts w:asciiTheme="minorHAnsi" w:eastAsiaTheme="minorEastAsia" w:hAnsiTheme="minorHAnsi" w:cstheme="minorBidi"/>
          <w:b w:val="0"/>
          <w:i w:val="0"/>
          <w:sz w:val="22"/>
          <w:szCs w:val="22"/>
        </w:rPr>
      </w:pPr>
      <w:hyperlink w:anchor="_Toc117788041" w:history="1">
        <w:r w:rsidR="00302D63" w:rsidRPr="005A4ACE">
          <w:rPr>
            <w:rStyle w:val="Hyperlink"/>
          </w:rPr>
          <w:t>2.5.2</w:t>
        </w:r>
        <w:r w:rsidR="00302D63">
          <w:rPr>
            <w:rFonts w:asciiTheme="minorHAnsi" w:eastAsiaTheme="minorEastAsia" w:hAnsiTheme="minorHAnsi" w:cstheme="minorBidi"/>
            <w:b w:val="0"/>
            <w:i w:val="0"/>
            <w:sz w:val="22"/>
            <w:szCs w:val="22"/>
          </w:rPr>
          <w:tab/>
        </w:r>
        <w:r w:rsidR="00302D63" w:rsidRPr="005A4ACE">
          <w:rPr>
            <w:rStyle w:val="Hyperlink"/>
          </w:rPr>
          <w:t>Selected Batch Job</w:t>
        </w:r>
        <w:r w:rsidR="00302D63">
          <w:rPr>
            <w:webHidden/>
          </w:rPr>
          <w:tab/>
        </w:r>
        <w:r w:rsidR="00302D63">
          <w:rPr>
            <w:webHidden/>
          </w:rPr>
          <w:fldChar w:fldCharType="begin"/>
        </w:r>
        <w:r w:rsidR="00302D63">
          <w:rPr>
            <w:webHidden/>
          </w:rPr>
          <w:instrText xml:space="preserve"> PAGEREF _Toc117788041 \h </w:instrText>
        </w:r>
        <w:r w:rsidR="00302D63">
          <w:rPr>
            <w:webHidden/>
          </w:rPr>
        </w:r>
        <w:r w:rsidR="00302D63">
          <w:rPr>
            <w:webHidden/>
          </w:rPr>
          <w:fldChar w:fldCharType="separate"/>
        </w:r>
        <w:r w:rsidR="00302D63">
          <w:rPr>
            <w:webHidden/>
          </w:rPr>
          <w:t>15</w:t>
        </w:r>
        <w:r w:rsidR="00302D63">
          <w:rPr>
            <w:webHidden/>
          </w:rPr>
          <w:fldChar w:fldCharType="end"/>
        </w:r>
      </w:hyperlink>
    </w:p>
    <w:p w14:paraId="31F8E751" w14:textId="4F4244BF"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42" w:history="1">
        <w:r w:rsidR="00302D63" w:rsidRPr="005A4ACE">
          <w:rPr>
            <w:rStyle w:val="Hyperlink"/>
            <w:noProof/>
          </w:rPr>
          <w:t>2.6</w:t>
        </w:r>
        <w:r w:rsidR="00302D63">
          <w:rPr>
            <w:rFonts w:asciiTheme="minorHAnsi" w:eastAsiaTheme="minorEastAsia" w:hAnsiTheme="minorHAnsi" w:cstheme="minorBidi"/>
            <w:b w:val="0"/>
            <w:noProof/>
            <w:szCs w:val="22"/>
          </w:rPr>
          <w:tab/>
        </w:r>
        <w:r w:rsidR="00302D63" w:rsidRPr="005A4ACE">
          <w:rPr>
            <w:rStyle w:val="Hyperlink"/>
            <w:noProof/>
          </w:rPr>
          <w:t>Reset Production Order</w:t>
        </w:r>
        <w:r w:rsidR="00302D63">
          <w:rPr>
            <w:noProof/>
            <w:webHidden/>
          </w:rPr>
          <w:tab/>
        </w:r>
        <w:r w:rsidR="00302D63">
          <w:rPr>
            <w:noProof/>
            <w:webHidden/>
          </w:rPr>
          <w:fldChar w:fldCharType="begin"/>
        </w:r>
        <w:r w:rsidR="00302D63">
          <w:rPr>
            <w:noProof/>
            <w:webHidden/>
          </w:rPr>
          <w:instrText xml:space="preserve"> PAGEREF _Toc117788042 \h </w:instrText>
        </w:r>
        <w:r w:rsidR="00302D63">
          <w:rPr>
            <w:noProof/>
            <w:webHidden/>
          </w:rPr>
        </w:r>
        <w:r w:rsidR="00302D63">
          <w:rPr>
            <w:noProof/>
            <w:webHidden/>
          </w:rPr>
          <w:fldChar w:fldCharType="separate"/>
        </w:r>
        <w:r w:rsidR="00302D63">
          <w:rPr>
            <w:noProof/>
            <w:webHidden/>
          </w:rPr>
          <w:t>15</w:t>
        </w:r>
        <w:r w:rsidR="00302D63">
          <w:rPr>
            <w:noProof/>
            <w:webHidden/>
          </w:rPr>
          <w:fldChar w:fldCharType="end"/>
        </w:r>
      </w:hyperlink>
    </w:p>
    <w:p w14:paraId="34CEEB43" w14:textId="1666F381" w:rsidR="00302D63" w:rsidRDefault="006974F0">
      <w:pPr>
        <w:pStyle w:val="TOC1"/>
        <w:rPr>
          <w:rFonts w:asciiTheme="minorHAnsi" w:eastAsiaTheme="minorEastAsia" w:hAnsiTheme="minorHAnsi" w:cstheme="minorBidi"/>
          <w:b w:val="0"/>
          <w:noProof/>
          <w:sz w:val="22"/>
          <w:szCs w:val="22"/>
        </w:rPr>
      </w:pPr>
      <w:hyperlink w:anchor="_Toc117788043" w:history="1">
        <w:r w:rsidR="00302D63" w:rsidRPr="005A4ACE">
          <w:rPr>
            <w:rStyle w:val="Hyperlink"/>
            <w:noProof/>
          </w:rPr>
          <w:t>3</w:t>
        </w:r>
        <w:r w:rsidR="00302D63">
          <w:rPr>
            <w:rFonts w:asciiTheme="minorHAnsi" w:eastAsiaTheme="minorEastAsia" w:hAnsiTheme="minorHAnsi" w:cstheme="minorBidi"/>
            <w:b w:val="0"/>
            <w:noProof/>
            <w:sz w:val="22"/>
            <w:szCs w:val="22"/>
          </w:rPr>
          <w:tab/>
        </w:r>
        <w:r w:rsidR="00302D63" w:rsidRPr="005A4ACE">
          <w:rPr>
            <w:rStyle w:val="Hyperlink"/>
            <w:noProof/>
          </w:rPr>
          <w:t>Consolidate Report</w:t>
        </w:r>
        <w:r w:rsidR="00302D63">
          <w:rPr>
            <w:noProof/>
            <w:webHidden/>
          </w:rPr>
          <w:tab/>
        </w:r>
        <w:r w:rsidR="00302D63">
          <w:rPr>
            <w:noProof/>
            <w:webHidden/>
          </w:rPr>
          <w:fldChar w:fldCharType="begin"/>
        </w:r>
        <w:r w:rsidR="00302D63">
          <w:rPr>
            <w:noProof/>
            <w:webHidden/>
          </w:rPr>
          <w:instrText xml:space="preserve"> PAGEREF _Toc117788043 \h </w:instrText>
        </w:r>
        <w:r w:rsidR="00302D63">
          <w:rPr>
            <w:noProof/>
            <w:webHidden/>
          </w:rPr>
        </w:r>
        <w:r w:rsidR="00302D63">
          <w:rPr>
            <w:noProof/>
            <w:webHidden/>
          </w:rPr>
          <w:fldChar w:fldCharType="separate"/>
        </w:r>
        <w:r w:rsidR="00302D63">
          <w:rPr>
            <w:noProof/>
            <w:webHidden/>
          </w:rPr>
          <w:t>17</w:t>
        </w:r>
        <w:r w:rsidR="00302D63">
          <w:rPr>
            <w:noProof/>
            <w:webHidden/>
          </w:rPr>
          <w:fldChar w:fldCharType="end"/>
        </w:r>
      </w:hyperlink>
    </w:p>
    <w:p w14:paraId="01244535" w14:textId="178D26AC" w:rsidR="00302D63" w:rsidRDefault="006974F0">
      <w:pPr>
        <w:pStyle w:val="TOC1"/>
        <w:rPr>
          <w:rFonts w:asciiTheme="minorHAnsi" w:eastAsiaTheme="minorEastAsia" w:hAnsiTheme="minorHAnsi" w:cstheme="minorBidi"/>
          <w:b w:val="0"/>
          <w:noProof/>
          <w:sz w:val="22"/>
          <w:szCs w:val="22"/>
        </w:rPr>
      </w:pPr>
      <w:hyperlink w:anchor="_Toc117788044" w:history="1">
        <w:r w:rsidR="00302D63" w:rsidRPr="005A4ACE">
          <w:rPr>
            <w:rStyle w:val="Hyperlink"/>
            <w:noProof/>
          </w:rPr>
          <w:t>4</w:t>
        </w:r>
        <w:r w:rsidR="00302D63">
          <w:rPr>
            <w:rFonts w:asciiTheme="minorHAnsi" w:eastAsiaTheme="minorEastAsia" w:hAnsiTheme="minorHAnsi" w:cstheme="minorBidi"/>
            <w:b w:val="0"/>
            <w:noProof/>
            <w:sz w:val="22"/>
            <w:szCs w:val="22"/>
          </w:rPr>
          <w:tab/>
        </w:r>
        <w:r w:rsidR="00302D63" w:rsidRPr="005A4ACE">
          <w:rPr>
            <w:rStyle w:val="Hyperlink"/>
            <w:noProof/>
          </w:rPr>
          <w:t>Inventory Shortage Report</w:t>
        </w:r>
        <w:r w:rsidR="00302D63">
          <w:rPr>
            <w:noProof/>
            <w:webHidden/>
          </w:rPr>
          <w:tab/>
        </w:r>
        <w:r w:rsidR="00302D63">
          <w:rPr>
            <w:noProof/>
            <w:webHidden/>
          </w:rPr>
          <w:fldChar w:fldCharType="begin"/>
        </w:r>
        <w:r w:rsidR="00302D63">
          <w:rPr>
            <w:noProof/>
            <w:webHidden/>
          </w:rPr>
          <w:instrText xml:space="preserve"> PAGEREF _Toc117788044 \h </w:instrText>
        </w:r>
        <w:r w:rsidR="00302D63">
          <w:rPr>
            <w:noProof/>
            <w:webHidden/>
          </w:rPr>
        </w:r>
        <w:r w:rsidR="00302D63">
          <w:rPr>
            <w:noProof/>
            <w:webHidden/>
          </w:rPr>
          <w:fldChar w:fldCharType="separate"/>
        </w:r>
        <w:r w:rsidR="00302D63">
          <w:rPr>
            <w:noProof/>
            <w:webHidden/>
          </w:rPr>
          <w:t>18</w:t>
        </w:r>
        <w:r w:rsidR="00302D63">
          <w:rPr>
            <w:noProof/>
            <w:webHidden/>
          </w:rPr>
          <w:fldChar w:fldCharType="end"/>
        </w:r>
      </w:hyperlink>
    </w:p>
    <w:p w14:paraId="677FA9E4" w14:textId="45B24DD4" w:rsidR="00302D63" w:rsidRDefault="006974F0">
      <w:pPr>
        <w:pStyle w:val="TOC1"/>
        <w:rPr>
          <w:rFonts w:asciiTheme="minorHAnsi" w:eastAsiaTheme="minorEastAsia" w:hAnsiTheme="minorHAnsi" w:cstheme="minorBidi"/>
          <w:b w:val="0"/>
          <w:noProof/>
          <w:sz w:val="22"/>
          <w:szCs w:val="22"/>
        </w:rPr>
      </w:pPr>
      <w:hyperlink w:anchor="_Toc117788045" w:history="1">
        <w:r w:rsidR="00302D63" w:rsidRPr="005A4ACE">
          <w:rPr>
            <w:rStyle w:val="Hyperlink"/>
            <w:noProof/>
          </w:rPr>
          <w:t>5</w:t>
        </w:r>
        <w:r w:rsidR="00302D63">
          <w:rPr>
            <w:rFonts w:asciiTheme="minorHAnsi" w:eastAsiaTheme="minorEastAsia" w:hAnsiTheme="minorHAnsi" w:cstheme="minorBidi"/>
            <w:b w:val="0"/>
            <w:noProof/>
            <w:sz w:val="22"/>
            <w:szCs w:val="22"/>
          </w:rPr>
          <w:tab/>
        </w:r>
        <w:r w:rsidR="00302D63" w:rsidRPr="005A4ACE">
          <w:rPr>
            <w:rStyle w:val="Hyperlink"/>
            <w:noProof/>
          </w:rPr>
          <w:t>Explosion View</w:t>
        </w:r>
        <w:r w:rsidR="00302D63">
          <w:rPr>
            <w:noProof/>
            <w:webHidden/>
          </w:rPr>
          <w:tab/>
        </w:r>
        <w:r w:rsidR="00302D63">
          <w:rPr>
            <w:noProof/>
            <w:webHidden/>
          </w:rPr>
          <w:fldChar w:fldCharType="begin"/>
        </w:r>
        <w:r w:rsidR="00302D63">
          <w:rPr>
            <w:noProof/>
            <w:webHidden/>
          </w:rPr>
          <w:instrText xml:space="preserve"> PAGEREF _Toc117788045 \h </w:instrText>
        </w:r>
        <w:r w:rsidR="00302D63">
          <w:rPr>
            <w:noProof/>
            <w:webHidden/>
          </w:rPr>
        </w:r>
        <w:r w:rsidR="00302D63">
          <w:rPr>
            <w:noProof/>
            <w:webHidden/>
          </w:rPr>
          <w:fldChar w:fldCharType="separate"/>
        </w:r>
        <w:r w:rsidR="00302D63">
          <w:rPr>
            <w:noProof/>
            <w:webHidden/>
          </w:rPr>
          <w:t>20</w:t>
        </w:r>
        <w:r w:rsidR="00302D63">
          <w:rPr>
            <w:noProof/>
            <w:webHidden/>
          </w:rPr>
          <w:fldChar w:fldCharType="end"/>
        </w:r>
      </w:hyperlink>
    </w:p>
    <w:p w14:paraId="27A56D0B" w14:textId="39D524AE"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46" w:history="1">
        <w:r w:rsidR="00302D63" w:rsidRPr="005A4ACE">
          <w:rPr>
            <w:rStyle w:val="Hyperlink"/>
            <w:noProof/>
          </w:rPr>
          <w:t>5.1</w:t>
        </w:r>
        <w:r w:rsidR="00302D63">
          <w:rPr>
            <w:rFonts w:asciiTheme="minorHAnsi" w:eastAsiaTheme="minorEastAsia" w:hAnsiTheme="minorHAnsi" w:cstheme="minorBidi"/>
            <w:b w:val="0"/>
            <w:noProof/>
            <w:szCs w:val="22"/>
          </w:rPr>
          <w:tab/>
        </w:r>
        <w:r w:rsidR="00302D63" w:rsidRPr="005A4ACE">
          <w:rPr>
            <w:rStyle w:val="Hyperlink"/>
            <w:noProof/>
          </w:rPr>
          <w:t>Overview</w:t>
        </w:r>
        <w:r w:rsidR="00302D63">
          <w:rPr>
            <w:noProof/>
            <w:webHidden/>
          </w:rPr>
          <w:tab/>
        </w:r>
        <w:r w:rsidR="00302D63">
          <w:rPr>
            <w:noProof/>
            <w:webHidden/>
          </w:rPr>
          <w:fldChar w:fldCharType="begin"/>
        </w:r>
        <w:r w:rsidR="00302D63">
          <w:rPr>
            <w:noProof/>
            <w:webHidden/>
          </w:rPr>
          <w:instrText xml:space="preserve"> PAGEREF _Toc117788046 \h </w:instrText>
        </w:r>
        <w:r w:rsidR="00302D63">
          <w:rPr>
            <w:noProof/>
            <w:webHidden/>
          </w:rPr>
        </w:r>
        <w:r w:rsidR="00302D63">
          <w:rPr>
            <w:noProof/>
            <w:webHidden/>
          </w:rPr>
          <w:fldChar w:fldCharType="separate"/>
        </w:r>
        <w:r w:rsidR="00302D63">
          <w:rPr>
            <w:noProof/>
            <w:webHidden/>
          </w:rPr>
          <w:t>20</w:t>
        </w:r>
        <w:r w:rsidR="00302D63">
          <w:rPr>
            <w:noProof/>
            <w:webHidden/>
          </w:rPr>
          <w:fldChar w:fldCharType="end"/>
        </w:r>
      </w:hyperlink>
    </w:p>
    <w:p w14:paraId="1054FC71" w14:textId="01C10B56"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47" w:history="1">
        <w:r w:rsidR="00302D63" w:rsidRPr="005A4ACE">
          <w:rPr>
            <w:rStyle w:val="Hyperlink"/>
            <w:noProof/>
          </w:rPr>
          <w:t>5.2</w:t>
        </w:r>
        <w:r w:rsidR="00302D63">
          <w:rPr>
            <w:rFonts w:asciiTheme="minorHAnsi" w:eastAsiaTheme="minorEastAsia" w:hAnsiTheme="minorHAnsi" w:cstheme="minorBidi"/>
            <w:b w:val="0"/>
            <w:noProof/>
            <w:szCs w:val="22"/>
          </w:rPr>
          <w:tab/>
        </w:r>
        <w:r w:rsidR="00302D63" w:rsidRPr="005A4ACE">
          <w:rPr>
            <w:rStyle w:val="Hyperlink"/>
            <w:noProof/>
          </w:rPr>
          <w:t>Gantt Chart</w:t>
        </w:r>
        <w:r w:rsidR="00302D63">
          <w:rPr>
            <w:noProof/>
            <w:webHidden/>
          </w:rPr>
          <w:tab/>
        </w:r>
        <w:r w:rsidR="00302D63">
          <w:rPr>
            <w:noProof/>
            <w:webHidden/>
          </w:rPr>
          <w:fldChar w:fldCharType="begin"/>
        </w:r>
        <w:r w:rsidR="00302D63">
          <w:rPr>
            <w:noProof/>
            <w:webHidden/>
          </w:rPr>
          <w:instrText xml:space="preserve"> PAGEREF _Toc117788047 \h </w:instrText>
        </w:r>
        <w:r w:rsidR="00302D63">
          <w:rPr>
            <w:noProof/>
            <w:webHidden/>
          </w:rPr>
        </w:r>
        <w:r w:rsidR="00302D63">
          <w:rPr>
            <w:noProof/>
            <w:webHidden/>
          </w:rPr>
          <w:fldChar w:fldCharType="separate"/>
        </w:r>
        <w:r w:rsidR="00302D63">
          <w:rPr>
            <w:noProof/>
            <w:webHidden/>
          </w:rPr>
          <w:t>20</w:t>
        </w:r>
        <w:r w:rsidR="00302D63">
          <w:rPr>
            <w:noProof/>
            <w:webHidden/>
          </w:rPr>
          <w:fldChar w:fldCharType="end"/>
        </w:r>
      </w:hyperlink>
    </w:p>
    <w:p w14:paraId="27652C6E" w14:textId="3449899F"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48" w:history="1">
        <w:r w:rsidR="00302D63" w:rsidRPr="005A4ACE">
          <w:rPr>
            <w:rStyle w:val="Hyperlink"/>
            <w:noProof/>
          </w:rPr>
          <w:t>5.3</w:t>
        </w:r>
        <w:r w:rsidR="00302D63">
          <w:rPr>
            <w:rFonts w:asciiTheme="minorHAnsi" w:eastAsiaTheme="minorEastAsia" w:hAnsiTheme="minorHAnsi" w:cstheme="minorBidi"/>
            <w:b w:val="0"/>
            <w:noProof/>
            <w:szCs w:val="22"/>
          </w:rPr>
          <w:tab/>
        </w:r>
        <w:r w:rsidR="00302D63" w:rsidRPr="005A4ACE">
          <w:rPr>
            <w:rStyle w:val="Hyperlink"/>
            <w:noProof/>
          </w:rPr>
          <w:t>Critical on-hand Inventory</w:t>
        </w:r>
        <w:r w:rsidR="00302D63">
          <w:rPr>
            <w:noProof/>
            <w:webHidden/>
          </w:rPr>
          <w:tab/>
        </w:r>
        <w:r w:rsidR="00302D63">
          <w:rPr>
            <w:noProof/>
            <w:webHidden/>
          </w:rPr>
          <w:fldChar w:fldCharType="begin"/>
        </w:r>
        <w:r w:rsidR="00302D63">
          <w:rPr>
            <w:noProof/>
            <w:webHidden/>
          </w:rPr>
          <w:instrText xml:space="preserve"> PAGEREF _Toc117788048 \h </w:instrText>
        </w:r>
        <w:r w:rsidR="00302D63">
          <w:rPr>
            <w:noProof/>
            <w:webHidden/>
          </w:rPr>
        </w:r>
        <w:r w:rsidR="00302D63">
          <w:rPr>
            <w:noProof/>
            <w:webHidden/>
          </w:rPr>
          <w:fldChar w:fldCharType="separate"/>
        </w:r>
        <w:r w:rsidR="00302D63">
          <w:rPr>
            <w:noProof/>
            <w:webHidden/>
          </w:rPr>
          <w:t>21</w:t>
        </w:r>
        <w:r w:rsidR="00302D63">
          <w:rPr>
            <w:noProof/>
            <w:webHidden/>
          </w:rPr>
          <w:fldChar w:fldCharType="end"/>
        </w:r>
      </w:hyperlink>
    </w:p>
    <w:p w14:paraId="6F664655" w14:textId="3CFB7458"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49" w:history="1">
        <w:r w:rsidR="00302D63" w:rsidRPr="005A4ACE">
          <w:rPr>
            <w:rStyle w:val="Hyperlink"/>
            <w:noProof/>
          </w:rPr>
          <w:t>5.4</w:t>
        </w:r>
        <w:r w:rsidR="00302D63">
          <w:rPr>
            <w:rFonts w:asciiTheme="minorHAnsi" w:eastAsiaTheme="minorEastAsia" w:hAnsiTheme="minorHAnsi" w:cstheme="minorBidi"/>
            <w:b w:val="0"/>
            <w:noProof/>
            <w:szCs w:val="22"/>
          </w:rPr>
          <w:tab/>
        </w:r>
        <w:r w:rsidR="00302D63" w:rsidRPr="005A4ACE">
          <w:rPr>
            <w:rStyle w:val="Hyperlink"/>
            <w:noProof/>
          </w:rPr>
          <w:t>Action</w:t>
        </w:r>
        <w:r w:rsidR="00302D63">
          <w:rPr>
            <w:noProof/>
            <w:webHidden/>
          </w:rPr>
          <w:tab/>
        </w:r>
        <w:r w:rsidR="00302D63">
          <w:rPr>
            <w:noProof/>
            <w:webHidden/>
          </w:rPr>
          <w:fldChar w:fldCharType="begin"/>
        </w:r>
        <w:r w:rsidR="00302D63">
          <w:rPr>
            <w:noProof/>
            <w:webHidden/>
          </w:rPr>
          <w:instrText xml:space="preserve"> PAGEREF _Toc117788049 \h </w:instrText>
        </w:r>
        <w:r w:rsidR="00302D63">
          <w:rPr>
            <w:noProof/>
            <w:webHidden/>
          </w:rPr>
        </w:r>
        <w:r w:rsidR="00302D63">
          <w:rPr>
            <w:noProof/>
            <w:webHidden/>
          </w:rPr>
          <w:fldChar w:fldCharType="separate"/>
        </w:r>
        <w:r w:rsidR="00302D63">
          <w:rPr>
            <w:noProof/>
            <w:webHidden/>
          </w:rPr>
          <w:t>21</w:t>
        </w:r>
        <w:r w:rsidR="00302D63">
          <w:rPr>
            <w:noProof/>
            <w:webHidden/>
          </w:rPr>
          <w:fldChar w:fldCharType="end"/>
        </w:r>
      </w:hyperlink>
    </w:p>
    <w:p w14:paraId="41A52AEE" w14:textId="0BC9F07F" w:rsidR="00302D63" w:rsidRDefault="006974F0">
      <w:pPr>
        <w:pStyle w:val="TOC3"/>
        <w:rPr>
          <w:rFonts w:asciiTheme="minorHAnsi" w:eastAsiaTheme="minorEastAsia" w:hAnsiTheme="minorHAnsi" w:cstheme="minorBidi"/>
          <w:b w:val="0"/>
          <w:i w:val="0"/>
          <w:sz w:val="22"/>
          <w:szCs w:val="22"/>
        </w:rPr>
      </w:pPr>
      <w:hyperlink w:anchor="_Toc117788050" w:history="1">
        <w:r w:rsidR="00302D63" w:rsidRPr="005A4ACE">
          <w:rPr>
            <w:rStyle w:val="Hyperlink"/>
          </w:rPr>
          <w:t>5.4.1</w:t>
        </w:r>
        <w:r w:rsidR="00302D63">
          <w:rPr>
            <w:rFonts w:asciiTheme="minorHAnsi" w:eastAsiaTheme="minorEastAsia" w:hAnsiTheme="minorHAnsi" w:cstheme="minorBidi"/>
            <w:b w:val="0"/>
            <w:i w:val="0"/>
            <w:sz w:val="22"/>
            <w:szCs w:val="22"/>
          </w:rPr>
          <w:tab/>
        </w:r>
        <w:r w:rsidR="00302D63" w:rsidRPr="005A4ACE">
          <w:rPr>
            <w:rStyle w:val="Hyperlink"/>
          </w:rPr>
          <w:t>Filter and Open Sub-Assembly</w:t>
        </w:r>
        <w:r w:rsidR="00302D63">
          <w:rPr>
            <w:webHidden/>
          </w:rPr>
          <w:tab/>
        </w:r>
        <w:r w:rsidR="00302D63">
          <w:rPr>
            <w:webHidden/>
          </w:rPr>
          <w:fldChar w:fldCharType="begin"/>
        </w:r>
        <w:r w:rsidR="00302D63">
          <w:rPr>
            <w:webHidden/>
          </w:rPr>
          <w:instrText xml:space="preserve"> PAGEREF _Toc117788050 \h </w:instrText>
        </w:r>
        <w:r w:rsidR="00302D63">
          <w:rPr>
            <w:webHidden/>
          </w:rPr>
        </w:r>
        <w:r w:rsidR="00302D63">
          <w:rPr>
            <w:webHidden/>
          </w:rPr>
          <w:fldChar w:fldCharType="separate"/>
        </w:r>
        <w:r w:rsidR="00302D63">
          <w:rPr>
            <w:webHidden/>
          </w:rPr>
          <w:t>22</w:t>
        </w:r>
        <w:r w:rsidR="00302D63">
          <w:rPr>
            <w:webHidden/>
          </w:rPr>
          <w:fldChar w:fldCharType="end"/>
        </w:r>
      </w:hyperlink>
    </w:p>
    <w:p w14:paraId="786CD6A2" w14:textId="2C878818" w:rsidR="00302D63" w:rsidRDefault="006974F0">
      <w:pPr>
        <w:pStyle w:val="TOC1"/>
        <w:rPr>
          <w:rFonts w:asciiTheme="minorHAnsi" w:eastAsiaTheme="minorEastAsia" w:hAnsiTheme="minorHAnsi" w:cstheme="minorBidi"/>
          <w:b w:val="0"/>
          <w:noProof/>
          <w:sz w:val="22"/>
          <w:szCs w:val="22"/>
        </w:rPr>
      </w:pPr>
      <w:hyperlink w:anchor="_Toc117788051" w:history="1">
        <w:r w:rsidR="00302D63" w:rsidRPr="005A4ACE">
          <w:rPr>
            <w:rStyle w:val="Hyperlink"/>
            <w:noProof/>
          </w:rPr>
          <w:t>6</w:t>
        </w:r>
        <w:r w:rsidR="00302D63">
          <w:rPr>
            <w:rFonts w:asciiTheme="minorHAnsi" w:eastAsiaTheme="minorEastAsia" w:hAnsiTheme="minorHAnsi" w:cstheme="minorBidi"/>
            <w:b w:val="0"/>
            <w:noProof/>
            <w:sz w:val="22"/>
            <w:szCs w:val="22"/>
          </w:rPr>
          <w:tab/>
        </w:r>
        <w:r w:rsidR="00302D63" w:rsidRPr="005A4ACE">
          <w:rPr>
            <w:rStyle w:val="Hyperlink"/>
            <w:noProof/>
          </w:rPr>
          <w:t>Remove Existing Planned Orders</w:t>
        </w:r>
        <w:r w:rsidR="00302D63">
          <w:rPr>
            <w:noProof/>
            <w:webHidden/>
          </w:rPr>
          <w:tab/>
        </w:r>
        <w:r w:rsidR="00302D63">
          <w:rPr>
            <w:noProof/>
            <w:webHidden/>
          </w:rPr>
          <w:fldChar w:fldCharType="begin"/>
        </w:r>
        <w:r w:rsidR="00302D63">
          <w:rPr>
            <w:noProof/>
            <w:webHidden/>
          </w:rPr>
          <w:instrText xml:space="preserve"> PAGEREF _Toc117788051 \h </w:instrText>
        </w:r>
        <w:r w:rsidR="00302D63">
          <w:rPr>
            <w:noProof/>
            <w:webHidden/>
          </w:rPr>
        </w:r>
        <w:r w:rsidR="00302D63">
          <w:rPr>
            <w:noProof/>
            <w:webHidden/>
          </w:rPr>
          <w:fldChar w:fldCharType="separate"/>
        </w:r>
        <w:r w:rsidR="00302D63">
          <w:rPr>
            <w:noProof/>
            <w:webHidden/>
          </w:rPr>
          <w:t>23</w:t>
        </w:r>
        <w:r w:rsidR="00302D63">
          <w:rPr>
            <w:noProof/>
            <w:webHidden/>
          </w:rPr>
          <w:fldChar w:fldCharType="end"/>
        </w:r>
      </w:hyperlink>
    </w:p>
    <w:p w14:paraId="0272ED75" w14:textId="47BAA828"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2" w:history="1">
        <w:r w:rsidR="00302D63" w:rsidRPr="005A4ACE">
          <w:rPr>
            <w:rStyle w:val="Hyperlink"/>
            <w:noProof/>
          </w:rPr>
          <w:t>6.1</w:t>
        </w:r>
        <w:r w:rsidR="00302D63">
          <w:rPr>
            <w:rFonts w:asciiTheme="minorHAnsi" w:eastAsiaTheme="minorEastAsia" w:hAnsiTheme="minorHAnsi" w:cstheme="minorBidi"/>
            <w:b w:val="0"/>
            <w:noProof/>
            <w:szCs w:val="22"/>
          </w:rPr>
          <w:tab/>
        </w:r>
        <w:r w:rsidR="00302D63" w:rsidRPr="005A4ACE">
          <w:rPr>
            <w:rStyle w:val="Hyperlink"/>
            <w:noProof/>
          </w:rPr>
          <w:t>Explosion View</w:t>
        </w:r>
        <w:r w:rsidR="00302D63">
          <w:rPr>
            <w:noProof/>
            <w:webHidden/>
          </w:rPr>
          <w:tab/>
        </w:r>
        <w:r w:rsidR="00302D63">
          <w:rPr>
            <w:noProof/>
            <w:webHidden/>
          </w:rPr>
          <w:fldChar w:fldCharType="begin"/>
        </w:r>
        <w:r w:rsidR="00302D63">
          <w:rPr>
            <w:noProof/>
            <w:webHidden/>
          </w:rPr>
          <w:instrText xml:space="preserve"> PAGEREF _Toc117788052 \h </w:instrText>
        </w:r>
        <w:r w:rsidR="00302D63">
          <w:rPr>
            <w:noProof/>
            <w:webHidden/>
          </w:rPr>
        </w:r>
        <w:r w:rsidR="00302D63">
          <w:rPr>
            <w:noProof/>
            <w:webHidden/>
          </w:rPr>
          <w:fldChar w:fldCharType="separate"/>
        </w:r>
        <w:r w:rsidR="00302D63">
          <w:rPr>
            <w:noProof/>
            <w:webHidden/>
          </w:rPr>
          <w:t>23</w:t>
        </w:r>
        <w:r w:rsidR="00302D63">
          <w:rPr>
            <w:noProof/>
            <w:webHidden/>
          </w:rPr>
          <w:fldChar w:fldCharType="end"/>
        </w:r>
      </w:hyperlink>
    </w:p>
    <w:p w14:paraId="0E0C4480" w14:textId="3A754B52"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3" w:history="1">
        <w:r w:rsidR="00302D63" w:rsidRPr="005A4ACE">
          <w:rPr>
            <w:rStyle w:val="Hyperlink"/>
            <w:noProof/>
          </w:rPr>
          <w:t>6.2</w:t>
        </w:r>
        <w:r w:rsidR="00302D63">
          <w:rPr>
            <w:rFonts w:asciiTheme="minorHAnsi" w:eastAsiaTheme="minorEastAsia" w:hAnsiTheme="minorHAnsi" w:cstheme="minorBidi"/>
            <w:b w:val="0"/>
            <w:noProof/>
            <w:szCs w:val="22"/>
          </w:rPr>
          <w:tab/>
        </w:r>
        <w:r w:rsidR="00302D63" w:rsidRPr="005A4ACE">
          <w:rPr>
            <w:rStyle w:val="Hyperlink"/>
            <w:noProof/>
          </w:rPr>
          <w:t>Open Planned Orders</w:t>
        </w:r>
        <w:r w:rsidR="00302D63">
          <w:rPr>
            <w:noProof/>
            <w:webHidden/>
          </w:rPr>
          <w:tab/>
        </w:r>
        <w:r w:rsidR="00302D63">
          <w:rPr>
            <w:noProof/>
            <w:webHidden/>
          </w:rPr>
          <w:fldChar w:fldCharType="begin"/>
        </w:r>
        <w:r w:rsidR="00302D63">
          <w:rPr>
            <w:noProof/>
            <w:webHidden/>
          </w:rPr>
          <w:instrText xml:space="preserve"> PAGEREF _Toc117788053 \h </w:instrText>
        </w:r>
        <w:r w:rsidR="00302D63">
          <w:rPr>
            <w:noProof/>
            <w:webHidden/>
          </w:rPr>
        </w:r>
        <w:r w:rsidR="00302D63">
          <w:rPr>
            <w:noProof/>
            <w:webHidden/>
          </w:rPr>
          <w:fldChar w:fldCharType="separate"/>
        </w:r>
        <w:r w:rsidR="00302D63">
          <w:rPr>
            <w:noProof/>
            <w:webHidden/>
          </w:rPr>
          <w:t>24</w:t>
        </w:r>
        <w:r w:rsidR="00302D63">
          <w:rPr>
            <w:noProof/>
            <w:webHidden/>
          </w:rPr>
          <w:fldChar w:fldCharType="end"/>
        </w:r>
      </w:hyperlink>
    </w:p>
    <w:p w14:paraId="07AC8F50" w14:textId="7078FC5B"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4" w:history="1">
        <w:r w:rsidR="00302D63" w:rsidRPr="005A4ACE">
          <w:rPr>
            <w:rStyle w:val="Hyperlink"/>
            <w:noProof/>
          </w:rPr>
          <w:t>6.3</w:t>
        </w:r>
        <w:r w:rsidR="00302D63">
          <w:rPr>
            <w:rFonts w:asciiTheme="minorHAnsi" w:eastAsiaTheme="minorEastAsia" w:hAnsiTheme="minorHAnsi" w:cstheme="minorBidi"/>
            <w:b w:val="0"/>
            <w:noProof/>
            <w:szCs w:val="22"/>
          </w:rPr>
          <w:tab/>
        </w:r>
        <w:r w:rsidR="00302D63" w:rsidRPr="005A4ACE">
          <w:rPr>
            <w:rStyle w:val="Hyperlink"/>
            <w:noProof/>
          </w:rPr>
          <w:t>Select and Remove Planned Orders</w:t>
        </w:r>
        <w:r w:rsidR="00302D63">
          <w:rPr>
            <w:noProof/>
            <w:webHidden/>
          </w:rPr>
          <w:tab/>
        </w:r>
        <w:r w:rsidR="00302D63">
          <w:rPr>
            <w:noProof/>
            <w:webHidden/>
          </w:rPr>
          <w:fldChar w:fldCharType="begin"/>
        </w:r>
        <w:r w:rsidR="00302D63">
          <w:rPr>
            <w:noProof/>
            <w:webHidden/>
          </w:rPr>
          <w:instrText xml:space="preserve"> PAGEREF _Toc117788054 \h </w:instrText>
        </w:r>
        <w:r w:rsidR="00302D63">
          <w:rPr>
            <w:noProof/>
            <w:webHidden/>
          </w:rPr>
        </w:r>
        <w:r w:rsidR="00302D63">
          <w:rPr>
            <w:noProof/>
            <w:webHidden/>
          </w:rPr>
          <w:fldChar w:fldCharType="separate"/>
        </w:r>
        <w:r w:rsidR="00302D63">
          <w:rPr>
            <w:noProof/>
            <w:webHidden/>
          </w:rPr>
          <w:t>24</w:t>
        </w:r>
        <w:r w:rsidR="00302D63">
          <w:rPr>
            <w:noProof/>
            <w:webHidden/>
          </w:rPr>
          <w:fldChar w:fldCharType="end"/>
        </w:r>
      </w:hyperlink>
    </w:p>
    <w:p w14:paraId="0202AC02" w14:textId="49D23219" w:rsidR="00302D63" w:rsidRDefault="006974F0">
      <w:pPr>
        <w:pStyle w:val="TOC1"/>
        <w:rPr>
          <w:rFonts w:asciiTheme="minorHAnsi" w:eastAsiaTheme="minorEastAsia" w:hAnsiTheme="minorHAnsi" w:cstheme="minorBidi"/>
          <w:b w:val="0"/>
          <w:noProof/>
          <w:sz w:val="22"/>
          <w:szCs w:val="22"/>
        </w:rPr>
      </w:pPr>
      <w:hyperlink w:anchor="_Toc117788055" w:history="1">
        <w:r w:rsidR="00302D63" w:rsidRPr="005A4ACE">
          <w:rPr>
            <w:rStyle w:val="Hyperlink"/>
            <w:noProof/>
          </w:rPr>
          <w:t>7</w:t>
        </w:r>
        <w:r w:rsidR="00302D63">
          <w:rPr>
            <w:rFonts w:asciiTheme="minorHAnsi" w:eastAsiaTheme="minorEastAsia" w:hAnsiTheme="minorHAnsi" w:cstheme="minorBidi"/>
            <w:b w:val="0"/>
            <w:noProof/>
            <w:sz w:val="22"/>
            <w:szCs w:val="22"/>
          </w:rPr>
          <w:tab/>
        </w:r>
        <w:r w:rsidR="00302D63" w:rsidRPr="005A4ACE">
          <w:rPr>
            <w:rStyle w:val="Hyperlink"/>
            <w:noProof/>
          </w:rPr>
          <w:t>Production Order Calculations (Optional)</w:t>
        </w:r>
        <w:r w:rsidR="00302D63">
          <w:rPr>
            <w:noProof/>
            <w:webHidden/>
          </w:rPr>
          <w:tab/>
        </w:r>
        <w:r w:rsidR="00302D63">
          <w:rPr>
            <w:noProof/>
            <w:webHidden/>
          </w:rPr>
          <w:fldChar w:fldCharType="begin"/>
        </w:r>
        <w:r w:rsidR="00302D63">
          <w:rPr>
            <w:noProof/>
            <w:webHidden/>
          </w:rPr>
          <w:instrText xml:space="preserve"> PAGEREF _Toc117788055 \h </w:instrText>
        </w:r>
        <w:r w:rsidR="00302D63">
          <w:rPr>
            <w:noProof/>
            <w:webHidden/>
          </w:rPr>
        </w:r>
        <w:r w:rsidR="00302D63">
          <w:rPr>
            <w:noProof/>
            <w:webHidden/>
          </w:rPr>
          <w:fldChar w:fldCharType="separate"/>
        </w:r>
        <w:r w:rsidR="00302D63">
          <w:rPr>
            <w:noProof/>
            <w:webHidden/>
          </w:rPr>
          <w:t>25</w:t>
        </w:r>
        <w:r w:rsidR="00302D63">
          <w:rPr>
            <w:noProof/>
            <w:webHidden/>
          </w:rPr>
          <w:fldChar w:fldCharType="end"/>
        </w:r>
      </w:hyperlink>
    </w:p>
    <w:p w14:paraId="3B8D8831" w14:textId="05DFF7B2"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6" w:history="1">
        <w:r w:rsidR="00302D63" w:rsidRPr="005A4ACE">
          <w:rPr>
            <w:rStyle w:val="Hyperlink"/>
            <w:noProof/>
          </w:rPr>
          <w:t>7.1</w:t>
        </w:r>
        <w:r w:rsidR="00302D63">
          <w:rPr>
            <w:rFonts w:asciiTheme="minorHAnsi" w:eastAsiaTheme="minorEastAsia" w:hAnsiTheme="minorHAnsi" w:cstheme="minorBidi"/>
            <w:b w:val="0"/>
            <w:noProof/>
            <w:szCs w:val="22"/>
          </w:rPr>
          <w:tab/>
        </w:r>
        <w:r w:rsidR="00302D63" w:rsidRPr="005A4ACE">
          <w:rPr>
            <w:rStyle w:val="Hyperlink"/>
            <w:noProof/>
          </w:rPr>
          <w:t>Recalculate Inventory Shortage Report</w:t>
        </w:r>
        <w:r w:rsidR="00302D63">
          <w:rPr>
            <w:noProof/>
            <w:webHidden/>
          </w:rPr>
          <w:tab/>
        </w:r>
        <w:r w:rsidR="00302D63">
          <w:rPr>
            <w:noProof/>
            <w:webHidden/>
          </w:rPr>
          <w:fldChar w:fldCharType="begin"/>
        </w:r>
        <w:r w:rsidR="00302D63">
          <w:rPr>
            <w:noProof/>
            <w:webHidden/>
          </w:rPr>
          <w:instrText xml:space="preserve"> PAGEREF _Toc117788056 \h </w:instrText>
        </w:r>
        <w:r w:rsidR="00302D63">
          <w:rPr>
            <w:noProof/>
            <w:webHidden/>
          </w:rPr>
        </w:r>
        <w:r w:rsidR="00302D63">
          <w:rPr>
            <w:noProof/>
            <w:webHidden/>
          </w:rPr>
          <w:fldChar w:fldCharType="separate"/>
        </w:r>
        <w:r w:rsidR="00302D63">
          <w:rPr>
            <w:noProof/>
            <w:webHidden/>
          </w:rPr>
          <w:t>25</w:t>
        </w:r>
        <w:r w:rsidR="00302D63">
          <w:rPr>
            <w:noProof/>
            <w:webHidden/>
          </w:rPr>
          <w:fldChar w:fldCharType="end"/>
        </w:r>
      </w:hyperlink>
    </w:p>
    <w:p w14:paraId="3FAE93DF" w14:textId="2B1CA5F9"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7" w:history="1">
        <w:r w:rsidR="00302D63" w:rsidRPr="005A4ACE">
          <w:rPr>
            <w:rStyle w:val="Hyperlink"/>
            <w:noProof/>
          </w:rPr>
          <w:t>7.2</w:t>
        </w:r>
        <w:r w:rsidR="00302D63">
          <w:rPr>
            <w:rFonts w:asciiTheme="minorHAnsi" w:eastAsiaTheme="minorEastAsia" w:hAnsiTheme="minorHAnsi" w:cstheme="minorBidi"/>
            <w:b w:val="0"/>
            <w:noProof/>
            <w:szCs w:val="22"/>
          </w:rPr>
          <w:tab/>
        </w:r>
        <w:r w:rsidR="00302D63" w:rsidRPr="005A4ACE">
          <w:rPr>
            <w:rStyle w:val="Hyperlink"/>
            <w:noProof/>
          </w:rPr>
          <w:t>Reset Inventory Shortage Report</w:t>
        </w:r>
        <w:r w:rsidR="00302D63">
          <w:rPr>
            <w:noProof/>
            <w:webHidden/>
          </w:rPr>
          <w:tab/>
        </w:r>
        <w:r w:rsidR="00302D63">
          <w:rPr>
            <w:noProof/>
            <w:webHidden/>
          </w:rPr>
          <w:fldChar w:fldCharType="begin"/>
        </w:r>
        <w:r w:rsidR="00302D63">
          <w:rPr>
            <w:noProof/>
            <w:webHidden/>
          </w:rPr>
          <w:instrText xml:space="preserve"> PAGEREF _Toc117788057 \h </w:instrText>
        </w:r>
        <w:r w:rsidR="00302D63">
          <w:rPr>
            <w:noProof/>
            <w:webHidden/>
          </w:rPr>
        </w:r>
        <w:r w:rsidR="00302D63">
          <w:rPr>
            <w:noProof/>
            <w:webHidden/>
          </w:rPr>
          <w:fldChar w:fldCharType="separate"/>
        </w:r>
        <w:r w:rsidR="00302D63">
          <w:rPr>
            <w:noProof/>
            <w:webHidden/>
          </w:rPr>
          <w:t>26</w:t>
        </w:r>
        <w:r w:rsidR="00302D63">
          <w:rPr>
            <w:noProof/>
            <w:webHidden/>
          </w:rPr>
          <w:fldChar w:fldCharType="end"/>
        </w:r>
      </w:hyperlink>
    </w:p>
    <w:p w14:paraId="276BBB36" w14:textId="4E8E6F8F"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58" w:history="1">
        <w:r w:rsidR="00302D63" w:rsidRPr="005A4ACE">
          <w:rPr>
            <w:rStyle w:val="Hyperlink"/>
            <w:noProof/>
          </w:rPr>
          <w:t>7.3</w:t>
        </w:r>
        <w:r w:rsidR="00302D63">
          <w:rPr>
            <w:rFonts w:asciiTheme="minorHAnsi" w:eastAsiaTheme="minorEastAsia" w:hAnsiTheme="minorHAnsi" w:cstheme="minorBidi"/>
            <w:b w:val="0"/>
            <w:noProof/>
            <w:szCs w:val="22"/>
          </w:rPr>
          <w:tab/>
        </w:r>
        <w:r w:rsidR="00302D63" w:rsidRPr="005A4ACE">
          <w:rPr>
            <w:rStyle w:val="Hyperlink"/>
            <w:noProof/>
          </w:rPr>
          <w:t>Manual Calculation of the production order</w:t>
        </w:r>
        <w:r w:rsidR="00302D63">
          <w:rPr>
            <w:noProof/>
            <w:webHidden/>
          </w:rPr>
          <w:tab/>
        </w:r>
        <w:r w:rsidR="00302D63">
          <w:rPr>
            <w:noProof/>
            <w:webHidden/>
          </w:rPr>
          <w:fldChar w:fldCharType="begin"/>
        </w:r>
        <w:r w:rsidR="00302D63">
          <w:rPr>
            <w:noProof/>
            <w:webHidden/>
          </w:rPr>
          <w:instrText xml:space="preserve"> PAGEREF _Toc117788058 \h </w:instrText>
        </w:r>
        <w:r w:rsidR="00302D63">
          <w:rPr>
            <w:noProof/>
            <w:webHidden/>
          </w:rPr>
        </w:r>
        <w:r w:rsidR="00302D63">
          <w:rPr>
            <w:noProof/>
            <w:webHidden/>
          </w:rPr>
          <w:fldChar w:fldCharType="separate"/>
        </w:r>
        <w:r w:rsidR="00302D63">
          <w:rPr>
            <w:noProof/>
            <w:webHidden/>
          </w:rPr>
          <w:t>29</w:t>
        </w:r>
        <w:r w:rsidR="00302D63">
          <w:rPr>
            <w:noProof/>
            <w:webHidden/>
          </w:rPr>
          <w:fldChar w:fldCharType="end"/>
        </w:r>
      </w:hyperlink>
    </w:p>
    <w:p w14:paraId="6AF9E15A" w14:textId="4E09CB3A" w:rsidR="00302D63" w:rsidRDefault="006974F0">
      <w:pPr>
        <w:pStyle w:val="TOC3"/>
        <w:rPr>
          <w:rFonts w:asciiTheme="minorHAnsi" w:eastAsiaTheme="minorEastAsia" w:hAnsiTheme="minorHAnsi" w:cstheme="minorBidi"/>
          <w:b w:val="0"/>
          <w:i w:val="0"/>
          <w:sz w:val="22"/>
          <w:szCs w:val="22"/>
        </w:rPr>
      </w:pPr>
      <w:hyperlink w:anchor="_Toc117788059" w:history="1">
        <w:r w:rsidR="00302D63" w:rsidRPr="005A4ACE">
          <w:rPr>
            <w:rStyle w:val="Hyperlink"/>
          </w:rPr>
          <w:t>7.3.1</w:t>
        </w:r>
        <w:r w:rsidR="00302D63">
          <w:rPr>
            <w:rFonts w:asciiTheme="minorHAnsi" w:eastAsiaTheme="minorEastAsia" w:hAnsiTheme="minorHAnsi" w:cstheme="minorBidi"/>
            <w:b w:val="0"/>
            <w:i w:val="0"/>
            <w:sz w:val="22"/>
            <w:szCs w:val="22"/>
          </w:rPr>
          <w:tab/>
        </w:r>
        <w:r w:rsidR="00302D63" w:rsidRPr="005A4ACE">
          <w:rPr>
            <w:rStyle w:val="Hyperlink"/>
          </w:rPr>
          <w:t>Estimation of the production order</w:t>
        </w:r>
        <w:r w:rsidR="00302D63">
          <w:rPr>
            <w:webHidden/>
          </w:rPr>
          <w:tab/>
        </w:r>
        <w:r w:rsidR="00302D63">
          <w:rPr>
            <w:webHidden/>
          </w:rPr>
          <w:fldChar w:fldCharType="begin"/>
        </w:r>
        <w:r w:rsidR="00302D63">
          <w:rPr>
            <w:webHidden/>
          </w:rPr>
          <w:instrText xml:space="preserve"> PAGEREF _Toc117788059 \h </w:instrText>
        </w:r>
        <w:r w:rsidR="00302D63">
          <w:rPr>
            <w:webHidden/>
          </w:rPr>
        </w:r>
        <w:r w:rsidR="00302D63">
          <w:rPr>
            <w:webHidden/>
          </w:rPr>
          <w:fldChar w:fldCharType="separate"/>
        </w:r>
        <w:r w:rsidR="00302D63">
          <w:rPr>
            <w:webHidden/>
          </w:rPr>
          <w:t>29</w:t>
        </w:r>
        <w:r w:rsidR="00302D63">
          <w:rPr>
            <w:webHidden/>
          </w:rPr>
          <w:fldChar w:fldCharType="end"/>
        </w:r>
      </w:hyperlink>
    </w:p>
    <w:p w14:paraId="0F4738A1" w14:textId="0105CF1C" w:rsidR="00302D63" w:rsidRDefault="006974F0">
      <w:pPr>
        <w:pStyle w:val="TOC3"/>
        <w:rPr>
          <w:rFonts w:asciiTheme="minorHAnsi" w:eastAsiaTheme="minorEastAsia" w:hAnsiTheme="minorHAnsi" w:cstheme="minorBidi"/>
          <w:b w:val="0"/>
          <w:i w:val="0"/>
          <w:sz w:val="22"/>
          <w:szCs w:val="22"/>
        </w:rPr>
      </w:pPr>
      <w:hyperlink w:anchor="_Toc117788060" w:history="1">
        <w:r w:rsidR="00302D63" w:rsidRPr="005A4ACE">
          <w:rPr>
            <w:rStyle w:val="Hyperlink"/>
          </w:rPr>
          <w:t>7.3.2</w:t>
        </w:r>
        <w:r w:rsidR="00302D63">
          <w:rPr>
            <w:rFonts w:asciiTheme="minorHAnsi" w:eastAsiaTheme="minorEastAsia" w:hAnsiTheme="minorHAnsi" w:cstheme="minorBidi"/>
            <w:b w:val="0"/>
            <w:i w:val="0"/>
            <w:sz w:val="22"/>
            <w:szCs w:val="22"/>
          </w:rPr>
          <w:tab/>
        </w:r>
        <w:r w:rsidR="00302D63" w:rsidRPr="005A4ACE">
          <w:rPr>
            <w:rStyle w:val="Hyperlink"/>
          </w:rPr>
          <w:t>Scheduling of the Production Order</w:t>
        </w:r>
        <w:r w:rsidR="00302D63">
          <w:rPr>
            <w:webHidden/>
          </w:rPr>
          <w:tab/>
        </w:r>
        <w:r w:rsidR="00302D63">
          <w:rPr>
            <w:webHidden/>
          </w:rPr>
          <w:fldChar w:fldCharType="begin"/>
        </w:r>
        <w:r w:rsidR="00302D63">
          <w:rPr>
            <w:webHidden/>
          </w:rPr>
          <w:instrText xml:space="preserve"> PAGEREF _Toc117788060 \h </w:instrText>
        </w:r>
        <w:r w:rsidR="00302D63">
          <w:rPr>
            <w:webHidden/>
          </w:rPr>
        </w:r>
        <w:r w:rsidR="00302D63">
          <w:rPr>
            <w:webHidden/>
          </w:rPr>
          <w:fldChar w:fldCharType="separate"/>
        </w:r>
        <w:r w:rsidR="00302D63">
          <w:rPr>
            <w:webHidden/>
          </w:rPr>
          <w:t>30</w:t>
        </w:r>
        <w:r w:rsidR="00302D63">
          <w:rPr>
            <w:webHidden/>
          </w:rPr>
          <w:fldChar w:fldCharType="end"/>
        </w:r>
      </w:hyperlink>
    </w:p>
    <w:p w14:paraId="3A542093" w14:textId="04728D3F" w:rsidR="00302D63" w:rsidRDefault="006974F0">
      <w:pPr>
        <w:pStyle w:val="TOC3"/>
        <w:rPr>
          <w:rFonts w:asciiTheme="minorHAnsi" w:eastAsiaTheme="minorEastAsia" w:hAnsiTheme="minorHAnsi" w:cstheme="minorBidi"/>
          <w:b w:val="0"/>
          <w:i w:val="0"/>
          <w:sz w:val="22"/>
          <w:szCs w:val="22"/>
        </w:rPr>
      </w:pPr>
      <w:hyperlink w:anchor="_Toc117788061" w:history="1">
        <w:r w:rsidR="00302D63" w:rsidRPr="005A4ACE">
          <w:rPr>
            <w:rStyle w:val="Hyperlink"/>
          </w:rPr>
          <w:t>7.3.3</w:t>
        </w:r>
        <w:r w:rsidR="00302D63">
          <w:rPr>
            <w:rFonts w:asciiTheme="minorHAnsi" w:eastAsiaTheme="minorEastAsia" w:hAnsiTheme="minorHAnsi" w:cstheme="minorBidi"/>
            <w:b w:val="0"/>
            <w:i w:val="0"/>
            <w:sz w:val="22"/>
            <w:szCs w:val="22"/>
          </w:rPr>
          <w:tab/>
        </w:r>
        <w:r w:rsidR="00302D63" w:rsidRPr="005A4ACE">
          <w:rPr>
            <w:rStyle w:val="Hyperlink"/>
          </w:rPr>
          <w:t>Release of the production order</w:t>
        </w:r>
        <w:r w:rsidR="00302D63">
          <w:rPr>
            <w:webHidden/>
          </w:rPr>
          <w:tab/>
        </w:r>
        <w:r w:rsidR="00302D63">
          <w:rPr>
            <w:webHidden/>
          </w:rPr>
          <w:fldChar w:fldCharType="begin"/>
        </w:r>
        <w:r w:rsidR="00302D63">
          <w:rPr>
            <w:webHidden/>
          </w:rPr>
          <w:instrText xml:space="preserve"> PAGEREF _Toc117788061 \h </w:instrText>
        </w:r>
        <w:r w:rsidR="00302D63">
          <w:rPr>
            <w:webHidden/>
          </w:rPr>
        </w:r>
        <w:r w:rsidR="00302D63">
          <w:rPr>
            <w:webHidden/>
          </w:rPr>
          <w:fldChar w:fldCharType="separate"/>
        </w:r>
        <w:r w:rsidR="00302D63">
          <w:rPr>
            <w:webHidden/>
          </w:rPr>
          <w:t>32</w:t>
        </w:r>
        <w:r w:rsidR="00302D63">
          <w:rPr>
            <w:webHidden/>
          </w:rPr>
          <w:fldChar w:fldCharType="end"/>
        </w:r>
      </w:hyperlink>
    </w:p>
    <w:p w14:paraId="4872880F" w14:textId="663B2625" w:rsidR="00302D63" w:rsidRDefault="006974F0">
      <w:pPr>
        <w:pStyle w:val="TOC3"/>
        <w:rPr>
          <w:rFonts w:asciiTheme="minorHAnsi" w:eastAsiaTheme="minorEastAsia" w:hAnsiTheme="minorHAnsi" w:cstheme="minorBidi"/>
          <w:b w:val="0"/>
          <w:i w:val="0"/>
          <w:sz w:val="22"/>
          <w:szCs w:val="22"/>
        </w:rPr>
      </w:pPr>
      <w:hyperlink w:anchor="_Toc117788062" w:history="1">
        <w:r w:rsidR="00302D63" w:rsidRPr="005A4ACE">
          <w:rPr>
            <w:rStyle w:val="Hyperlink"/>
          </w:rPr>
          <w:t>7.3.4</w:t>
        </w:r>
        <w:r w:rsidR="00302D63">
          <w:rPr>
            <w:rFonts w:asciiTheme="minorHAnsi" w:eastAsiaTheme="minorEastAsia" w:hAnsiTheme="minorHAnsi" w:cstheme="minorBidi"/>
            <w:b w:val="0"/>
            <w:i w:val="0"/>
            <w:sz w:val="22"/>
            <w:szCs w:val="22"/>
          </w:rPr>
          <w:tab/>
        </w:r>
        <w:r w:rsidR="00302D63" w:rsidRPr="005A4ACE">
          <w:rPr>
            <w:rStyle w:val="Hyperlink"/>
          </w:rPr>
          <w:t>Reset Status</w:t>
        </w:r>
        <w:r w:rsidR="00302D63">
          <w:rPr>
            <w:webHidden/>
          </w:rPr>
          <w:tab/>
        </w:r>
        <w:r w:rsidR="00302D63">
          <w:rPr>
            <w:webHidden/>
          </w:rPr>
          <w:fldChar w:fldCharType="begin"/>
        </w:r>
        <w:r w:rsidR="00302D63">
          <w:rPr>
            <w:webHidden/>
          </w:rPr>
          <w:instrText xml:space="preserve"> PAGEREF _Toc117788062 \h </w:instrText>
        </w:r>
        <w:r w:rsidR="00302D63">
          <w:rPr>
            <w:webHidden/>
          </w:rPr>
        </w:r>
        <w:r w:rsidR="00302D63">
          <w:rPr>
            <w:webHidden/>
          </w:rPr>
          <w:fldChar w:fldCharType="separate"/>
        </w:r>
        <w:r w:rsidR="00302D63">
          <w:rPr>
            <w:webHidden/>
          </w:rPr>
          <w:t>34</w:t>
        </w:r>
        <w:r w:rsidR="00302D63">
          <w:rPr>
            <w:webHidden/>
          </w:rPr>
          <w:fldChar w:fldCharType="end"/>
        </w:r>
      </w:hyperlink>
    </w:p>
    <w:p w14:paraId="6CDA8D6D" w14:textId="576C5595" w:rsidR="00302D63" w:rsidRDefault="006974F0">
      <w:pPr>
        <w:pStyle w:val="TOC3"/>
        <w:rPr>
          <w:rFonts w:asciiTheme="minorHAnsi" w:eastAsiaTheme="minorEastAsia" w:hAnsiTheme="minorHAnsi" w:cstheme="minorBidi"/>
          <w:b w:val="0"/>
          <w:i w:val="0"/>
          <w:sz w:val="22"/>
          <w:szCs w:val="22"/>
        </w:rPr>
      </w:pPr>
      <w:hyperlink w:anchor="_Toc117788063" w:history="1">
        <w:r w:rsidR="00302D63" w:rsidRPr="005A4ACE">
          <w:rPr>
            <w:rStyle w:val="Hyperlink"/>
          </w:rPr>
          <w:t>7.3.5</w:t>
        </w:r>
        <w:r w:rsidR="00302D63">
          <w:rPr>
            <w:rFonts w:asciiTheme="minorHAnsi" w:eastAsiaTheme="minorEastAsia" w:hAnsiTheme="minorHAnsi" w:cstheme="minorBidi"/>
            <w:b w:val="0"/>
            <w:i w:val="0"/>
            <w:sz w:val="22"/>
            <w:szCs w:val="22"/>
          </w:rPr>
          <w:tab/>
        </w:r>
        <w:r w:rsidR="00302D63" w:rsidRPr="005A4ACE">
          <w:rPr>
            <w:rStyle w:val="Hyperlink"/>
          </w:rPr>
          <w:t>End of the production order</w:t>
        </w:r>
        <w:r w:rsidR="00302D63">
          <w:rPr>
            <w:webHidden/>
          </w:rPr>
          <w:tab/>
        </w:r>
        <w:r w:rsidR="00302D63">
          <w:rPr>
            <w:webHidden/>
          </w:rPr>
          <w:fldChar w:fldCharType="begin"/>
        </w:r>
        <w:r w:rsidR="00302D63">
          <w:rPr>
            <w:webHidden/>
          </w:rPr>
          <w:instrText xml:space="preserve"> PAGEREF _Toc117788063 \h </w:instrText>
        </w:r>
        <w:r w:rsidR="00302D63">
          <w:rPr>
            <w:webHidden/>
          </w:rPr>
        </w:r>
        <w:r w:rsidR="00302D63">
          <w:rPr>
            <w:webHidden/>
          </w:rPr>
          <w:fldChar w:fldCharType="separate"/>
        </w:r>
        <w:r w:rsidR="00302D63">
          <w:rPr>
            <w:webHidden/>
          </w:rPr>
          <w:t>35</w:t>
        </w:r>
        <w:r w:rsidR="00302D63">
          <w:rPr>
            <w:webHidden/>
          </w:rPr>
          <w:fldChar w:fldCharType="end"/>
        </w:r>
      </w:hyperlink>
    </w:p>
    <w:p w14:paraId="1770709B" w14:textId="7D5B9C30" w:rsidR="00302D63" w:rsidRDefault="006974F0">
      <w:pPr>
        <w:pStyle w:val="TOC1"/>
        <w:rPr>
          <w:rFonts w:asciiTheme="minorHAnsi" w:eastAsiaTheme="minorEastAsia" w:hAnsiTheme="minorHAnsi" w:cstheme="minorBidi"/>
          <w:b w:val="0"/>
          <w:noProof/>
          <w:sz w:val="22"/>
          <w:szCs w:val="22"/>
        </w:rPr>
      </w:pPr>
      <w:hyperlink w:anchor="_Toc117788064" w:history="1">
        <w:r w:rsidR="00302D63" w:rsidRPr="005A4ACE">
          <w:rPr>
            <w:rStyle w:val="Hyperlink"/>
            <w:noProof/>
          </w:rPr>
          <w:t>8</w:t>
        </w:r>
        <w:r w:rsidR="00302D63">
          <w:rPr>
            <w:rFonts w:asciiTheme="minorHAnsi" w:eastAsiaTheme="minorEastAsia" w:hAnsiTheme="minorHAnsi" w:cstheme="minorBidi"/>
            <w:b w:val="0"/>
            <w:noProof/>
            <w:sz w:val="22"/>
            <w:szCs w:val="22"/>
          </w:rPr>
          <w:tab/>
        </w:r>
        <w:r w:rsidR="00302D63" w:rsidRPr="005A4ACE">
          <w:rPr>
            <w:rStyle w:val="Hyperlink"/>
            <w:noProof/>
          </w:rPr>
          <w:t>Personalization</w:t>
        </w:r>
        <w:r w:rsidR="00302D63">
          <w:rPr>
            <w:noProof/>
            <w:webHidden/>
          </w:rPr>
          <w:tab/>
        </w:r>
        <w:r w:rsidR="00302D63">
          <w:rPr>
            <w:noProof/>
            <w:webHidden/>
          </w:rPr>
          <w:fldChar w:fldCharType="begin"/>
        </w:r>
        <w:r w:rsidR="00302D63">
          <w:rPr>
            <w:noProof/>
            <w:webHidden/>
          </w:rPr>
          <w:instrText xml:space="preserve"> PAGEREF _Toc117788064 \h </w:instrText>
        </w:r>
        <w:r w:rsidR="00302D63">
          <w:rPr>
            <w:noProof/>
            <w:webHidden/>
          </w:rPr>
        </w:r>
        <w:r w:rsidR="00302D63">
          <w:rPr>
            <w:noProof/>
            <w:webHidden/>
          </w:rPr>
          <w:fldChar w:fldCharType="separate"/>
        </w:r>
        <w:r w:rsidR="00302D63">
          <w:rPr>
            <w:noProof/>
            <w:webHidden/>
          </w:rPr>
          <w:t>36</w:t>
        </w:r>
        <w:r w:rsidR="00302D63">
          <w:rPr>
            <w:noProof/>
            <w:webHidden/>
          </w:rPr>
          <w:fldChar w:fldCharType="end"/>
        </w:r>
      </w:hyperlink>
    </w:p>
    <w:p w14:paraId="4F9CB443" w14:textId="33DE25E7"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65" w:history="1">
        <w:r w:rsidR="00302D63" w:rsidRPr="005A4ACE">
          <w:rPr>
            <w:rStyle w:val="Hyperlink"/>
            <w:noProof/>
          </w:rPr>
          <w:t>8.1</w:t>
        </w:r>
        <w:r w:rsidR="00302D63">
          <w:rPr>
            <w:rFonts w:asciiTheme="minorHAnsi" w:eastAsiaTheme="minorEastAsia" w:hAnsiTheme="minorHAnsi" w:cstheme="minorBidi"/>
            <w:b w:val="0"/>
            <w:noProof/>
            <w:szCs w:val="22"/>
          </w:rPr>
          <w:tab/>
        </w:r>
        <w:r w:rsidR="00302D63" w:rsidRPr="005A4ACE">
          <w:rPr>
            <w:rStyle w:val="Hyperlink"/>
            <w:noProof/>
          </w:rPr>
          <w:t>Add columns</w:t>
        </w:r>
        <w:r w:rsidR="00302D63">
          <w:rPr>
            <w:noProof/>
            <w:webHidden/>
          </w:rPr>
          <w:tab/>
        </w:r>
        <w:r w:rsidR="00302D63">
          <w:rPr>
            <w:noProof/>
            <w:webHidden/>
          </w:rPr>
          <w:fldChar w:fldCharType="begin"/>
        </w:r>
        <w:r w:rsidR="00302D63">
          <w:rPr>
            <w:noProof/>
            <w:webHidden/>
          </w:rPr>
          <w:instrText xml:space="preserve"> PAGEREF _Toc117788065 \h </w:instrText>
        </w:r>
        <w:r w:rsidR="00302D63">
          <w:rPr>
            <w:noProof/>
            <w:webHidden/>
          </w:rPr>
        </w:r>
        <w:r w:rsidR="00302D63">
          <w:rPr>
            <w:noProof/>
            <w:webHidden/>
          </w:rPr>
          <w:fldChar w:fldCharType="separate"/>
        </w:r>
        <w:r w:rsidR="00302D63">
          <w:rPr>
            <w:noProof/>
            <w:webHidden/>
          </w:rPr>
          <w:t>36</w:t>
        </w:r>
        <w:r w:rsidR="00302D63">
          <w:rPr>
            <w:noProof/>
            <w:webHidden/>
          </w:rPr>
          <w:fldChar w:fldCharType="end"/>
        </w:r>
      </w:hyperlink>
    </w:p>
    <w:p w14:paraId="49BC52E5" w14:textId="6CAC21AE" w:rsidR="00302D63" w:rsidRDefault="006974F0">
      <w:pPr>
        <w:pStyle w:val="TOC3"/>
        <w:rPr>
          <w:rFonts w:asciiTheme="minorHAnsi" w:eastAsiaTheme="minorEastAsia" w:hAnsiTheme="minorHAnsi" w:cstheme="minorBidi"/>
          <w:b w:val="0"/>
          <w:i w:val="0"/>
          <w:sz w:val="22"/>
          <w:szCs w:val="22"/>
        </w:rPr>
      </w:pPr>
      <w:hyperlink w:anchor="_Toc117788066" w:history="1">
        <w:r w:rsidR="00302D63" w:rsidRPr="005A4ACE">
          <w:rPr>
            <w:rStyle w:val="Hyperlink"/>
          </w:rPr>
          <w:t>8.1.1</w:t>
        </w:r>
        <w:r w:rsidR="00302D63">
          <w:rPr>
            <w:rFonts w:asciiTheme="minorHAnsi" w:eastAsiaTheme="minorEastAsia" w:hAnsiTheme="minorHAnsi" w:cstheme="minorBidi"/>
            <w:b w:val="0"/>
            <w:i w:val="0"/>
            <w:sz w:val="22"/>
            <w:szCs w:val="22"/>
          </w:rPr>
          <w:tab/>
        </w:r>
        <w:r w:rsidR="00302D63" w:rsidRPr="005A4ACE">
          <w:rPr>
            <w:rStyle w:val="Hyperlink"/>
          </w:rPr>
          <w:t>Select Column Header</w:t>
        </w:r>
        <w:r w:rsidR="00302D63">
          <w:rPr>
            <w:webHidden/>
          </w:rPr>
          <w:tab/>
        </w:r>
        <w:r w:rsidR="00302D63">
          <w:rPr>
            <w:webHidden/>
          </w:rPr>
          <w:fldChar w:fldCharType="begin"/>
        </w:r>
        <w:r w:rsidR="00302D63">
          <w:rPr>
            <w:webHidden/>
          </w:rPr>
          <w:instrText xml:space="preserve"> PAGEREF _Toc117788066 \h </w:instrText>
        </w:r>
        <w:r w:rsidR="00302D63">
          <w:rPr>
            <w:webHidden/>
          </w:rPr>
        </w:r>
        <w:r w:rsidR="00302D63">
          <w:rPr>
            <w:webHidden/>
          </w:rPr>
          <w:fldChar w:fldCharType="separate"/>
        </w:r>
        <w:r w:rsidR="00302D63">
          <w:rPr>
            <w:webHidden/>
          </w:rPr>
          <w:t>36</w:t>
        </w:r>
        <w:r w:rsidR="00302D63">
          <w:rPr>
            <w:webHidden/>
          </w:rPr>
          <w:fldChar w:fldCharType="end"/>
        </w:r>
      </w:hyperlink>
    </w:p>
    <w:p w14:paraId="58C4EBE3" w14:textId="2CB4CCA9" w:rsidR="00302D63" w:rsidRDefault="006974F0">
      <w:pPr>
        <w:pStyle w:val="TOC3"/>
        <w:rPr>
          <w:rFonts w:asciiTheme="minorHAnsi" w:eastAsiaTheme="minorEastAsia" w:hAnsiTheme="minorHAnsi" w:cstheme="minorBidi"/>
          <w:b w:val="0"/>
          <w:i w:val="0"/>
          <w:sz w:val="22"/>
          <w:szCs w:val="22"/>
        </w:rPr>
      </w:pPr>
      <w:hyperlink w:anchor="_Toc117788067" w:history="1">
        <w:r w:rsidR="00302D63" w:rsidRPr="005A4ACE">
          <w:rPr>
            <w:rStyle w:val="Hyperlink"/>
          </w:rPr>
          <w:t>8.1.2</w:t>
        </w:r>
        <w:r w:rsidR="00302D63">
          <w:rPr>
            <w:rFonts w:asciiTheme="minorHAnsi" w:eastAsiaTheme="minorEastAsia" w:hAnsiTheme="minorHAnsi" w:cstheme="minorBidi"/>
            <w:b w:val="0"/>
            <w:i w:val="0"/>
            <w:sz w:val="22"/>
            <w:szCs w:val="22"/>
          </w:rPr>
          <w:tab/>
        </w:r>
        <w:r w:rsidR="00302D63" w:rsidRPr="005A4ACE">
          <w:rPr>
            <w:rStyle w:val="Hyperlink"/>
          </w:rPr>
          <w:t>Select Required Columns and Update</w:t>
        </w:r>
        <w:r w:rsidR="00302D63">
          <w:rPr>
            <w:webHidden/>
          </w:rPr>
          <w:tab/>
        </w:r>
        <w:r w:rsidR="00302D63">
          <w:rPr>
            <w:webHidden/>
          </w:rPr>
          <w:fldChar w:fldCharType="begin"/>
        </w:r>
        <w:r w:rsidR="00302D63">
          <w:rPr>
            <w:webHidden/>
          </w:rPr>
          <w:instrText xml:space="preserve"> PAGEREF _Toc117788067 \h </w:instrText>
        </w:r>
        <w:r w:rsidR="00302D63">
          <w:rPr>
            <w:webHidden/>
          </w:rPr>
        </w:r>
        <w:r w:rsidR="00302D63">
          <w:rPr>
            <w:webHidden/>
          </w:rPr>
          <w:fldChar w:fldCharType="separate"/>
        </w:r>
        <w:r w:rsidR="00302D63">
          <w:rPr>
            <w:webHidden/>
          </w:rPr>
          <w:t>36</w:t>
        </w:r>
        <w:r w:rsidR="00302D63">
          <w:rPr>
            <w:webHidden/>
          </w:rPr>
          <w:fldChar w:fldCharType="end"/>
        </w:r>
      </w:hyperlink>
    </w:p>
    <w:p w14:paraId="159A555C" w14:textId="7192992B"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68" w:history="1">
        <w:r w:rsidR="00302D63" w:rsidRPr="005A4ACE">
          <w:rPr>
            <w:rStyle w:val="Hyperlink"/>
            <w:noProof/>
          </w:rPr>
          <w:t>8.2</w:t>
        </w:r>
        <w:r w:rsidR="00302D63">
          <w:rPr>
            <w:rFonts w:asciiTheme="minorHAnsi" w:eastAsiaTheme="minorEastAsia" w:hAnsiTheme="minorHAnsi" w:cstheme="minorBidi"/>
            <w:b w:val="0"/>
            <w:noProof/>
            <w:szCs w:val="22"/>
          </w:rPr>
          <w:tab/>
        </w:r>
        <w:r w:rsidR="00302D63" w:rsidRPr="005A4ACE">
          <w:rPr>
            <w:rStyle w:val="Hyperlink"/>
            <w:noProof/>
          </w:rPr>
          <w:t>Hide User Control</w:t>
        </w:r>
        <w:r w:rsidR="00302D63">
          <w:rPr>
            <w:noProof/>
            <w:webHidden/>
          </w:rPr>
          <w:tab/>
        </w:r>
        <w:r w:rsidR="00302D63">
          <w:rPr>
            <w:noProof/>
            <w:webHidden/>
          </w:rPr>
          <w:fldChar w:fldCharType="begin"/>
        </w:r>
        <w:r w:rsidR="00302D63">
          <w:rPr>
            <w:noProof/>
            <w:webHidden/>
          </w:rPr>
          <w:instrText xml:space="preserve"> PAGEREF _Toc117788068 \h </w:instrText>
        </w:r>
        <w:r w:rsidR="00302D63">
          <w:rPr>
            <w:noProof/>
            <w:webHidden/>
          </w:rPr>
        </w:r>
        <w:r w:rsidR="00302D63">
          <w:rPr>
            <w:noProof/>
            <w:webHidden/>
          </w:rPr>
          <w:fldChar w:fldCharType="separate"/>
        </w:r>
        <w:r w:rsidR="00302D63">
          <w:rPr>
            <w:noProof/>
            <w:webHidden/>
          </w:rPr>
          <w:t>38</w:t>
        </w:r>
        <w:r w:rsidR="00302D63">
          <w:rPr>
            <w:noProof/>
            <w:webHidden/>
          </w:rPr>
          <w:fldChar w:fldCharType="end"/>
        </w:r>
      </w:hyperlink>
    </w:p>
    <w:p w14:paraId="5CC9617E" w14:textId="32A8418D" w:rsidR="00302D63" w:rsidRDefault="006974F0">
      <w:pPr>
        <w:pStyle w:val="TOC3"/>
        <w:rPr>
          <w:rFonts w:asciiTheme="minorHAnsi" w:eastAsiaTheme="minorEastAsia" w:hAnsiTheme="minorHAnsi" w:cstheme="minorBidi"/>
          <w:b w:val="0"/>
          <w:i w:val="0"/>
          <w:sz w:val="22"/>
          <w:szCs w:val="22"/>
        </w:rPr>
      </w:pPr>
      <w:hyperlink w:anchor="_Toc117788069" w:history="1">
        <w:r w:rsidR="00302D63" w:rsidRPr="005A4ACE">
          <w:rPr>
            <w:rStyle w:val="Hyperlink"/>
          </w:rPr>
          <w:t>8.2.1</w:t>
        </w:r>
        <w:r w:rsidR="00302D63">
          <w:rPr>
            <w:rFonts w:asciiTheme="minorHAnsi" w:eastAsiaTheme="minorEastAsia" w:hAnsiTheme="minorHAnsi" w:cstheme="minorBidi"/>
            <w:b w:val="0"/>
            <w:i w:val="0"/>
            <w:sz w:val="22"/>
            <w:szCs w:val="22"/>
          </w:rPr>
          <w:tab/>
        </w:r>
        <w:r w:rsidR="00302D63" w:rsidRPr="005A4ACE">
          <w:rPr>
            <w:rStyle w:val="Hyperlink"/>
          </w:rPr>
          <w:t>Select Control to Hide</w:t>
        </w:r>
        <w:r w:rsidR="00302D63">
          <w:rPr>
            <w:webHidden/>
          </w:rPr>
          <w:tab/>
        </w:r>
        <w:r w:rsidR="00302D63">
          <w:rPr>
            <w:webHidden/>
          </w:rPr>
          <w:fldChar w:fldCharType="begin"/>
        </w:r>
        <w:r w:rsidR="00302D63">
          <w:rPr>
            <w:webHidden/>
          </w:rPr>
          <w:instrText xml:space="preserve"> PAGEREF _Toc117788069 \h </w:instrText>
        </w:r>
        <w:r w:rsidR="00302D63">
          <w:rPr>
            <w:webHidden/>
          </w:rPr>
        </w:r>
        <w:r w:rsidR="00302D63">
          <w:rPr>
            <w:webHidden/>
          </w:rPr>
          <w:fldChar w:fldCharType="separate"/>
        </w:r>
        <w:r w:rsidR="00302D63">
          <w:rPr>
            <w:webHidden/>
          </w:rPr>
          <w:t>38</w:t>
        </w:r>
        <w:r w:rsidR="00302D63">
          <w:rPr>
            <w:webHidden/>
          </w:rPr>
          <w:fldChar w:fldCharType="end"/>
        </w:r>
      </w:hyperlink>
    </w:p>
    <w:p w14:paraId="34AE0C05" w14:textId="52BC9775" w:rsidR="00302D63" w:rsidRDefault="006974F0">
      <w:pPr>
        <w:pStyle w:val="TOC3"/>
        <w:rPr>
          <w:rFonts w:asciiTheme="minorHAnsi" w:eastAsiaTheme="minorEastAsia" w:hAnsiTheme="minorHAnsi" w:cstheme="minorBidi"/>
          <w:b w:val="0"/>
          <w:i w:val="0"/>
          <w:sz w:val="22"/>
          <w:szCs w:val="22"/>
        </w:rPr>
      </w:pPr>
      <w:hyperlink w:anchor="_Toc117788070" w:history="1">
        <w:r w:rsidR="00302D63" w:rsidRPr="005A4ACE">
          <w:rPr>
            <w:rStyle w:val="Hyperlink"/>
          </w:rPr>
          <w:t>8.2.2</w:t>
        </w:r>
        <w:r w:rsidR="00302D63">
          <w:rPr>
            <w:rFonts w:asciiTheme="minorHAnsi" w:eastAsiaTheme="minorEastAsia" w:hAnsiTheme="minorHAnsi" w:cstheme="minorBidi"/>
            <w:b w:val="0"/>
            <w:i w:val="0"/>
            <w:sz w:val="22"/>
            <w:szCs w:val="22"/>
          </w:rPr>
          <w:tab/>
        </w:r>
        <w:r w:rsidR="00302D63" w:rsidRPr="005A4ACE">
          <w:rPr>
            <w:rStyle w:val="Hyperlink"/>
          </w:rPr>
          <w:t>Apply Hide Control</w:t>
        </w:r>
        <w:r w:rsidR="00302D63">
          <w:rPr>
            <w:webHidden/>
          </w:rPr>
          <w:tab/>
        </w:r>
        <w:r w:rsidR="00302D63">
          <w:rPr>
            <w:webHidden/>
          </w:rPr>
          <w:fldChar w:fldCharType="begin"/>
        </w:r>
        <w:r w:rsidR="00302D63">
          <w:rPr>
            <w:webHidden/>
          </w:rPr>
          <w:instrText xml:space="preserve"> PAGEREF _Toc117788070 \h </w:instrText>
        </w:r>
        <w:r w:rsidR="00302D63">
          <w:rPr>
            <w:webHidden/>
          </w:rPr>
        </w:r>
        <w:r w:rsidR="00302D63">
          <w:rPr>
            <w:webHidden/>
          </w:rPr>
          <w:fldChar w:fldCharType="separate"/>
        </w:r>
        <w:r w:rsidR="00302D63">
          <w:rPr>
            <w:webHidden/>
          </w:rPr>
          <w:t>38</w:t>
        </w:r>
        <w:r w:rsidR="00302D63">
          <w:rPr>
            <w:webHidden/>
          </w:rPr>
          <w:fldChar w:fldCharType="end"/>
        </w:r>
      </w:hyperlink>
    </w:p>
    <w:p w14:paraId="140FEF37" w14:textId="54FED045"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71" w:history="1">
        <w:r w:rsidR="00302D63" w:rsidRPr="005A4ACE">
          <w:rPr>
            <w:rStyle w:val="Hyperlink"/>
            <w:noProof/>
          </w:rPr>
          <w:t>8.3</w:t>
        </w:r>
        <w:r w:rsidR="00302D63">
          <w:rPr>
            <w:rFonts w:asciiTheme="minorHAnsi" w:eastAsiaTheme="minorEastAsia" w:hAnsiTheme="minorHAnsi" w:cstheme="minorBidi"/>
            <w:b w:val="0"/>
            <w:noProof/>
            <w:szCs w:val="22"/>
          </w:rPr>
          <w:tab/>
        </w:r>
        <w:r w:rsidR="00302D63" w:rsidRPr="005A4ACE">
          <w:rPr>
            <w:rStyle w:val="Hyperlink"/>
            <w:noProof/>
          </w:rPr>
          <w:t>Rename Label</w:t>
        </w:r>
        <w:r w:rsidR="00302D63">
          <w:rPr>
            <w:noProof/>
            <w:webHidden/>
          </w:rPr>
          <w:tab/>
        </w:r>
        <w:r w:rsidR="00302D63">
          <w:rPr>
            <w:noProof/>
            <w:webHidden/>
          </w:rPr>
          <w:fldChar w:fldCharType="begin"/>
        </w:r>
        <w:r w:rsidR="00302D63">
          <w:rPr>
            <w:noProof/>
            <w:webHidden/>
          </w:rPr>
          <w:instrText xml:space="preserve"> PAGEREF _Toc117788071 \h </w:instrText>
        </w:r>
        <w:r w:rsidR="00302D63">
          <w:rPr>
            <w:noProof/>
            <w:webHidden/>
          </w:rPr>
        </w:r>
        <w:r w:rsidR="00302D63">
          <w:rPr>
            <w:noProof/>
            <w:webHidden/>
          </w:rPr>
          <w:fldChar w:fldCharType="separate"/>
        </w:r>
        <w:r w:rsidR="00302D63">
          <w:rPr>
            <w:noProof/>
            <w:webHidden/>
          </w:rPr>
          <w:t>38</w:t>
        </w:r>
        <w:r w:rsidR="00302D63">
          <w:rPr>
            <w:noProof/>
            <w:webHidden/>
          </w:rPr>
          <w:fldChar w:fldCharType="end"/>
        </w:r>
      </w:hyperlink>
    </w:p>
    <w:p w14:paraId="4258CAD3" w14:textId="74CB1134" w:rsidR="00302D63" w:rsidRDefault="006974F0">
      <w:pPr>
        <w:pStyle w:val="TOC3"/>
        <w:rPr>
          <w:rFonts w:asciiTheme="minorHAnsi" w:eastAsiaTheme="minorEastAsia" w:hAnsiTheme="minorHAnsi" w:cstheme="minorBidi"/>
          <w:b w:val="0"/>
          <w:i w:val="0"/>
          <w:sz w:val="22"/>
          <w:szCs w:val="22"/>
        </w:rPr>
      </w:pPr>
      <w:hyperlink w:anchor="_Toc117788072" w:history="1">
        <w:r w:rsidR="00302D63" w:rsidRPr="005A4ACE">
          <w:rPr>
            <w:rStyle w:val="Hyperlink"/>
          </w:rPr>
          <w:t>8.3.1</w:t>
        </w:r>
        <w:r w:rsidR="00302D63">
          <w:rPr>
            <w:rFonts w:asciiTheme="minorHAnsi" w:eastAsiaTheme="minorEastAsia" w:hAnsiTheme="minorHAnsi" w:cstheme="minorBidi"/>
            <w:b w:val="0"/>
            <w:i w:val="0"/>
            <w:sz w:val="22"/>
            <w:szCs w:val="22"/>
          </w:rPr>
          <w:tab/>
        </w:r>
        <w:r w:rsidR="00302D63" w:rsidRPr="005A4ACE">
          <w:rPr>
            <w:rStyle w:val="Hyperlink"/>
          </w:rPr>
          <w:t>Personalize Label</w:t>
        </w:r>
        <w:r w:rsidR="00302D63">
          <w:rPr>
            <w:webHidden/>
          </w:rPr>
          <w:tab/>
        </w:r>
        <w:r w:rsidR="00302D63">
          <w:rPr>
            <w:webHidden/>
          </w:rPr>
          <w:fldChar w:fldCharType="begin"/>
        </w:r>
        <w:r w:rsidR="00302D63">
          <w:rPr>
            <w:webHidden/>
          </w:rPr>
          <w:instrText xml:space="preserve"> PAGEREF _Toc117788072 \h </w:instrText>
        </w:r>
        <w:r w:rsidR="00302D63">
          <w:rPr>
            <w:webHidden/>
          </w:rPr>
        </w:r>
        <w:r w:rsidR="00302D63">
          <w:rPr>
            <w:webHidden/>
          </w:rPr>
          <w:fldChar w:fldCharType="separate"/>
        </w:r>
        <w:r w:rsidR="00302D63">
          <w:rPr>
            <w:webHidden/>
          </w:rPr>
          <w:t>38</w:t>
        </w:r>
        <w:r w:rsidR="00302D63">
          <w:rPr>
            <w:webHidden/>
          </w:rPr>
          <w:fldChar w:fldCharType="end"/>
        </w:r>
      </w:hyperlink>
    </w:p>
    <w:p w14:paraId="6369E32E" w14:textId="7EF612CF" w:rsidR="00302D63" w:rsidRDefault="006974F0">
      <w:pPr>
        <w:pStyle w:val="TOC3"/>
        <w:rPr>
          <w:rFonts w:asciiTheme="minorHAnsi" w:eastAsiaTheme="minorEastAsia" w:hAnsiTheme="minorHAnsi" w:cstheme="minorBidi"/>
          <w:b w:val="0"/>
          <w:i w:val="0"/>
          <w:sz w:val="22"/>
          <w:szCs w:val="22"/>
        </w:rPr>
      </w:pPr>
      <w:hyperlink w:anchor="_Toc117788073" w:history="1">
        <w:r w:rsidR="00302D63" w:rsidRPr="005A4ACE">
          <w:rPr>
            <w:rStyle w:val="Hyperlink"/>
          </w:rPr>
          <w:t>8.3.2</w:t>
        </w:r>
        <w:r w:rsidR="00302D63">
          <w:rPr>
            <w:rFonts w:asciiTheme="minorHAnsi" w:eastAsiaTheme="minorEastAsia" w:hAnsiTheme="minorHAnsi" w:cstheme="minorBidi"/>
            <w:b w:val="0"/>
            <w:i w:val="0"/>
            <w:sz w:val="22"/>
            <w:szCs w:val="22"/>
          </w:rPr>
          <w:tab/>
        </w:r>
        <w:r w:rsidR="00302D63" w:rsidRPr="005A4ACE">
          <w:rPr>
            <w:rStyle w:val="Hyperlink"/>
          </w:rPr>
          <w:t>Update Label Text</w:t>
        </w:r>
        <w:r w:rsidR="00302D63">
          <w:rPr>
            <w:webHidden/>
          </w:rPr>
          <w:tab/>
        </w:r>
        <w:r w:rsidR="00302D63">
          <w:rPr>
            <w:webHidden/>
          </w:rPr>
          <w:fldChar w:fldCharType="begin"/>
        </w:r>
        <w:r w:rsidR="00302D63">
          <w:rPr>
            <w:webHidden/>
          </w:rPr>
          <w:instrText xml:space="preserve"> PAGEREF _Toc117788073 \h </w:instrText>
        </w:r>
        <w:r w:rsidR="00302D63">
          <w:rPr>
            <w:webHidden/>
          </w:rPr>
        </w:r>
        <w:r w:rsidR="00302D63">
          <w:rPr>
            <w:webHidden/>
          </w:rPr>
          <w:fldChar w:fldCharType="separate"/>
        </w:r>
        <w:r w:rsidR="00302D63">
          <w:rPr>
            <w:webHidden/>
          </w:rPr>
          <w:t>39</w:t>
        </w:r>
        <w:r w:rsidR="00302D63">
          <w:rPr>
            <w:webHidden/>
          </w:rPr>
          <w:fldChar w:fldCharType="end"/>
        </w:r>
      </w:hyperlink>
    </w:p>
    <w:p w14:paraId="703D5671" w14:textId="1E677083" w:rsidR="00302D63" w:rsidRDefault="006974F0">
      <w:pPr>
        <w:pStyle w:val="TOC2"/>
        <w:tabs>
          <w:tab w:val="left" w:pos="880"/>
          <w:tab w:val="right" w:leader="dot" w:pos="9161"/>
        </w:tabs>
        <w:rPr>
          <w:rFonts w:asciiTheme="minorHAnsi" w:eastAsiaTheme="minorEastAsia" w:hAnsiTheme="minorHAnsi" w:cstheme="minorBidi"/>
          <w:b w:val="0"/>
          <w:noProof/>
          <w:szCs w:val="22"/>
        </w:rPr>
      </w:pPr>
      <w:hyperlink w:anchor="_Toc117788074" w:history="1">
        <w:r w:rsidR="00302D63" w:rsidRPr="005A4ACE">
          <w:rPr>
            <w:rStyle w:val="Hyperlink"/>
            <w:noProof/>
          </w:rPr>
          <w:t>8.4</w:t>
        </w:r>
        <w:r w:rsidR="00302D63">
          <w:rPr>
            <w:rFonts w:asciiTheme="minorHAnsi" w:eastAsiaTheme="minorEastAsia" w:hAnsiTheme="minorHAnsi" w:cstheme="minorBidi"/>
            <w:b w:val="0"/>
            <w:noProof/>
            <w:szCs w:val="22"/>
          </w:rPr>
          <w:tab/>
        </w:r>
        <w:r w:rsidR="00302D63" w:rsidRPr="005A4ACE">
          <w:rPr>
            <w:rStyle w:val="Hyperlink"/>
            <w:noProof/>
          </w:rPr>
          <w:t>Favorites</w:t>
        </w:r>
        <w:r w:rsidR="00302D63">
          <w:rPr>
            <w:noProof/>
            <w:webHidden/>
          </w:rPr>
          <w:tab/>
        </w:r>
        <w:r w:rsidR="00302D63">
          <w:rPr>
            <w:noProof/>
            <w:webHidden/>
          </w:rPr>
          <w:fldChar w:fldCharType="begin"/>
        </w:r>
        <w:r w:rsidR="00302D63">
          <w:rPr>
            <w:noProof/>
            <w:webHidden/>
          </w:rPr>
          <w:instrText xml:space="preserve"> PAGEREF _Toc117788074 \h </w:instrText>
        </w:r>
        <w:r w:rsidR="00302D63">
          <w:rPr>
            <w:noProof/>
            <w:webHidden/>
          </w:rPr>
        </w:r>
        <w:r w:rsidR="00302D63">
          <w:rPr>
            <w:noProof/>
            <w:webHidden/>
          </w:rPr>
          <w:fldChar w:fldCharType="separate"/>
        </w:r>
        <w:r w:rsidR="00302D63">
          <w:rPr>
            <w:noProof/>
            <w:webHidden/>
          </w:rPr>
          <w:t>39</w:t>
        </w:r>
        <w:r w:rsidR="00302D63">
          <w:rPr>
            <w:noProof/>
            <w:webHidden/>
          </w:rPr>
          <w:fldChar w:fldCharType="end"/>
        </w:r>
      </w:hyperlink>
    </w:p>
    <w:p w14:paraId="7C2A1B1E" w14:textId="724889F2" w:rsidR="00302D63" w:rsidRDefault="006974F0">
      <w:pPr>
        <w:pStyle w:val="TOC3"/>
        <w:rPr>
          <w:rFonts w:asciiTheme="minorHAnsi" w:eastAsiaTheme="minorEastAsia" w:hAnsiTheme="minorHAnsi" w:cstheme="minorBidi"/>
          <w:b w:val="0"/>
          <w:i w:val="0"/>
          <w:sz w:val="22"/>
          <w:szCs w:val="22"/>
        </w:rPr>
      </w:pPr>
      <w:hyperlink w:anchor="_Toc117788075" w:history="1">
        <w:r w:rsidR="00302D63" w:rsidRPr="005A4ACE">
          <w:rPr>
            <w:rStyle w:val="Hyperlink"/>
          </w:rPr>
          <w:t>8.4.1</w:t>
        </w:r>
        <w:r w:rsidR="00302D63">
          <w:rPr>
            <w:rFonts w:asciiTheme="minorHAnsi" w:eastAsiaTheme="minorEastAsia" w:hAnsiTheme="minorHAnsi" w:cstheme="minorBidi"/>
            <w:b w:val="0"/>
            <w:i w:val="0"/>
            <w:sz w:val="22"/>
            <w:szCs w:val="22"/>
          </w:rPr>
          <w:tab/>
        </w:r>
        <w:r w:rsidR="00302D63" w:rsidRPr="005A4ACE">
          <w:rPr>
            <w:rStyle w:val="Hyperlink"/>
          </w:rPr>
          <w:t>Add to Favorites</w:t>
        </w:r>
        <w:r w:rsidR="00302D63">
          <w:rPr>
            <w:webHidden/>
          </w:rPr>
          <w:tab/>
        </w:r>
        <w:r w:rsidR="00302D63">
          <w:rPr>
            <w:webHidden/>
          </w:rPr>
          <w:fldChar w:fldCharType="begin"/>
        </w:r>
        <w:r w:rsidR="00302D63">
          <w:rPr>
            <w:webHidden/>
          </w:rPr>
          <w:instrText xml:space="preserve"> PAGEREF _Toc117788075 \h </w:instrText>
        </w:r>
        <w:r w:rsidR="00302D63">
          <w:rPr>
            <w:webHidden/>
          </w:rPr>
        </w:r>
        <w:r w:rsidR="00302D63">
          <w:rPr>
            <w:webHidden/>
          </w:rPr>
          <w:fldChar w:fldCharType="separate"/>
        </w:r>
        <w:r w:rsidR="00302D63">
          <w:rPr>
            <w:webHidden/>
          </w:rPr>
          <w:t>39</w:t>
        </w:r>
        <w:r w:rsidR="00302D63">
          <w:rPr>
            <w:webHidden/>
          </w:rPr>
          <w:fldChar w:fldCharType="end"/>
        </w:r>
      </w:hyperlink>
    </w:p>
    <w:p w14:paraId="765F47A7" w14:textId="4B07F617" w:rsidR="00302D63" w:rsidRDefault="006974F0">
      <w:pPr>
        <w:pStyle w:val="TOC3"/>
        <w:rPr>
          <w:rFonts w:asciiTheme="minorHAnsi" w:eastAsiaTheme="minorEastAsia" w:hAnsiTheme="minorHAnsi" w:cstheme="minorBidi"/>
          <w:b w:val="0"/>
          <w:i w:val="0"/>
          <w:sz w:val="22"/>
          <w:szCs w:val="22"/>
        </w:rPr>
      </w:pPr>
      <w:hyperlink w:anchor="_Toc117788076" w:history="1">
        <w:r w:rsidR="00302D63" w:rsidRPr="005A4ACE">
          <w:rPr>
            <w:rStyle w:val="Hyperlink"/>
          </w:rPr>
          <w:t>8.4.2</w:t>
        </w:r>
        <w:r w:rsidR="00302D63">
          <w:rPr>
            <w:rFonts w:asciiTheme="minorHAnsi" w:eastAsiaTheme="minorEastAsia" w:hAnsiTheme="minorHAnsi" w:cstheme="minorBidi"/>
            <w:b w:val="0"/>
            <w:i w:val="0"/>
            <w:sz w:val="22"/>
            <w:szCs w:val="22"/>
          </w:rPr>
          <w:tab/>
        </w:r>
        <w:r w:rsidR="00302D63" w:rsidRPr="005A4ACE">
          <w:rPr>
            <w:rStyle w:val="Hyperlink"/>
          </w:rPr>
          <w:t>Remove from Favorites</w:t>
        </w:r>
        <w:r w:rsidR="00302D63">
          <w:rPr>
            <w:webHidden/>
          </w:rPr>
          <w:tab/>
        </w:r>
        <w:r w:rsidR="00302D63">
          <w:rPr>
            <w:webHidden/>
          </w:rPr>
          <w:fldChar w:fldCharType="begin"/>
        </w:r>
        <w:r w:rsidR="00302D63">
          <w:rPr>
            <w:webHidden/>
          </w:rPr>
          <w:instrText xml:space="preserve"> PAGEREF _Toc117788076 \h </w:instrText>
        </w:r>
        <w:r w:rsidR="00302D63">
          <w:rPr>
            <w:webHidden/>
          </w:rPr>
        </w:r>
        <w:r w:rsidR="00302D63">
          <w:rPr>
            <w:webHidden/>
          </w:rPr>
          <w:fldChar w:fldCharType="separate"/>
        </w:r>
        <w:r w:rsidR="00302D63">
          <w:rPr>
            <w:webHidden/>
          </w:rPr>
          <w:t>40</w:t>
        </w:r>
        <w:r w:rsidR="00302D63">
          <w:rPr>
            <w:webHidden/>
          </w:rPr>
          <w:fldChar w:fldCharType="end"/>
        </w:r>
      </w:hyperlink>
    </w:p>
    <w:p w14:paraId="2EE1B72F" w14:textId="4B560448" w:rsidR="00AB7583" w:rsidRDefault="00FA1ABC" w:rsidP="00AB7583">
      <w:pPr>
        <w:pStyle w:val="TOC1"/>
        <w:rPr>
          <w:b w:val="0"/>
          <w:bCs/>
          <w:noProof/>
        </w:rPr>
      </w:pPr>
      <w:r>
        <w:rPr>
          <w:b w:val="0"/>
          <w:bCs/>
          <w:noProof/>
        </w:rPr>
        <w:fldChar w:fldCharType="end"/>
      </w:r>
    </w:p>
    <w:p w14:paraId="2534B166" w14:textId="77777777" w:rsidR="00AB7583" w:rsidRDefault="00AB7583">
      <w:pPr>
        <w:spacing w:before="0" w:after="0"/>
        <w:rPr>
          <w:rFonts w:ascii="Cambria" w:hAnsi="Cambria"/>
          <w:bCs/>
          <w:noProof/>
          <w:sz w:val="24"/>
        </w:rPr>
      </w:pPr>
      <w:r>
        <w:rPr>
          <w:b/>
          <w:bCs/>
          <w:noProof/>
        </w:rPr>
        <w:br w:type="page"/>
      </w:r>
    </w:p>
    <w:p w14:paraId="1E318CD3" w14:textId="77777777" w:rsidR="00346FFA" w:rsidRPr="008F6FE0" w:rsidRDefault="00346FFA" w:rsidP="008F6FE0">
      <w:pPr>
        <w:pStyle w:val="NormalHeading"/>
        <w:rPr>
          <w:sz w:val="32"/>
          <w:szCs w:val="32"/>
        </w:rPr>
      </w:pPr>
      <w:r w:rsidRPr="004428DF">
        <w:rPr>
          <w:sz w:val="32"/>
          <w:szCs w:val="32"/>
        </w:rPr>
        <w:lastRenderedPageBreak/>
        <w:t xml:space="preserve">List of </w:t>
      </w:r>
      <w:r>
        <w:rPr>
          <w:sz w:val="32"/>
          <w:szCs w:val="32"/>
        </w:rPr>
        <w:t>Figures</w:t>
      </w:r>
    </w:p>
    <w:p w14:paraId="5362F4A3" w14:textId="2CCEC861" w:rsidR="001D1CB8" w:rsidRDefault="00346FFA">
      <w:pPr>
        <w:pStyle w:val="TableofFigures"/>
        <w:rPr>
          <w:rFonts w:asciiTheme="minorHAnsi" w:eastAsiaTheme="minorEastAsia" w:hAnsiTheme="minorHAnsi" w:cstheme="minorBidi"/>
          <w:b w:val="0"/>
          <w:noProof/>
          <w:szCs w:val="22"/>
        </w:rPr>
      </w:pPr>
      <w:r>
        <w:rPr>
          <w:bCs/>
          <w:color w:val="365F91"/>
          <w:sz w:val="32"/>
          <w:szCs w:val="32"/>
        </w:rPr>
        <w:fldChar w:fldCharType="begin"/>
      </w:r>
      <w:r>
        <w:rPr>
          <w:bCs/>
          <w:color w:val="365F91"/>
          <w:sz w:val="32"/>
          <w:szCs w:val="32"/>
        </w:rPr>
        <w:instrText xml:space="preserve"> TOC \h \z \c "Figure" </w:instrText>
      </w:r>
      <w:r>
        <w:rPr>
          <w:bCs/>
          <w:color w:val="365F91"/>
          <w:sz w:val="32"/>
          <w:szCs w:val="32"/>
        </w:rPr>
        <w:fldChar w:fldCharType="separate"/>
      </w:r>
      <w:hyperlink w:anchor="_Toc117787968" w:history="1">
        <w:r w:rsidR="001D1CB8" w:rsidRPr="008E2B2A">
          <w:rPr>
            <w:rStyle w:val="Hyperlink"/>
            <w:noProof/>
          </w:rPr>
          <w:t>Figure 1 Dynamics 365 main Dashboard</w:t>
        </w:r>
        <w:r w:rsidR="001D1CB8">
          <w:rPr>
            <w:noProof/>
            <w:webHidden/>
          </w:rPr>
          <w:tab/>
        </w:r>
        <w:r w:rsidR="001D1CB8">
          <w:rPr>
            <w:noProof/>
            <w:webHidden/>
          </w:rPr>
          <w:fldChar w:fldCharType="begin"/>
        </w:r>
        <w:r w:rsidR="001D1CB8">
          <w:rPr>
            <w:noProof/>
            <w:webHidden/>
          </w:rPr>
          <w:instrText xml:space="preserve"> PAGEREF _Toc117787968 \h </w:instrText>
        </w:r>
        <w:r w:rsidR="001D1CB8">
          <w:rPr>
            <w:noProof/>
            <w:webHidden/>
          </w:rPr>
        </w:r>
        <w:r w:rsidR="001D1CB8">
          <w:rPr>
            <w:noProof/>
            <w:webHidden/>
          </w:rPr>
          <w:fldChar w:fldCharType="separate"/>
        </w:r>
        <w:r w:rsidR="001D1CB8">
          <w:rPr>
            <w:noProof/>
            <w:webHidden/>
          </w:rPr>
          <w:t>7</w:t>
        </w:r>
        <w:r w:rsidR="001D1CB8">
          <w:rPr>
            <w:noProof/>
            <w:webHidden/>
          </w:rPr>
          <w:fldChar w:fldCharType="end"/>
        </w:r>
      </w:hyperlink>
    </w:p>
    <w:p w14:paraId="164FE5BD" w14:textId="51D9F7DA" w:rsidR="001D1CB8" w:rsidRDefault="006974F0">
      <w:pPr>
        <w:pStyle w:val="TableofFigures"/>
        <w:rPr>
          <w:rFonts w:asciiTheme="minorHAnsi" w:eastAsiaTheme="minorEastAsia" w:hAnsiTheme="minorHAnsi" w:cstheme="minorBidi"/>
          <w:b w:val="0"/>
          <w:noProof/>
          <w:szCs w:val="22"/>
        </w:rPr>
      </w:pPr>
      <w:hyperlink w:anchor="_Toc117787969" w:history="1">
        <w:r w:rsidR="001D1CB8" w:rsidRPr="008E2B2A">
          <w:rPr>
            <w:rStyle w:val="Hyperlink"/>
            <w:noProof/>
          </w:rPr>
          <w:t>Figure 2 Click on the Expand Navigation Pane'</w:t>
        </w:r>
        <w:r w:rsidR="001D1CB8">
          <w:rPr>
            <w:noProof/>
            <w:webHidden/>
          </w:rPr>
          <w:tab/>
        </w:r>
        <w:r w:rsidR="001D1CB8">
          <w:rPr>
            <w:noProof/>
            <w:webHidden/>
          </w:rPr>
          <w:fldChar w:fldCharType="begin"/>
        </w:r>
        <w:r w:rsidR="001D1CB8">
          <w:rPr>
            <w:noProof/>
            <w:webHidden/>
          </w:rPr>
          <w:instrText xml:space="preserve"> PAGEREF _Toc117787969 \h </w:instrText>
        </w:r>
        <w:r w:rsidR="001D1CB8">
          <w:rPr>
            <w:noProof/>
            <w:webHidden/>
          </w:rPr>
        </w:r>
        <w:r w:rsidR="001D1CB8">
          <w:rPr>
            <w:noProof/>
            <w:webHidden/>
          </w:rPr>
          <w:fldChar w:fldCharType="separate"/>
        </w:r>
        <w:r w:rsidR="001D1CB8">
          <w:rPr>
            <w:noProof/>
            <w:webHidden/>
          </w:rPr>
          <w:t>8</w:t>
        </w:r>
        <w:r w:rsidR="001D1CB8">
          <w:rPr>
            <w:noProof/>
            <w:webHidden/>
          </w:rPr>
          <w:fldChar w:fldCharType="end"/>
        </w:r>
      </w:hyperlink>
    </w:p>
    <w:p w14:paraId="122D32F1" w14:textId="376129D2" w:rsidR="001D1CB8" w:rsidRDefault="006974F0">
      <w:pPr>
        <w:pStyle w:val="TableofFigures"/>
        <w:rPr>
          <w:rFonts w:asciiTheme="minorHAnsi" w:eastAsiaTheme="minorEastAsia" w:hAnsiTheme="minorHAnsi" w:cstheme="minorBidi"/>
          <w:b w:val="0"/>
          <w:noProof/>
          <w:szCs w:val="22"/>
        </w:rPr>
      </w:pPr>
      <w:hyperlink w:anchor="_Toc117787970" w:history="1">
        <w:r w:rsidR="001D1CB8" w:rsidRPr="008E2B2A">
          <w:rPr>
            <w:rStyle w:val="Hyperlink"/>
            <w:noProof/>
          </w:rPr>
          <w:t>Figure 3 Expand the 'Modules' option</w:t>
        </w:r>
        <w:r w:rsidR="001D1CB8">
          <w:rPr>
            <w:noProof/>
            <w:webHidden/>
          </w:rPr>
          <w:tab/>
        </w:r>
        <w:r w:rsidR="001D1CB8">
          <w:rPr>
            <w:noProof/>
            <w:webHidden/>
          </w:rPr>
          <w:fldChar w:fldCharType="begin"/>
        </w:r>
        <w:r w:rsidR="001D1CB8">
          <w:rPr>
            <w:noProof/>
            <w:webHidden/>
          </w:rPr>
          <w:instrText xml:space="preserve"> PAGEREF _Toc117787970 \h </w:instrText>
        </w:r>
        <w:r w:rsidR="001D1CB8">
          <w:rPr>
            <w:noProof/>
            <w:webHidden/>
          </w:rPr>
        </w:r>
        <w:r w:rsidR="001D1CB8">
          <w:rPr>
            <w:noProof/>
            <w:webHidden/>
          </w:rPr>
          <w:fldChar w:fldCharType="separate"/>
        </w:r>
        <w:r w:rsidR="001D1CB8">
          <w:rPr>
            <w:noProof/>
            <w:webHidden/>
          </w:rPr>
          <w:t>8</w:t>
        </w:r>
        <w:r w:rsidR="001D1CB8">
          <w:rPr>
            <w:noProof/>
            <w:webHidden/>
          </w:rPr>
          <w:fldChar w:fldCharType="end"/>
        </w:r>
      </w:hyperlink>
    </w:p>
    <w:p w14:paraId="6B0812A0" w14:textId="0E8A6E19" w:rsidR="001D1CB8" w:rsidRDefault="006974F0">
      <w:pPr>
        <w:pStyle w:val="TableofFigures"/>
        <w:rPr>
          <w:rFonts w:asciiTheme="minorHAnsi" w:eastAsiaTheme="minorEastAsia" w:hAnsiTheme="minorHAnsi" w:cstheme="minorBidi"/>
          <w:b w:val="0"/>
          <w:noProof/>
          <w:szCs w:val="22"/>
        </w:rPr>
      </w:pPr>
      <w:hyperlink w:anchor="_Toc117787971" w:history="1">
        <w:r w:rsidR="001D1CB8" w:rsidRPr="008E2B2A">
          <w:rPr>
            <w:rStyle w:val="Hyperlink"/>
            <w:noProof/>
          </w:rPr>
          <w:t>Figure 4 Select the Production control' and click 'All production orders'</w:t>
        </w:r>
        <w:r w:rsidR="001D1CB8">
          <w:rPr>
            <w:noProof/>
            <w:webHidden/>
          </w:rPr>
          <w:tab/>
        </w:r>
        <w:r w:rsidR="001D1CB8">
          <w:rPr>
            <w:noProof/>
            <w:webHidden/>
          </w:rPr>
          <w:fldChar w:fldCharType="begin"/>
        </w:r>
        <w:r w:rsidR="001D1CB8">
          <w:rPr>
            <w:noProof/>
            <w:webHidden/>
          </w:rPr>
          <w:instrText xml:space="preserve"> PAGEREF _Toc117787971 \h </w:instrText>
        </w:r>
        <w:r w:rsidR="001D1CB8">
          <w:rPr>
            <w:noProof/>
            <w:webHidden/>
          </w:rPr>
        </w:r>
        <w:r w:rsidR="001D1CB8">
          <w:rPr>
            <w:noProof/>
            <w:webHidden/>
          </w:rPr>
          <w:fldChar w:fldCharType="separate"/>
        </w:r>
        <w:r w:rsidR="001D1CB8">
          <w:rPr>
            <w:noProof/>
            <w:webHidden/>
          </w:rPr>
          <w:t>9</w:t>
        </w:r>
        <w:r w:rsidR="001D1CB8">
          <w:rPr>
            <w:noProof/>
            <w:webHidden/>
          </w:rPr>
          <w:fldChar w:fldCharType="end"/>
        </w:r>
      </w:hyperlink>
    </w:p>
    <w:p w14:paraId="2FBF847A" w14:textId="2BFB76BD" w:rsidR="001D1CB8" w:rsidRDefault="006974F0">
      <w:pPr>
        <w:pStyle w:val="TableofFigures"/>
        <w:rPr>
          <w:rFonts w:asciiTheme="minorHAnsi" w:eastAsiaTheme="minorEastAsia" w:hAnsiTheme="minorHAnsi" w:cstheme="minorBidi"/>
          <w:b w:val="0"/>
          <w:noProof/>
          <w:szCs w:val="22"/>
        </w:rPr>
      </w:pPr>
      <w:hyperlink w:anchor="_Toc117787972" w:history="1">
        <w:r w:rsidR="001D1CB8" w:rsidRPr="008E2B2A">
          <w:rPr>
            <w:rStyle w:val="Hyperlink"/>
            <w:noProof/>
          </w:rPr>
          <w:t>Figure 5 Production Order Workspace</w:t>
        </w:r>
        <w:r w:rsidR="001D1CB8">
          <w:rPr>
            <w:noProof/>
            <w:webHidden/>
          </w:rPr>
          <w:tab/>
        </w:r>
        <w:r w:rsidR="001D1CB8">
          <w:rPr>
            <w:noProof/>
            <w:webHidden/>
          </w:rPr>
          <w:fldChar w:fldCharType="begin"/>
        </w:r>
        <w:r w:rsidR="001D1CB8">
          <w:rPr>
            <w:noProof/>
            <w:webHidden/>
          </w:rPr>
          <w:instrText xml:space="preserve"> PAGEREF _Toc117787972 \h </w:instrText>
        </w:r>
        <w:r w:rsidR="001D1CB8">
          <w:rPr>
            <w:noProof/>
            <w:webHidden/>
          </w:rPr>
        </w:r>
        <w:r w:rsidR="001D1CB8">
          <w:rPr>
            <w:noProof/>
            <w:webHidden/>
          </w:rPr>
          <w:fldChar w:fldCharType="separate"/>
        </w:r>
        <w:r w:rsidR="001D1CB8">
          <w:rPr>
            <w:noProof/>
            <w:webHidden/>
          </w:rPr>
          <w:t>9</w:t>
        </w:r>
        <w:r w:rsidR="001D1CB8">
          <w:rPr>
            <w:noProof/>
            <w:webHidden/>
          </w:rPr>
          <w:fldChar w:fldCharType="end"/>
        </w:r>
      </w:hyperlink>
    </w:p>
    <w:p w14:paraId="614A1C01" w14:textId="2EA7AD7C" w:rsidR="001D1CB8" w:rsidRDefault="006974F0">
      <w:pPr>
        <w:pStyle w:val="TableofFigures"/>
        <w:rPr>
          <w:rFonts w:asciiTheme="minorHAnsi" w:eastAsiaTheme="minorEastAsia" w:hAnsiTheme="minorHAnsi" w:cstheme="minorBidi"/>
          <w:b w:val="0"/>
          <w:noProof/>
          <w:szCs w:val="22"/>
        </w:rPr>
      </w:pPr>
      <w:hyperlink w:anchor="_Toc117787973" w:history="1">
        <w:r w:rsidR="001D1CB8" w:rsidRPr="008E2B2A">
          <w:rPr>
            <w:rStyle w:val="Hyperlink"/>
            <w:noProof/>
          </w:rPr>
          <w:t>Figure 6. Select New Production Order' available on top</w:t>
        </w:r>
        <w:r w:rsidR="001D1CB8">
          <w:rPr>
            <w:noProof/>
            <w:webHidden/>
          </w:rPr>
          <w:tab/>
        </w:r>
        <w:r w:rsidR="001D1CB8">
          <w:rPr>
            <w:noProof/>
            <w:webHidden/>
          </w:rPr>
          <w:fldChar w:fldCharType="begin"/>
        </w:r>
        <w:r w:rsidR="001D1CB8">
          <w:rPr>
            <w:noProof/>
            <w:webHidden/>
          </w:rPr>
          <w:instrText xml:space="preserve"> PAGEREF _Toc117787973 \h </w:instrText>
        </w:r>
        <w:r w:rsidR="001D1CB8">
          <w:rPr>
            <w:noProof/>
            <w:webHidden/>
          </w:rPr>
        </w:r>
        <w:r w:rsidR="001D1CB8">
          <w:rPr>
            <w:noProof/>
            <w:webHidden/>
          </w:rPr>
          <w:fldChar w:fldCharType="separate"/>
        </w:r>
        <w:r w:rsidR="001D1CB8">
          <w:rPr>
            <w:noProof/>
            <w:webHidden/>
          </w:rPr>
          <w:t>10</w:t>
        </w:r>
        <w:r w:rsidR="001D1CB8">
          <w:rPr>
            <w:noProof/>
            <w:webHidden/>
          </w:rPr>
          <w:fldChar w:fldCharType="end"/>
        </w:r>
      </w:hyperlink>
    </w:p>
    <w:p w14:paraId="73212A7A" w14:textId="6A129562" w:rsidR="001D1CB8" w:rsidRDefault="006974F0">
      <w:pPr>
        <w:pStyle w:val="TableofFigures"/>
        <w:rPr>
          <w:rFonts w:asciiTheme="minorHAnsi" w:eastAsiaTheme="minorEastAsia" w:hAnsiTheme="minorHAnsi" w:cstheme="minorBidi"/>
          <w:b w:val="0"/>
          <w:noProof/>
          <w:szCs w:val="22"/>
        </w:rPr>
      </w:pPr>
      <w:hyperlink w:anchor="_Toc117787974" w:history="1">
        <w:r w:rsidR="001D1CB8" w:rsidRPr="008E2B2A">
          <w:rPr>
            <w:rStyle w:val="Hyperlink"/>
            <w:noProof/>
          </w:rPr>
          <w:t>Figure 7 Add details to create production Order</w:t>
        </w:r>
        <w:r w:rsidR="001D1CB8">
          <w:rPr>
            <w:noProof/>
            <w:webHidden/>
          </w:rPr>
          <w:tab/>
        </w:r>
        <w:r w:rsidR="001D1CB8">
          <w:rPr>
            <w:noProof/>
            <w:webHidden/>
          </w:rPr>
          <w:fldChar w:fldCharType="begin"/>
        </w:r>
        <w:r w:rsidR="001D1CB8">
          <w:rPr>
            <w:noProof/>
            <w:webHidden/>
          </w:rPr>
          <w:instrText xml:space="preserve"> PAGEREF _Toc117787974 \h </w:instrText>
        </w:r>
        <w:r w:rsidR="001D1CB8">
          <w:rPr>
            <w:noProof/>
            <w:webHidden/>
          </w:rPr>
        </w:r>
        <w:r w:rsidR="001D1CB8">
          <w:rPr>
            <w:noProof/>
            <w:webHidden/>
          </w:rPr>
          <w:fldChar w:fldCharType="separate"/>
        </w:r>
        <w:r w:rsidR="001D1CB8">
          <w:rPr>
            <w:noProof/>
            <w:webHidden/>
          </w:rPr>
          <w:t>10</w:t>
        </w:r>
        <w:r w:rsidR="001D1CB8">
          <w:rPr>
            <w:noProof/>
            <w:webHidden/>
          </w:rPr>
          <w:fldChar w:fldCharType="end"/>
        </w:r>
      </w:hyperlink>
    </w:p>
    <w:p w14:paraId="5A677B89" w14:textId="246693F2" w:rsidR="001D1CB8" w:rsidRDefault="006974F0">
      <w:pPr>
        <w:pStyle w:val="TableofFigures"/>
        <w:rPr>
          <w:rFonts w:asciiTheme="minorHAnsi" w:eastAsiaTheme="minorEastAsia" w:hAnsiTheme="minorHAnsi" w:cstheme="minorBidi"/>
          <w:b w:val="0"/>
          <w:noProof/>
          <w:szCs w:val="22"/>
        </w:rPr>
      </w:pPr>
      <w:hyperlink w:anchor="_Toc117787975" w:history="1">
        <w:r w:rsidR="001D1CB8" w:rsidRPr="008E2B2A">
          <w:rPr>
            <w:rStyle w:val="Hyperlink"/>
            <w:noProof/>
          </w:rPr>
          <w:t>Figure 8 Calculate Production Order</w:t>
        </w:r>
        <w:r w:rsidR="001D1CB8">
          <w:rPr>
            <w:noProof/>
            <w:webHidden/>
          </w:rPr>
          <w:tab/>
        </w:r>
        <w:r w:rsidR="001D1CB8">
          <w:rPr>
            <w:noProof/>
            <w:webHidden/>
          </w:rPr>
          <w:fldChar w:fldCharType="begin"/>
        </w:r>
        <w:r w:rsidR="001D1CB8">
          <w:rPr>
            <w:noProof/>
            <w:webHidden/>
          </w:rPr>
          <w:instrText xml:space="preserve"> PAGEREF _Toc117787975 \h </w:instrText>
        </w:r>
        <w:r w:rsidR="001D1CB8">
          <w:rPr>
            <w:noProof/>
            <w:webHidden/>
          </w:rPr>
        </w:r>
        <w:r w:rsidR="001D1CB8">
          <w:rPr>
            <w:noProof/>
            <w:webHidden/>
          </w:rPr>
          <w:fldChar w:fldCharType="separate"/>
        </w:r>
        <w:r w:rsidR="001D1CB8">
          <w:rPr>
            <w:noProof/>
            <w:webHidden/>
          </w:rPr>
          <w:t>11</w:t>
        </w:r>
        <w:r w:rsidR="001D1CB8">
          <w:rPr>
            <w:noProof/>
            <w:webHidden/>
          </w:rPr>
          <w:fldChar w:fldCharType="end"/>
        </w:r>
      </w:hyperlink>
    </w:p>
    <w:p w14:paraId="4EFB224B" w14:textId="40A1329F" w:rsidR="001D1CB8" w:rsidRDefault="006974F0">
      <w:pPr>
        <w:pStyle w:val="TableofFigures"/>
        <w:rPr>
          <w:rFonts w:asciiTheme="minorHAnsi" w:eastAsiaTheme="minorEastAsia" w:hAnsiTheme="minorHAnsi" w:cstheme="minorBidi"/>
          <w:b w:val="0"/>
          <w:noProof/>
          <w:szCs w:val="22"/>
        </w:rPr>
      </w:pPr>
      <w:hyperlink w:anchor="_Toc117787976" w:history="1">
        <w:r w:rsidR="001D1CB8" w:rsidRPr="008E2B2A">
          <w:rPr>
            <w:rStyle w:val="Hyperlink"/>
            <w:noProof/>
          </w:rPr>
          <w:t>Figure 9 Confirm and press OK to Estimate Production Order</w:t>
        </w:r>
        <w:r w:rsidR="001D1CB8">
          <w:rPr>
            <w:noProof/>
            <w:webHidden/>
          </w:rPr>
          <w:tab/>
        </w:r>
        <w:r w:rsidR="001D1CB8">
          <w:rPr>
            <w:noProof/>
            <w:webHidden/>
          </w:rPr>
          <w:fldChar w:fldCharType="begin"/>
        </w:r>
        <w:r w:rsidR="001D1CB8">
          <w:rPr>
            <w:noProof/>
            <w:webHidden/>
          </w:rPr>
          <w:instrText xml:space="preserve"> PAGEREF _Toc117787976 \h </w:instrText>
        </w:r>
        <w:r w:rsidR="001D1CB8">
          <w:rPr>
            <w:noProof/>
            <w:webHidden/>
          </w:rPr>
        </w:r>
        <w:r w:rsidR="001D1CB8">
          <w:rPr>
            <w:noProof/>
            <w:webHidden/>
          </w:rPr>
          <w:fldChar w:fldCharType="separate"/>
        </w:r>
        <w:r w:rsidR="001D1CB8">
          <w:rPr>
            <w:noProof/>
            <w:webHidden/>
          </w:rPr>
          <w:t>11</w:t>
        </w:r>
        <w:r w:rsidR="001D1CB8">
          <w:rPr>
            <w:noProof/>
            <w:webHidden/>
          </w:rPr>
          <w:fldChar w:fldCharType="end"/>
        </w:r>
      </w:hyperlink>
    </w:p>
    <w:p w14:paraId="135F63D3" w14:textId="4809AE06" w:rsidR="001D1CB8" w:rsidRDefault="006974F0">
      <w:pPr>
        <w:pStyle w:val="TableofFigures"/>
        <w:rPr>
          <w:rFonts w:asciiTheme="minorHAnsi" w:eastAsiaTheme="minorEastAsia" w:hAnsiTheme="minorHAnsi" w:cstheme="minorBidi"/>
          <w:b w:val="0"/>
          <w:noProof/>
          <w:szCs w:val="22"/>
        </w:rPr>
      </w:pPr>
      <w:hyperlink w:anchor="_Toc117787977" w:history="1">
        <w:r w:rsidR="001D1CB8" w:rsidRPr="008E2B2A">
          <w:rPr>
            <w:rStyle w:val="Hyperlink"/>
            <w:noProof/>
          </w:rPr>
          <w:t>Figure 10 Operation Scheduling to Calculate Production Scheduling</w:t>
        </w:r>
        <w:r w:rsidR="001D1CB8">
          <w:rPr>
            <w:noProof/>
            <w:webHidden/>
          </w:rPr>
          <w:tab/>
        </w:r>
        <w:r w:rsidR="001D1CB8">
          <w:rPr>
            <w:noProof/>
            <w:webHidden/>
          </w:rPr>
          <w:fldChar w:fldCharType="begin"/>
        </w:r>
        <w:r w:rsidR="001D1CB8">
          <w:rPr>
            <w:noProof/>
            <w:webHidden/>
          </w:rPr>
          <w:instrText xml:space="preserve"> PAGEREF _Toc117787977 \h </w:instrText>
        </w:r>
        <w:r w:rsidR="001D1CB8">
          <w:rPr>
            <w:noProof/>
            <w:webHidden/>
          </w:rPr>
        </w:r>
        <w:r w:rsidR="001D1CB8">
          <w:rPr>
            <w:noProof/>
            <w:webHidden/>
          </w:rPr>
          <w:fldChar w:fldCharType="separate"/>
        </w:r>
        <w:r w:rsidR="001D1CB8">
          <w:rPr>
            <w:noProof/>
            <w:webHidden/>
          </w:rPr>
          <w:t>12</w:t>
        </w:r>
        <w:r w:rsidR="001D1CB8">
          <w:rPr>
            <w:noProof/>
            <w:webHidden/>
          </w:rPr>
          <w:fldChar w:fldCharType="end"/>
        </w:r>
      </w:hyperlink>
    </w:p>
    <w:p w14:paraId="4D85618E" w14:textId="19598D47" w:rsidR="001D1CB8" w:rsidRDefault="006974F0">
      <w:pPr>
        <w:pStyle w:val="TableofFigures"/>
        <w:rPr>
          <w:rFonts w:asciiTheme="minorHAnsi" w:eastAsiaTheme="minorEastAsia" w:hAnsiTheme="minorHAnsi" w:cstheme="minorBidi"/>
          <w:b w:val="0"/>
          <w:noProof/>
          <w:szCs w:val="22"/>
        </w:rPr>
      </w:pPr>
      <w:hyperlink w:anchor="_Toc117787978" w:history="1">
        <w:r w:rsidR="001D1CB8" w:rsidRPr="008E2B2A">
          <w:rPr>
            <w:rStyle w:val="Hyperlink"/>
            <w:noProof/>
          </w:rPr>
          <w:t>Figure 11 Pop up Calculate Inventory Shortage Report</w:t>
        </w:r>
        <w:r w:rsidR="001D1CB8">
          <w:rPr>
            <w:noProof/>
            <w:webHidden/>
          </w:rPr>
          <w:tab/>
        </w:r>
        <w:r w:rsidR="001D1CB8">
          <w:rPr>
            <w:noProof/>
            <w:webHidden/>
          </w:rPr>
          <w:fldChar w:fldCharType="begin"/>
        </w:r>
        <w:r w:rsidR="001D1CB8">
          <w:rPr>
            <w:noProof/>
            <w:webHidden/>
          </w:rPr>
          <w:instrText xml:space="preserve"> PAGEREF _Toc117787978 \h </w:instrText>
        </w:r>
        <w:r w:rsidR="001D1CB8">
          <w:rPr>
            <w:noProof/>
            <w:webHidden/>
          </w:rPr>
        </w:r>
        <w:r w:rsidR="001D1CB8">
          <w:rPr>
            <w:noProof/>
            <w:webHidden/>
          </w:rPr>
          <w:fldChar w:fldCharType="separate"/>
        </w:r>
        <w:r w:rsidR="001D1CB8">
          <w:rPr>
            <w:noProof/>
            <w:webHidden/>
          </w:rPr>
          <w:t>12</w:t>
        </w:r>
        <w:r w:rsidR="001D1CB8">
          <w:rPr>
            <w:noProof/>
            <w:webHidden/>
          </w:rPr>
          <w:fldChar w:fldCharType="end"/>
        </w:r>
      </w:hyperlink>
    </w:p>
    <w:p w14:paraId="10FC5E81" w14:textId="64BB1BD4" w:rsidR="001D1CB8" w:rsidRDefault="006974F0">
      <w:pPr>
        <w:pStyle w:val="TableofFigures"/>
        <w:rPr>
          <w:rFonts w:asciiTheme="minorHAnsi" w:eastAsiaTheme="minorEastAsia" w:hAnsiTheme="minorHAnsi" w:cstheme="minorBidi"/>
          <w:b w:val="0"/>
          <w:noProof/>
          <w:szCs w:val="22"/>
        </w:rPr>
      </w:pPr>
      <w:hyperlink w:anchor="_Toc117787979" w:history="1">
        <w:r w:rsidR="001D1CB8" w:rsidRPr="008E2B2A">
          <w:rPr>
            <w:rStyle w:val="Hyperlink"/>
            <w:noProof/>
          </w:rPr>
          <w:t>Figure 12 Fill Data and Press OK to Recalculate</w:t>
        </w:r>
        <w:r w:rsidR="001D1CB8">
          <w:rPr>
            <w:noProof/>
            <w:webHidden/>
          </w:rPr>
          <w:tab/>
        </w:r>
        <w:r w:rsidR="001D1CB8">
          <w:rPr>
            <w:noProof/>
            <w:webHidden/>
          </w:rPr>
          <w:fldChar w:fldCharType="begin"/>
        </w:r>
        <w:r w:rsidR="001D1CB8">
          <w:rPr>
            <w:noProof/>
            <w:webHidden/>
          </w:rPr>
          <w:instrText xml:space="preserve"> PAGEREF _Toc117787979 \h </w:instrText>
        </w:r>
        <w:r w:rsidR="001D1CB8">
          <w:rPr>
            <w:noProof/>
            <w:webHidden/>
          </w:rPr>
        </w:r>
        <w:r w:rsidR="001D1CB8">
          <w:rPr>
            <w:noProof/>
            <w:webHidden/>
          </w:rPr>
          <w:fldChar w:fldCharType="separate"/>
        </w:r>
        <w:r w:rsidR="001D1CB8">
          <w:rPr>
            <w:noProof/>
            <w:webHidden/>
          </w:rPr>
          <w:t>13</w:t>
        </w:r>
        <w:r w:rsidR="001D1CB8">
          <w:rPr>
            <w:noProof/>
            <w:webHidden/>
          </w:rPr>
          <w:fldChar w:fldCharType="end"/>
        </w:r>
      </w:hyperlink>
    </w:p>
    <w:p w14:paraId="3CC22D24" w14:textId="659EC735" w:rsidR="001D1CB8" w:rsidRDefault="006974F0">
      <w:pPr>
        <w:pStyle w:val="TableofFigures"/>
        <w:rPr>
          <w:rFonts w:asciiTheme="minorHAnsi" w:eastAsiaTheme="minorEastAsia" w:hAnsiTheme="minorHAnsi" w:cstheme="minorBidi"/>
          <w:b w:val="0"/>
          <w:noProof/>
          <w:szCs w:val="22"/>
        </w:rPr>
      </w:pPr>
      <w:hyperlink w:anchor="_Toc117787980" w:history="1">
        <w:r w:rsidR="001D1CB8" w:rsidRPr="008E2B2A">
          <w:rPr>
            <w:rStyle w:val="Hyperlink"/>
            <w:noProof/>
          </w:rPr>
          <w:t>Figure 13 Success Message of Calculate Batch Job</w:t>
        </w:r>
        <w:r w:rsidR="001D1CB8">
          <w:rPr>
            <w:noProof/>
            <w:webHidden/>
          </w:rPr>
          <w:tab/>
        </w:r>
        <w:r w:rsidR="001D1CB8">
          <w:rPr>
            <w:noProof/>
            <w:webHidden/>
          </w:rPr>
          <w:fldChar w:fldCharType="begin"/>
        </w:r>
        <w:r w:rsidR="001D1CB8">
          <w:rPr>
            <w:noProof/>
            <w:webHidden/>
          </w:rPr>
          <w:instrText xml:space="preserve"> PAGEREF _Toc117787980 \h </w:instrText>
        </w:r>
        <w:r w:rsidR="001D1CB8">
          <w:rPr>
            <w:noProof/>
            <w:webHidden/>
          </w:rPr>
        </w:r>
        <w:r w:rsidR="001D1CB8">
          <w:rPr>
            <w:noProof/>
            <w:webHidden/>
          </w:rPr>
          <w:fldChar w:fldCharType="separate"/>
        </w:r>
        <w:r w:rsidR="001D1CB8">
          <w:rPr>
            <w:noProof/>
            <w:webHidden/>
          </w:rPr>
          <w:t>13</w:t>
        </w:r>
        <w:r w:rsidR="001D1CB8">
          <w:rPr>
            <w:noProof/>
            <w:webHidden/>
          </w:rPr>
          <w:fldChar w:fldCharType="end"/>
        </w:r>
      </w:hyperlink>
    </w:p>
    <w:p w14:paraId="004A935A" w14:textId="71B41674" w:rsidR="001D1CB8" w:rsidRDefault="006974F0">
      <w:pPr>
        <w:pStyle w:val="TableofFigures"/>
        <w:rPr>
          <w:rFonts w:asciiTheme="minorHAnsi" w:eastAsiaTheme="minorEastAsia" w:hAnsiTheme="minorHAnsi" w:cstheme="minorBidi"/>
          <w:b w:val="0"/>
          <w:noProof/>
          <w:szCs w:val="22"/>
        </w:rPr>
      </w:pPr>
      <w:hyperlink w:anchor="_Toc117787981" w:history="1">
        <w:r w:rsidR="001D1CB8" w:rsidRPr="008E2B2A">
          <w:rPr>
            <w:rStyle w:val="Hyperlink"/>
            <w:noProof/>
          </w:rPr>
          <w:t>Figure 14 Wait Message If the already job in Queue</w:t>
        </w:r>
        <w:r w:rsidR="001D1CB8">
          <w:rPr>
            <w:noProof/>
            <w:webHidden/>
          </w:rPr>
          <w:tab/>
        </w:r>
        <w:r w:rsidR="001D1CB8">
          <w:rPr>
            <w:noProof/>
            <w:webHidden/>
          </w:rPr>
          <w:fldChar w:fldCharType="begin"/>
        </w:r>
        <w:r w:rsidR="001D1CB8">
          <w:rPr>
            <w:noProof/>
            <w:webHidden/>
          </w:rPr>
          <w:instrText xml:space="preserve"> PAGEREF _Toc117787981 \h </w:instrText>
        </w:r>
        <w:r w:rsidR="001D1CB8">
          <w:rPr>
            <w:noProof/>
            <w:webHidden/>
          </w:rPr>
        </w:r>
        <w:r w:rsidR="001D1CB8">
          <w:rPr>
            <w:noProof/>
            <w:webHidden/>
          </w:rPr>
          <w:fldChar w:fldCharType="separate"/>
        </w:r>
        <w:r w:rsidR="001D1CB8">
          <w:rPr>
            <w:noProof/>
            <w:webHidden/>
          </w:rPr>
          <w:t>14</w:t>
        </w:r>
        <w:r w:rsidR="001D1CB8">
          <w:rPr>
            <w:noProof/>
            <w:webHidden/>
          </w:rPr>
          <w:fldChar w:fldCharType="end"/>
        </w:r>
      </w:hyperlink>
    </w:p>
    <w:p w14:paraId="48038BEF" w14:textId="5816865C" w:rsidR="001D1CB8" w:rsidRDefault="006974F0">
      <w:pPr>
        <w:pStyle w:val="TableofFigures"/>
        <w:rPr>
          <w:rFonts w:asciiTheme="minorHAnsi" w:eastAsiaTheme="minorEastAsia" w:hAnsiTheme="minorHAnsi" w:cstheme="minorBidi"/>
          <w:b w:val="0"/>
          <w:noProof/>
          <w:szCs w:val="22"/>
        </w:rPr>
      </w:pPr>
      <w:hyperlink w:anchor="_Toc117787982" w:history="1">
        <w:r w:rsidR="001D1CB8" w:rsidRPr="008E2B2A">
          <w:rPr>
            <w:rStyle w:val="Hyperlink"/>
            <w:noProof/>
          </w:rPr>
          <w:t>Figure 15 Production Ordering Batch Job Monitoring</w:t>
        </w:r>
        <w:r w:rsidR="001D1CB8">
          <w:rPr>
            <w:noProof/>
            <w:webHidden/>
          </w:rPr>
          <w:tab/>
        </w:r>
        <w:r w:rsidR="001D1CB8">
          <w:rPr>
            <w:noProof/>
            <w:webHidden/>
          </w:rPr>
          <w:fldChar w:fldCharType="begin"/>
        </w:r>
        <w:r w:rsidR="001D1CB8">
          <w:rPr>
            <w:noProof/>
            <w:webHidden/>
          </w:rPr>
          <w:instrText xml:space="preserve"> PAGEREF _Toc117787982 \h </w:instrText>
        </w:r>
        <w:r w:rsidR="001D1CB8">
          <w:rPr>
            <w:noProof/>
            <w:webHidden/>
          </w:rPr>
        </w:r>
        <w:r w:rsidR="001D1CB8">
          <w:rPr>
            <w:noProof/>
            <w:webHidden/>
          </w:rPr>
          <w:fldChar w:fldCharType="separate"/>
        </w:r>
        <w:r w:rsidR="001D1CB8">
          <w:rPr>
            <w:noProof/>
            <w:webHidden/>
          </w:rPr>
          <w:t>14</w:t>
        </w:r>
        <w:r w:rsidR="001D1CB8">
          <w:rPr>
            <w:noProof/>
            <w:webHidden/>
          </w:rPr>
          <w:fldChar w:fldCharType="end"/>
        </w:r>
      </w:hyperlink>
    </w:p>
    <w:p w14:paraId="4B1C180E" w14:textId="19BC77A7" w:rsidR="001D1CB8" w:rsidRDefault="006974F0">
      <w:pPr>
        <w:pStyle w:val="TableofFigures"/>
        <w:rPr>
          <w:rFonts w:asciiTheme="minorHAnsi" w:eastAsiaTheme="minorEastAsia" w:hAnsiTheme="minorHAnsi" w:cstheme="minorBidi"/>
          <w:b w:val="0"/>
          <w:noProof/>
          <w:szCs w:val="22"/>
        </w:rPr>
      </w:pPr>
      <w:hyperlink w:anchor="_Toc117787983" w:history="1">
        <w:r w:rsidR="001D1CB8" w:rsidRPr="008E2B2A">
          <w:rPr>
            <w:rStyle w:val="Hyperlink"/>
            <w:noProof/>
          </w:rPr>
          <w:t>Figure 16 Monitoring Batch Job</w:t>
        </w:r>
        <w:r w:rsidR="001D1CB8">
          <w:rPr>
            <w:noProof/>
            <w:webHidden/>
          </w:rPr>
          <w:tab/>
        </w:r>
        <w:r w:rsidR="001D1CB8">
          <w:rPr>
            <w:noProof/>
            <w:webHidden/>
          </w:rPr>
          <w:fldChar w:fldCharType="begin"/>
        </w:r>
        <w:r w:rsidR="001D1CB8">
          <w:rPr>
            <w:noProof/>
            <w:webHidden/>
          </w:rPr>
          <w:instrText xml:space="preserve"> PAGEREF _Toc117787983 \h </w:instrText>
        </w:r>
        <w:r w:rsidR="001D1CB8">
          <w:rPr>
            <w:noProof/>
            <w:webHidden/>
          </w:rPr>
        </w:r>
        <w:r w:rsidR="001D1CB8">
          <w:rPr>
            <w:noProof/>
            <w:webHidden/>
          </w:rPr>
          <w:fldChar w:fldCharType="separate"/>
        </w:r>
        <w:r w:rsidR="001D1CB8">
          <w:rPr>
            <w:noProof/>
            <w:webHidden/>
          </w:rPr>
          <w:t>15</w:t>
        </w:r>
        <w:r w:rsidR="001D1CB8">
          <w:rPr>
            <w:noProof/>
            <w:webHidden/>
          </w:rPr>
          <w:fldChar w:fldCharType="end"/>
        </w:r>
      </w:hyperlink>
    </w:p>
    <w:p w14:paraId="0FD3BD36" w14:textId="0693D7F8" w:rsidR="001D1CB8" w:rsidRDefault="006974F0">
      <w:pPr>
        <w:pStyle w:val="TableofFigures"/>
        <w:rPr>
          <w:rFonts w:asciiTheme="minorHAnsi" w:eastAsiaTheme="minorEastAsia" w:hAnsiTheme="minorHAnsi" w:cstheme="minorBidi"/>
          <w:b w:val="0"/>
          <w:noProof/>
          <w:szCs w:val="22"/>
        </w:rPr>
      </w:pPr>
      <w:hyperlink w:anchor="_Toc117787984" w:history="1">
        <w:r w:rsidR="001D1CB8" w:rsidRPr="008E2B2A">
          <w:rPr>
            <w:rStyle w:val="Hyperlink"/>
            <w:noProof/>
          </w:rPr>
          <w:t>Figure 17 Selected Batch Job</w:t>
        </w:r>
        <w:r w:rsidR="001D1CB8">
          <w:rPr>
            <w:noProof/>
            <w:webHidden/>
          </w:rPr>
          <w:tab/>
        </w:r>
        <w:r w:rsidR="001D1CB8">
          <w:rPr>
            <w:noProof/>
            <w:webHidden/>
          </w:rPr>
          <w:fldChar w:fldCharType="begin"/>
        </w:r>
        <w:r w:rsidR="001D1CB8">
          <w:rPr>
            <w:noProof/>
            <w:webHidden/>
          </w:rPr>
          <w:instrText xml:space="preserve"> PAGEREF _Toc117787984 \h </w:instrText>
        </w:r>
        <w:r w:rsidR="001D1CB8">
          <w:rPr>
            <w:noProof/>
            <w:webHidden/>
          </w:rPr>
        </w:r>
        <w:r w:rsidR="001D1CB8">
          <w:rPr>
            <w:noProof/>
            <w:webHidden/>
          </w:rPr>
          <w:fldChar w:fldCharType="separate"/>
        </w:r>
        <w:r w:rsidR="001D1CB8">
          <w:rPr>
            <w:noProof/>
            <w:webHidden/>
          </w:rPr>
          <w:t>15</w:t>
        </w:r>
        <w:r w:rsidR="001D1CB8">
          <w:rPr>
            <w:noProof/>
            <w:webHidden/>
          </w:rPr>
          <w:fldChar w:fldCharType="end"/>
        </w:r>
      </w:hyperlink>
    </w:p>
    <w:p w14:paraId="490E7837" w14:textId="2A92A21E" w:rsidR="001D1CB8" w:rsidRDefault="006974F0">
      <w:pPr>
        <w:pStyle w:val="TableofFigures"/>
        <w:rPr>
          <w:rFonts w:asciiTheme="minorHAnsi" w:eastAsiaTheme="minorEastAsia" w:hAnsiTheme="minorHAnsi" w:cstheme="minorBidi"/>
          <w:b w:val="0"/>
          <w:noProof/>
          <w:szCs w:val="22"/>
        </w:rPr>
      </w:pPr>
      <w:hyperlink w:anchor="_Toc117787985" w:history="1">
        <w:r w:rsidR="001D1CB8" w:rsidRPr="008E2B2A">
          <w:rPr>
            <w:rStyle w:val="Hyperlink"/>
            <w:noProof/>
          </w:rPr>
          <w:t>Figure 18 Reset Production Order</w:t>
        </w:r>
        <w:r w:rsidR="001D1CB8">
          <w:rPr>
            <w:noProof/>
            <w:webHidden/>
          </w:rPr>
          <w:tab/>
        </w:r>
        <w:r w:rsidR="001D1CB8">
          <w:rPr>
            <w:noProof/>
            <w:webHidden/>
          </w:rPr>
          <w:fldChar w:fldCharType="begin"/>
        </w:r>
        <w:r w:rsidR="001D1CB8">
          <w:rPr>
            <w:noProof/>
            <w:webHidden/>
          </w:rPr>
          <w:instrText xml:space="preserve"> PAGEREF _Toc117787985 \h </w:instrText>
        </w:r>
        <w:r w:rsidR="001D1CB8">
          <w:rPr>
            <w:noProof/>
            <w:webHidden/>
          </w:rPr>
        </w:r>
        <w:r w:rsidR="001D1CB8">
          <w:rPr>
            <w:noProof/>
            <w:webHidden/>
          </w:rPr>
          <w:fldChar w:fldCharType="separate"/>
        </w:r>
        <w:r w:rsidR="001D1CB8">
          <w:rPr>
            <w:noProof/>
            <w:webHidden/>
          </w:rPr>
          <w:t>16</w:t>
        </w:r>
        <w:r w:rsidR="001D1CB8">
          <w:rPr>
            <w:noProof/>
            <w:webHidden/>
          </w:rPr>
          <w:fldChar w:fldCharType="end"/>
        </w:r>
      </w:hyperlink>
    </w:p>
    <w:p w14:paraId="4B26A747" w14:textId="6DF25794" w:rsidR="001D1CB8" w:rsidRDefault="006974F0">
      <w:pPr>
        <w:pStyle w:val="TableofFigures"/>
        <w:rPr>
          <w:rFonts w:asciiTheme="minorHAnsi" w:eastAsiaTheme="minorEastAsia" w:hAnsiTheme="minorHAnsi" w:cstheme="minorBidi"/>
          <w:b w:val="0"/>
          <w:noProof/>
          <w:szCs w:val="22"/>
        </w:rPr>
      </w:pPr>
      <w:hyperlink w:anchor="_Toc117787986" w:history="1">
        <w:r w:rsidR="001D1CB8" w:rsidRPr="008E2B2A">
          <w:rPr>
            <w:rStyle w:val="Hyperlink"/>
            <w:noProof/>
          </w:rPr>
          <w:t>Figure 19 Selection of Reset Status</w:t>
        </w:r>
        <w:r w:rsidR="001D1CB8">
          <w:rPr>
            <w:noProof/>
            <w:webHidden/>
          </w:rPr>
          <w:tab/>
        </w:r>
        <w:r w:rsidR="001D1CB8">
          <w:rPr>
            <w:noProof/>
            <w:webHidden/>
          </w:rPr>
          <w:fldChar w:fldCharType="begin"/>
        </w:r>
        <w:r w:rsidR="001D1CB8">
          <w:rPr>
            <w:noProof/>
            <w:webHidden/>
          </w:rPr>
          <w:instrText xml:space="preserve"> PAGEREF _Toc117787986 \h </w:instrText>
        </w:r>
        <w:r w:rsidR="001D1CB8">
          <w:rPr>
            <w:noProof/>
            <w:webHidden/>
          </w:rPr>
        </w:r>
        <w:r w:rsidR="001D1CB8">
          <w:rPr>
            <w:noProof/>
            <w:webHidden/>
          </w:rPr>
          <w:fldChar w:fldCharType="separate"/>
        </w:r>
        <w:r w:rsidR="001D1CB8">
          <w:rPr>
            <w:noProof/>
            <w:webHidden/>
          </w:rPr>
          <w:t>16</w:t>
        </w:r>
        <w:r w:rsidR="001D1CB8">
          <w:rPr>
            <w:noProof/>
            <w:webHidden/>
          </w:rPr>
          <w:fldChar w:fldCharType="end"/>
        </w:r>
      </w:hyperlink>
    </w:p>
    <w:p w14:paraId="24EC2BB5" w14:textId="4B1D2DCB" w:rsidR="001D1CB8" w:rsidRDefault="006974F0">
      <w:pPr>
        <w:pStyle w:val="TableofFigures"/>
        <w:rPr>
          <w:rFonts w:asciiTheme="minorHAnsi" w:eastAsiaTheme="minorEastAsia" w:hAnsiTheme="minorHAnsi" w:cstheme="minorBidi"/>
          <w:b w:val="0"/>
          <w:noProof/>
          <w:szCs w:val="22"/>
        </w:rPr>
      </w:pPr>
      <w:hyperlink w:anchor="_Toc117787987" w:history="1">
        <w:r w:rsidR="001D1CB8" w:rsidRPr="008E2B2A">
          <w:rPr>
            <w:rStyle w:val="Hyperlink"/>
            <w:noProof/>
          </w:rPr>
          <w:t>Figure 20 Success Message of Reset Production Order</w:t>
        </w:r>
        <w:r w:rsidR="001D1CB8">
          <w:rPr>
            <w:noProof/>
            <w:webHidden/>
          </w:rPr>
          <w:tab/>
        </w:r>
        <w:r w:rsidR="001D1CB8">
          <w:rPr>
            <w:noProof/>
            <w:webHidden/>
          </w:rPr>
          <w:fldChar w:fldCharType="begin"/>
        </w:r>
        <w:r w:rsidR="001D1CB8">
          <w:rPr>
            <w:noProof/>
            <w:webHidden/>
          </w:rPr>
          <w:instrText xml:space="preserve"> PAGEREF _Toc117787987 \h </w:instrText>
        </w:r>
        <w:r w:rsidR="001D1CB8">
          <w:rPr>
            <w:noProof/>
            <w:webHidden/>
          </w:rPr>
        </w:r>
        <w:r w:rsidR="001D1CB8">
          <w:rPr>
            <w:noProof/>
            <w:webHidden/>
          </w:rPr>
          <w:fldChar w:fldCharType="separate"/>
        </w:r>
        <w:r w:rsidR="001D1CB8">
          <w:rPr>
            <w:noProof/>
            <w:webHidden/>
          </w:rPr>
          <w:t>17</w:t>
        </w:r>
        <w:r w:rsidR="001D1CB8">
          <w:rPr>
            <w:noProof/>
            <w:webHidden/>
          </w:rPr>
          <w:fldChar w:fldCharType="end"/>
        </w:r>
      </w:hyperlink>
    </w:p>
    <w:p w14:paraId="13557B39" w14:textId="14509F52" w:rsidR="001D1CB8" w:rsidRDefault="006974F0">
      <w:pPr>
        <w:pStyle w:val="TableofFigures"/>
        <w:rPr>
          <w:rFonts w:asciiTheme="minorHAnsi" w:eastAsiaTheme="minorEastAsia" w:hAnsiTheme="minorHAnsi" w:cstheme="minorBidi"/>
          <w:b w:val="0"/>
          <w:noProof/>
          <w:szCs w:val="22"/>
        </w:rPr>
      </w:pPr>
      <w:hyperlink w:anchor="_Toc117787988" w:history="1">
        <w:r w:rsidR="001D1CB8" w:rsidRPr="008E2B2A">
          <w:rPr>
            <w:rStyle w:val="Hyperlink"/>
            <w:noProof/>
          </w:rPr>
          <w:t>Figure 21 Error While Reset the Status of the Production Order</w:t>
        </w:r>
        <w:r w:rsidR="001D1CB8">
          <w:rPr>
            <w:noProof/>
            <w:webHidden/>
          </w:rPr>
          <w:tab/>
        </w:r>
        <w:r w:rsidR="001D1CB8">
          <w:rPr>
            <w:noProof/>
            <w:webHidden/>
          </w:rPr>
          <w:fldChar w:fldCharType="begin"/>
        </w:r>
        <w:r w:rsidR="001D1CB8">
          <w:rPr>
            <w:noProof/>
            <w:webHidden/>
          </w:rPr>
          <w:instrText xml:space="preserve"> PAGEREF _Toc117787988 \h </w:instrText>
        </w:r>
        <w:r w:rsidR="001D1CB8">
          <w:rPr>
            <w:noProof/>
            <w:webHidden/>
          </w:rPr>
        </w:r>
        <w:r w:rsidR="001D1CB8">
          <w:rPr>
            <w:noProof/>
            <w:webHidden/>
          </w:rPr>
          <w:fldChar w:fldCharType="separate"/>
        </w:r>
        <w:r w:rsidR="001D1CB8">
          <w:rPr>
            <w:noProof/>
            <w:webHidden/>
          </w:rPr>
          <w:t>17</w:t>
        </w:r>
        <w:r w:rsidR="001D1CB8">
          <w:rPr>
            <w:noProof/>
            <w:webHidden/>
          </w:rPr>
          <w:fldChar w:fldCharType="end"/>
        </w:r>
      </w:hyperlink>
    </w:p>
    <w:p w14:paraId="51650396" w14:textId="0E9C110A" w:rsidR="001D1CB8" w:rsidRDefault="006974F0">
      <w:pPr>
        <w:pStyle w:val="TableofFigures"/>
        <w:rPr>
          <w:rFonts w:asciiTheme="minorHAnsi" w:eastAsiaTheme="minorEastAsia" w:hAnsiTheme="minorHAnsi" w:cstheme="minorBidi"/>
          <w:b w:val="0"/>
          <w:noProof/>
          <w:szCs w:val="22"/>
        </w:rPr>
      </w:pPr>
      <w:hyperlink w:anchor="_Toc117787989" w:history="1">
        <w:r w:rsidR="001D1CB8" w:rsidRPr="008E2B2A">
          <w:rPr>
            <w:rStyle w:val="Hyperlink"/>
            <w:noProof/>
          </w:rPr>
          <w:t>Figure 22 Consolidate Report</w:t>
        </w:r>
        <w:r w:rsidR="001D1CB8">
          <w:rPr>
            <w:noProof/>
            <w:webHidden/>
          </w:rPr>
          <w:tab/>
        </w:r>
        <w:r w:rsidR="001D1CB8">
          <w:rPr>
            <w:noProof/>
            <w:webHidden/>
          </w:rPr>
          <w:fldChar w:fldCharType="begin"/>
        </w:r>
        <w:r w:rsidR="001D1CB8">
          <w:rPr>
            <w:noProof/>
            <w:webHidden/>
          </w:rPr>
          <w:instrText xml:space="preserve"> PAGEREF _Toc117787989 \h </w:instrText>
        </w:r>
        <w:r w:rsidR="001D1CB8">
          <w:rPr>
            <w:noProof/>
            <w:webHidden/>
          </w:rPr>
        </w:r>
        <w:r w:rsidR="001D1CB8">
          <w:rPr>
            <w:noProof/>
            <w:webHidden/>
          </w:rPr>
          <w:fldChar w:fldCharType="separate"/>
        </w:r>
        <w:r w:rsidR="001D1CB8">
          <w:rPr>
            <w:noProof/>
            <w:webHidden/>
          </w:rPr>
          <w:t>18</w:t>
        </w:r>
        <w:r w:rsidR="001D1CB8">
          <w:rPr>
            <w:noProof/>
            <w:webHidden/>
          </w:rPr>
          <w:fldChar w:fldCharType="end"/>
        </w:r>
      </w:hyperlink>
    </w:p>
    <w:p w14:paraId="2B476F14" w14:textId="7C1BBBCA" w:rsidR="001D1CB8" w:rsidRDefault="006974F0">
      <w:pPr>
        <w:pStyle w:val="TableofFigures"/>
        <w:rPr>
          <w:rFonts w:asciiTheme="minorHAnsi" w:eastAsiaTheme="minorEastAsia" w:hAnsiTheme="minorHAnsi" w:cstheme="minorBidi"/>
          <w:b w:val="0"/>
          <w:noProof/>
          <w:szCs w:val="22"/>
        </w:rPr>
      </w:pPr>
      <w:hyperlink w:anchor="_Toc117787990" w:history="1">
        <w:r w:rsidR="001D1CB8" w:rsidRPr="008E2B2A">
          <w:rPr>
            <w:rStyle w:val="Hyperlink"/>
            <w:noProof/>
          </w:rPr>
          <w:t>Figure 23 Consolidate Report of Specific Production Order</w:t>
        </w:r>
        <w:r w:rsidR="001D1CB8">
          <w:rPr>
            <w:noProof/>
            <w:webHidden/>
          </w:rPr>
          <w:tab/>
        </w:r>
        <w:r w:rsidR="001D1CB8">
          <w:rPr>
            <w:noProof/>
            <w:webHidden/>
          </w:rPr>
          <w:fldChar w:fldCharType="begin"/>
        </w:r>
        <w:r w:rsidR="001D1CB8">
          <w:rPr>
            <w:noProof/>
            <w:webHidden/>
          </w:rPr>
          <w:instrText xml:space="preserve"> PAGEREF _Toc117787990 \h </w:instrText>
        </w:r>
        <w:r w:rsidR="001D1CB8">
          <w:rPr>
            <w:noProof/>
            <w:webHidden/>
          </w:rPr>
        </w:r>
        <w:r w:rsidR="001D1CB8">
          <w:rPr>
            <w:noProof/>
            <w:webHidden/>
          </w:rPr>
          <w:fldChar w:fldCharType="separate"/>
        </w:r>
        <w:r w:rsidR="001D1CB8">
          <w:rPr>
            <w:noProof/>
            <w:webHidden/>
          </w:rPr>
          <w:t>18</w:t>
        </w:r>
        <w:r w:rsidR="001D1CB8">
          <w:rPr>
            <w:noProof/>
            <w:webHidden/>
          </w:rPr>
          <w:fldChar w:fldCharType="end"/>
        </w:r>
      </w:hyperlink>
    </w:p>
    <w:p w14:paraId="6E7D2715" w14:textId="4B44FA91" w:rsidR="001D1CB8" w:rsidRDefault="006974F0">
      <w:pPr>
        <w:pStyle w:val="TableofFigures"/>
        <w:rPr>
          <w:rFonts w:asciiTheme="minorHAnsi" w:eastAsiaTheme="minorEastAsia" w:hAnsiTheme="minorHAnsi" w:cstheme="minorBidi"/>
          <w:b w:val="0"/>
          <w:noProof/>
          <w:szCs w:val="22"/>
        </w:rPr>
      </w:pPr>
      <w:hyperlink w:anchor="_Toc117787991" w:history="1">
        <w:r w:rsidR="001D1CB8" w:rsidRPr="008E2B2A">
          <w:rPr>
            <w:rStyle w:val="Hyperlink"/>
            <w:noProof/>
          </w:rPr>
          <w:t>Figure 24 Inventory Shortage Report</w:t>
        </w:r>
        <w:r w:rsidR="001D1CB8">
          <w:rPr>
            <w:noProof/>
            <w:webHidden/>
          </w:rPr>
          <w:tab/>
        </w:r>
        <w:r w:rsidR="001D1CB8">
          <w:rPr>
            <w:noProof/>
            <w:webHidden/>
          </w:rPr>
          <w:fldChar w:fldCharType="begin"/>
        </w:r>
        <w:r w:rsidR="001D1CB8">
          <w:rPr>
            <w:noProof/>
            <w:webHidden/>
          </w:rPr>
          <w:instrText xml:space="preserve"> PAGEREF _Toc117787991 \h </w:instrText>
        </w:r>
        <w:r w:rsidR="001D1CB8">
          <w:rPr>
            <w:noProof/>
            <w:webHidden/>
          </w:rPr>
        </w:r>
        <w:r w:rsidR="001D1CB8">
          <w:rPr>
            <w:noProof/>
            <w:webHidden/>
          </w:rPr>
          <w:fldChar w:fldCharType="separate"/>
        </w:r>
        <w:r w:rsidR="001D1CB8">
          <w:rPr>
            <w:noProof/>
            <w:webHidden/>
          </w:rPr>
          <w:t>19</w:t>
        </w:r>
        <w:r w:rsidR="001D1CB8">
          <w:rPr>
            <w:noProof/>
            <w:webHidden/>
          </w:rPr>
          <w:fldChar w:fldCharType="end"/>
        </w:r>
      </w:hyperlink>
    </w:p>
    <w:p w14:paraId="52514225" w14:textId="49E920B3" w:rsidR="001D1CB8" w:rsidRDefault="006974F0">
      <w:pPr>
        <w:pStyle w:val="TableofFigures"/>
        <w:rPr>
          <w:rFonts w:asciiTheme="minorHAnsi" w:eastAsiaTheme="minorEastAsia" w:hAnsiTheme="minorHAnsi" w:cstheme="minorBidi"/>
          <w:b w:val="0"/>
          <w:noProof/>
          <w:szCs w:val="22"/>
        </w:rPr>
      </w:pPr>
      <w:hyperlink w:anchor="_Toc117787992" w:history="1">
        <w:r w:rsidR="001D1CB8" w:rsidRPr="008E2B2A">
          <w:rPr>
            <w:rStyle w:val="Hyperlink"/>
            <w:noProof/>
          </w:rPr>
          <w:t>Figure 25 Open Inventory Shortage Report of the production Order</w:t>
        </w:r>
        <w:r w:rsidR="001D1CB8">
          <w:rPr>
            <w:noProof/>
            <w:webHidden/>
          </w:rPr>
          <w:tab/>
        </w:r>
        <w:r w:rsidR="001D1CB8">
          <w:rPr>
            <w:noProof/>
            <w:webHidden/>
          </w:rPr>
          <w:fldChar w:fldCharType="begin"/>
        </w:r>
        <w:r w:rsidR="001D1CB8">
          <w:rPr>
            <w:noProof/>
            <w:webHidden/>
          </w:rPr>
          <w:instrText xml:space="preserve"> PAGEREF _Toc117787992 \h </w:instrText>
        </w:r>
        <w:r w:rsidR="001D1CB8">
          <w:rPr>
            <w:noProof/>
            <w:webHidden/>
          </w:rPr>
        </w:r>
        <w:r w:rsidR="001D1CB8">
          <w:rPr>
            <w:noProof/>
            <w:webHidden/>
          </w:rPr>
          <w:fldChar w:fldCharType="separate"/>
        </w:r>
        <w:r w:rsidR="001D1CB8">
          <w:rPr>
            <w:noProof/>
            <w:webHidden/>
          </w:rPr>
          <w:t>19</w:t>
        </w:r>
        <w:r w:rsidR="001D1CB8">
          <w:rPr>
            <w:noProof/>
            <w:webHidden/>
          </w:rPr>
          <w:fldChar w:fldCharType="end"/>
        </w:r>
      </w:hyperlink>
    </w:p>
    <w:p w14:paraId="1263667A" w14:textId="17DBBF6B" w:rsidR="001D1CB8" w:rsidRDefault="006974F0">
      <w:pPr>
        <w:pStyle w:val="TableofFigures"/>
        <w:rPr>
          <w:rFonts w:asciiTheme="minorHAnsi" w:eastAsiaTheme="minorEastAsia" w:hAnsiTheme="minorHAnsi" w:cstheme="minorBidi"/>
          <w:b w:val="0"/>
          <w:noProof/>
          <w:szCs w:val="22"/>
        </w:rPr>
      </w:pPr>
      <w:hyperlink w:anchor="_Toc117787993" w:history="1">
        <w:r w:rsidR="001D1CB8" w:rsidRPr="008E2B2A">
          <w:rPr>
            <w:rStyle w:val="Hyperlink"/>
            <w:noProof/>
          </w:rPr>
          <w:t>Figure 26 Inventory Shortage Report of the Specific production Order</w:t>
        </w:r>
        <w:r w:rsidR="001D1CB8">
          <w:rPr>
            <w:noProof/>
            <w:webHidden/>
          </w:rPr>
          <w:tab/>
        </w:r>
        <w:r w:rsidR="001D1CB8">
          <w:rPr>
            <w:noProof/>
            <w:webHidden/>
          </w:rPr>
          <w:fldChar w:fldCharType="begin"/>
        </w:r>
        <w:r w:rsidR="001D1CB8">
          <w:rPr>
            <w:noProof/>
            <w:webHidden/>
          </w:rPr>
          <w:instrText xml:space="preserve"> PAGEREF _Toc117787993 \h </w:instrText>
        </w:r>
        <w:r w:rsidR="001D1CB8">
          <w:rPr>
            <w:noProof/>
            <w:webHidden/>
          </w:rPr>
        </w:r>
        <w:r w:rsidR="001D1CB8">
          <w:rPr>
            <w:noProof/>
            <w:webHidden/>
          </w:rPr>
          <w:fldChar w:fldCharType="separate"/>
        </w:r>
        <w:r w:rsidR="001D1CB8">
          <w:rPr>
            <w:noProof/>
            <w:webHidden/>
          </w:rPr>
          <w:t>19</w:t>
        </w:r>
        <w:r w:rsidR="001D1CB8">
          <w:rPr>
            <w:noProof/>
            <w:webHidden/>
          </w:rPr>
          <w:fldChar w:fldCharType="end"/>
        </w:r>
      </w:hyperlink>
    </w:p>
    <w:p w14:paraId="0A5F126B" w14:textId="3139B659" w:rsidR="001D1CB8" w:rsidRDefault="006974F0">
      <w:pPr>
        <w:pStyle w:val="TableofFigures"/>
        <w:rPr>
          <w:rFonts w:asciiTheme="minorHAnsi" w:eastAsiaTheme="minorEastAsia" w:hAnsiTheme="minorHAnsi" w:cstheme="minorBidi"/>
          <w:b w:val="0"/>
          <w:noProof/>
          <w:szCs w:val="22"/>
        </w:rPr>
      </w:pPr>
      <w:hyperlink w:anchor="_Toc117787994" w:history="1">
        <w:r w:rsidR="001D1CB8" w:rsidRPr="008E2B2A">
          <w:rPr>
            <w:rStyle w:val="Hyperlink"/>
            <w:noProof/>
          </w:rPr>
          <w:t>Figure 27 Select the 'View' tab and click on the 'Explosion' Option</w:t>
        </w:r>
        <w:r w:rsidR="001D1CB8">
          <w:rPr>
            <w:noProof/>
            <w:webHidden/>
          </w:rPr>
          <w:tab/>
        </w:r>
        <w:r w:rsidR="001D1CB8">
          <w:rPr>
            <w:noProof/>
            <w:webHidden/>
          </w:rPr>
          <w:fldChar w:fldCharType="begin"/>
        </w:r>
        <w:r w:rsidR="001D1CB8">
          <w:rPr>
            <w:noProof/>
            <w:webHidden/>
          </w:rPr>
          <w:instrText xml:space="preserve"> PAGEREF _Toc117787994 \h </w:instrText>
        </w:r>
        <w:r w:rsidR="001D1CB8">
          <w:rPr>
            <w:noProof/>
            <w:webHidden/>
          </w:rPr>
        </w:r>
        <w:r w:rsidR="001D1CB8">
          <w:rPr>
            <w:noProof/>
            <w:webHidden/>
          </w:rPr>
          <w:fldChar w:fldCharType="separate"/>
        </w:r>
        <w:r w:rsidR="001D1CB8">
          <w:rPr>
            <w:noProof/>
            <w:webHidden/>
          </w:rPr>
          <w:t>20</w:t>
        </w:r>
        <w:r w:rsidR="001D1CB8">
          <w:rPr>
            <w:noProof/>
            <w:webHidden/>
          </w:rPr>
          <w:fldChar w:fldCharType="end"/>
        </w:r>
      </w:hyperlink>
    </w:p>
    <w:p w14:paraId="7C5239E8" w14:textId="3A59C2F0" w:rsidR="001D1CB8" w:rsidRDefault="006974F0">
      <w:pPr>
        <w:pStyle w:val="TableofFigures"/>
        <w:rPr>
          <w:rFonts w:asciiTheme="minorHAnsi" w:eastAsiaTheme="minorEastAsia" w:hAnsiTheme="minorHAnsi" w:cstheme="minorBidi"/>
          <w:b w:val="0"/>
          <w:noProof/>
          <w:szCs w:val="22"/>
        </w:rPr>
      </w:pPr>
      <w:hyperlink w:anchor="_Toc117787995" w:history="1">
        <w:r w:rsidR="001D1CB8" w:rsidRPr="008E2B2A">
          <w:rPr>
            <w:rStyle w:val="Hyperlink"/>
            <w:noProof/>
          </w:rPr>
          <w:t>Figure 28 To view BOM’s associated with production order, select the ‘Overview’ Option</w:t>
        </w:r>
        <w:r w:rsidR="001D1CB8">
          <w:rPr>
            <w:noProof/>
            <w:webHidden/>
          </w:rPr>
          <w:tab/>
        </w:r>
        <w:r w:rsidR="001D1CB8">
          <w:rPr>
            <w:noProof/>
            <w:webHidden/>
          </w:rPr>
          <w:fldChar w:fldCharType="begin"/>
        </w:r>
        <w:r w:rsidR="001D1CB8">
          <w:rPr>
            <w:noProof/>
            <w:webHidden/>
          </w:rPr>
          <w:instrText xml:space="preserve"> PAGEREF _Toc117787995 \h </w:instrText>
        </w:r>
        <w:r w:rsidR="001D1CB8">
          <w:rPr>
            <w:noProof/>
            <w:webHidden/>
          </w:rPr>
        </w:r>
        <w:r w:rsidR="001D1CB8">
          <w:rPr>
            <w:noProof/>
            <w:webHidden/>
          </w:rPr>
          <w:fldChar w:fldCharType="separate"/>
        </w:r>
        <w:r w:rsidR="001D1CB8">
          <w:rPr>
            <w:noProof/>
            <w:webHidden/>
          </w:rPr>
          <w:t>20</w:t>
        </w:r>
        <w:r w:rsidR="001D1CB8">
          <w:rPr>
            <w:noProof/>
            <w:webHidden/>
          </w:rPr>
          <w:fldChar w:fldCharType="end"/>
        </w:r>
      </w:hyperlink>
    </w:p>
    <w:p w14:paraId="79846B78" w14:textId="5D7116A2" w:rsidR="001D1CB8" w:rsidRDefault="006974F0">
      <w:pPr>
        <w:pStyle w:val="TableofFigures"/>
        <w:rPr>
          <w:rFonts w:asciiTheme="minorHAnsi" w:eastAsiaTheme="minorEastAsia" w:hAnsiTheme="minorHAnsi" w:cstheme="minorBidi"/>
          <w:b w:val="0"/>
          <w:noProof/>
          <w:szCs w:val="22"/>
        </w:rPr>
      </w:pPr>
      <w:hyperlink w:anchor="_Toc117787996" w:history="1">
        <w:r w:rsidR="001D1CB8" w:rsidRPr="008E2B2A">
          <w:rPr>
            <w:rStyle w:val="Hyperlink"/>
            <w:noProof/>
          </w:rPr>
          <w:t>Figure 29 Shows the graphical representation of parts lead time</w:t>
        </w:r>
        <w:r w:rsidR="001D1CB8">
          <w:rPr>
            <w:noProof/>
            <w:webHidden/>
          </w:rPr>
          <w:tab/>
        </w:r>
        <w:r w:rsidR="001D1CB8">
          <w:rPr>
            <w:noProof/>
            <w:webHidden/>
          </w:rPr>
          <w:fldChar w:fldCharType="begin"/>
        </w:r>
        <w:r w:rsidR="001D1CB8">
          <w:rPr>
            <w:noProof/>
            <w:webHidden/>
          </w:rPr>
          <w:instrText xml:space="preserve"> PAGEREF _Toc117787996 \h </w:instrText>
        </w:r>
        <w:r w:rsidR="001D1CB8">
          <w:rPr>
            <w:noProof/>
            <w:webHidden/>
          </w:rPr>
        </w:r>
        <w:r w:rsidR="001D1CB8">
          <w:rPr>
            <w:noProof/>
            <w:webHidden/>
          </w:rPr>
          <w:fldChar w:fldCharType="separate"/>
        </w:r>
        <w:r w:rsidR="001D1CB8">
          <w:rPr>
            <w:noProof/>
            <w:webHidden/>
          </w:rPr>
          <w:t>21</w:t>
        </w:r>
        <w:r w:rsidR="001D1CB8">
          <w:rPr>
            <w:noProof/>
            <w:webHidden/>
          </w:rPr>
          <w:fldChar w:fldCharType="end"/>
        </w:r>
      </w:hyperlink>
    </w:p>
    <w:p w14:paraId="681BD3E7" w14:textId="617CBA13" w:rsidR="001D1CB8" w:rsidRDefault="006974F0">
      <w:pPr>
        <w:pStyle w:val="TableofFigures"/>
        <w:rPr>
          <w:rFonts w:asciiTheme="minorHAnsi" w:eastAsiaTheme="minorEastAsia" w:hAnsiTheme="minorHAnsi" w:cstheme="minorBidi"/>
          <w:b w:val="0"/>
          <w:noProof/>
          <w:szCs w:val="22"/>
        </w:rPr>
      </w:pPr>
      <w:hyperlink w:anchor="_Toc117787997" w:history="1">
        <w:r w:rsidR="001D1CB8" w:rsidRPr="008E2B2A">
          <w:rPr>
            <w:rStyle w:val="Hyperlink"/>
            <w:noProof/>
          </w:rPr>
          <w:t>Figure 30 Show on-hand and need to order inventory details</w:t>
        </w:r>
        <w:r w:rsidR="001D1CB8">
          <w:rPr>
            <w:noProof/>
            <w:webHidden/>
          </w:rPr>
          <w:tab/>
        </w:r>
        <w:r w:rsidR="001D1CB8">
          <w:rPr>
            <w:noProof/>
            <w:webHidden/>
          </w:rPr>
          <w:fldChar w:fldCharType="begin"/>
        </w:r>
        <w:r w:rsidR="001D1CB8">
          <w:rPr>
            <w:noProof/>
            <w:webHidden/>
          </w:rPr>
          <w:instrText xml:space="preserve"> PAGEREF _Toc117787997 \h </w:instrText>
        </w:r>
        <w:r w:rsidR="001D1CB8">
          <w:rPr>
            <w:noProof/>
            <w:webHidden/>
          </w:rPr>
        </w:r>
        <w:r w:rsidR="001D1CB8">
          <w:rPr>
            <w:noProof/>
            <w:webHidden/>
          </w:rPr>
          <w:fldChar w:fldCharType="separate"/>
        </w:r>
        <w:r w:rsidR="001D1CB8">
          <w:rPr>
            <w:noProof/>
            <w:webHidden/>
          </w:rPr>
          <w:t>21</w:t>
        </w:r>
        <w:r w:rsidR="001D1CB8">
          <w:rPr>
            <w:noProof/>
            <w:webHidden/>
          </w:rPr>
          <w:fldChar w:fldCharType="end"/>
        </w:r>
      </w:hyperlink>
    </w:p>
    <w:p w14:paraId="0E9D21C2" w14:textId="3030636A" w:rsidR="001D1CB8" w:rsidRDefault="006974F0">
      <w:pPr>
        <w:pStyle w:val="TableofFigures"/>
        <w:rPr>
          <w:rFonts w:asciiTheme="minorHAnsi" w:eastAsiaTheme="minorEastAsia" w:hAnsiTheme="minorHAnsi" w:cstheme="minorBidi"/>
          <w:b w:val="0"/>
          <w:noProof/>
          <w:szCs w:val="22"/>
        </w:rPr>
      </w:pPr>
      <w:hyperlink w:anchor="_Toc117787998" w:history="1">
        <w:r w:rsidR="001D1CB8" w:rsidRPr="008E2B2A">
          <w:rPr>
            <w:rStyle w:val="Hyperlink"/>
            <w:noProof/>
          </w:rPr>
          <w:t>Figure 31 Shows how inventory shortage will be managed</w:t>
        </w:r>
        <w:r w:rsidR="001D1CB8">
          <w:rPr>
            <w:noProof/>
            <w:webHidden/>
          </w:rPr>
          <w:tab/>
        </w:r>
        <w:r w:rsidR="001D1CB8">
          <w:rPr>
            <w:noProof/>
            <w:webHidden/>
          </w:rPr>
          <w:fldChar w:fldCharType="begin"/>
        </w:r>
        <w:r w:rsidR="001D1CB8">
          <w:rPr>
            <w:noProof/>
            <w:webHidden/>
          </w:rPr>
          <w:instrText xml:space="preserve"> PAGEREF _Toc117787998 \h </w:instrText>
        </w:r>
        <w:r w:rsidR="001D1CB8">
          <w:rPr>
            <w:noProof/>
            <w:webHidden/>
          </w:rPr>
        </w:r>
        <w:r w:rsidR="001D1CB8">
          <w:rPr>
            <w:noProof/>
            <w:webHidden/>
          </w:rPr>
          <w:fldChar w:fldCharType="separate"/>
        </w:r>
        <w:r w:rsidR="001D1CB8">
          <w:rPr>
            <w:noProof/>
            <w:webHidden/>
          </w:rPr>
          <w:t>22</w:t>
        </w:r>
        <w:r w:rsidR="001D1CB8">
          <w:rPr>
            <w:noProof/>
            <w:webHidden/>
          </w:rPr>
          <w:fldChar w:fldCharType="end"/>
        </w:r>
      </w:hyperlink>
    </w:p>
    <w:p w14:paraId="3D24C4FA" w14:textId="19B9339E" w:rsidR="001D1CB8" w:rsidRDefault="006974F0">
      <w:pPr>
        <w:pStyle w:val="TableofFigures"/>
        <w:rPr>
          <w:rFonts w:asciiTheme="minorHAnsi" w:eastAsiaTheme="minorEastAsia" w:hAnsiTheme="minorHAnsi" w:cstheme="minorBidi"/>
          <w:b w:val="0"/>
          <w:noProof/>
          <w:szCs w:val="22"/>
        </w:rPr>
      </w:pPr>
      <w:hyperlink w:anchor="_Toc117787999" w:history="1">
        <w:r w:rsidR="001D1CB8" w:rsidRPr="008E2B2A">
          <w:rPr>
            <w:rStyle w:val="Hyperlink"/>
            <w:noProof/>
          </w:rPr>
          <w:t>Figure 32 To find specific item number</w:t>
        </w:r>
        <w:r w:rsidR="001D1CB8">
          <w:rPr>
            <w:noProof/>
            <w:webHidden/>
          </w:rPr>
          <w:tab/>
        </w:r>
        <w:r w:rsidR="001D1CB8">
          <w:rPr>
            <w:noProof/>
            <w:webHidden/>
          </w:rPr>
          <w:fldChar w:fldCharType="begin"/>
        </w:r>
        <w:r w:rsidR="001D1CB8">
          <w:rPr>
            <w:noProof/>
            <w:webHidden/>
          </w:rPr>
          <w:instrText xml:space="preserve"> PAGEREF _Toc117787999 \h </w:instrText>
        </w:r>
        <w:r w:rsidR="001D1CB8">
          <w:rPr>
            <w:noProof/>
            <w:webHidden/>
          </w:rPr>
        </w:r>
        <w:r w:rsidR="001D1CB8">
          <w:rPr>
            <w:noProof/>
            <w:webHidden/>
          </w:rPr>
          <w:fldChar w:fldCharType="separate"/>
        </w:r>
        <w:r w:rsidR="001D1CB8">
          <w:rPr>
            <w:noProof/>
            <w:webHidden/>
          </w:rPr>
          <w:t>22</w:t>
        </w:r>
        <w:r w:rsidR="001D1CB8">
          <w:rPr>
            <w:noProof/>
            <w:webHidden/>
          </w:rPr>
          <w:fldChar w:fldCharType="end"/>
        </w:r>
      </w:hyperlink>
    </w:p>
    <w:p w14:paraId="46A578D2" w14:textId="6B38E136" w:rsidR="001D1CB8" w:rsidRDefault="006974F0">
      <w:pPr>
        <w:pStyle w:val="TableofFigures"/>
        <w:rPr>
          <w:rFonts w:asciiTheme="minorHAnsi" w:eastAsiaTheme="minorEastAsia" w:hAnsiTheme="minorHAnsi" w:cstheme="minorBidi"/>
          <w:b w:val="0"/>
          <w:noProof/>
          <w:szCs w:val="22"/>
        </w:rPr>
      </w:pPr>
      <w:hyperlink w:anchor="_Toc117788000" w:history="1">
        <w:r w:rsidR="001D1CB8" w:rsidRPr="008E2B2A">
          <w:rPr>
            <w:rStyle w:val="Hyperlink"/>
            <w:noProof/>
          </w:rPr>
          <w:t>Figure 33 Select the 'View' tab and click on 'Explosion'</w:t>
        </w:r>
        <w:r w:rsidR="001D1CB8">
          <w:rPr>
            <w:noProof/>
            <w:webHidden/>
          </w:rPr>
          <w:tab/>
        </w:r>
        <w:r w:rsidR="001D1CB8">
          <w:rPr>
            <w:noProof/>
            <w:webHidden/>
          </w:rPr>
          <w:fldChar w:fldCharType="begin"/>
        </w:r>
        <w:r w:rsidR="001D1CB8">
          <w:rPr>
            <w:noProof/>
            <w:webHidden/>
          </w:rPr>
          <w:instrText xml:space="preserve"> PAGEREF _Toc117788000 \h </w:instrText>
        </w:r>
        <w:r w:rsidR="001D1CB8">
          <w:rPr>
            <w:noProof/>
            <w:webHidden/>
          </w:rPr>
        </w:r>
        <w:r w:rsidR="001D1CB8">
          <w:rPr>
            <w:noProof/>
            <w:webHidden/>
          </w:rPr>
          <w:fldChar w:fldCharType="separate"/>
        </w:r>
        <w:r w:rsidR="001D1CB8">
          <w:rPr>
            <w:noProof/>
            <w:webHidden/>
          </w:rPr>
          <w:t>23</w:t>
        </w:r>
        <w:r w:rsidR="001D1CB8">
          <w:rPr>
            <w:noProof/>
            <w:webHidden/>
          </w:rPr>
          <w:fldChar w:fldCharType="end"/>
        </w:r>
      </w:hyperlink>
    </w:p>
    <w:p w14:paraId="5518ED80" w14:textId="6201D4C7" w:rsidR="001D1CB8" w:rsidRDefault="006974F0">
      <w:pPr>
        <w:pStyle w:val="TableofFigures"/>
        <w:rPr>
          <w:rFonts w:asciiTheme="minorHAnsi" w:eastAsiaTheme="minorEastAsia" w:hAnsiTheme="minorHAnsi" w:cstheme="minorBidi"/>
          <w:b w:val="0"/>
          <w:noProof/>
          <w:szCs w:val="22"/>
        </w:rPr>
      </w:pPr>
      <w:hyperlink w:anchor="_Toc117788001" w:history="1">
        <w:r w:rsidR="001D1CB8" w:rsidRPr="008E2B2A">
          <w:rPr>
            <w:rStyle w:val="Hyperlink"/>
            <w:noProof/>
          </w:rPr>
          <w:t>Figure 34 Select the 'Planned Orders' available on top</w:t>
        </w:r>
        <w:r w:rsidR="001D1CB8">
          <w:rPr>
            <w:noProof/>
            <w:webHidden/>
          </w:rPr>
          <w:tab/>
        </w:r>
        <w:r w:rsidR="001D1CB8">
          <w:rPr>
            <w:noProof/>
            <w:webHidden/>
          </w:rPr>
          <w:fldChar w:fldCharType="begin"/>
        </w:r>
        <w:r w:rsidR="001D1CB8">
          <w:rPr>
            <w:noProof/>
            <w:webHidden/>
          </w:rPr>
          <w:instrText xml:space="preserve"> PAGEREF _Toc117788001 \h </w:instrText>
        </w:r>
        <w:r w:rsidR="001D1CB8">
          <w:rPr>
            <w:noProof/>
            <w:webHidden/>
          </w:rPr>
        </w:r>
        <w:r w:rsidR="001D1CB8">
          <w:rPr>
            <w:noProof/>
            <w:webHidden/>
          </w:rPr>
          <w:fldChar w:fldCharType="separate"/>
        </w:r>
        <w:r w:rsidR="001D1CB8">
          <w:rPr>
            <w:noProof/>
            <w:webHidden/>
          </w:rPr>
          <w:t>24</w:t>
        </w:r>
        <w:r w:rsidR="001D1CB8">
          <w:rPr>
            <w:noProof/>
            <w:webHidden/>
          </w:rPr>
          <w:fldChar w:fldCharType="end"/>
        </w:r>
      </w:hyperlink>
    </w:p>
    <w:p w14:paraId="385C1FD7" w14:textId="3538E586" w:rsidR="001D1CB8" w:rsidRDefault="006974F0">
      <w:pPr>
        <w:pStyle w:val="TableofFigures"/>
        <w:rPr>
          <w:rFonts w:asciiTheme="minorHAnsi" w:eastAsiaTheme="minorEastAsia" w:hAnsiTheme="minorHAnsi" w:cstheme="minorBidi"/>
          <w:b w:val="0"/>
          <w:noProof/>
          <w:szCs w:val="22"/>
        </w:rPr>
      </w:pPr>
      <w:hyperlink w:anchor="_Toc117788002" w:history="1">
        <w:r w:rsidR="001D1CB8" w:rsidRPr="008E2B2A">
          <w:rPr>
            <w:rStyle w:val="Hyperlink"/>
            <w:noProof/>
          </w:rPr>
          <w:t>Figure 35 Check mark those planned orders you want to delete</w:t>
        </w:r>
        <w:r w:rsidR="001D1CB8">
          <w:rPr>
            <w:noProof/>
            <w:webHidden/>
          </w:rPr>
          <w:tab/>
        </w:r>
        <w:r w:rsidR="001D1CB8">
          <w:rPr>
            <w:noProof/>
            <w:webHidden/>
          </w:rPr>
          <w:fldChar w:fldCharType="begin"/>
        </w:r>
        <w:r w:rsidR="001D1CB8">
          <w:rPr>
            <w:noProof/>
            <w:webHidden/>
          </w:rPr>
          <w:instrText xml:space="preserve"> PAGEREF _Toc117788002 \h </w:instrText>
        </w:r>
        <w:r w:rsidR="001D1CB8">
          <w:rPr>
            <w:noProof/>
            <w:webHidden/>
          </w:rPr>
        </w:r>
        <w:r w:rsidR="001D1CB8">
          <w:rPr>
            <w:noProof/>
            <w:webHidden/>
          </w:rPr>
          <w:fldChar w:fldCharType="separate"/>
        </w:r>
        <w:r w:rsidR="001D1CB8">
          <w:rPr>
            <w:noProof/>
            <w:webHidden/>
          </w:rPr>
          <w:t>24</w:t>
        </w:r>
        <w:r w:rsidR="001D1CB8">
          <w:rPr>
            <w:noProof/>
            <w:webHidden/>
          </w:rPr>
          <w:fldChar w:fldCharType="end"/>
        </w:r>
      </w:hyperlink>
    </w:p>
    <w:p w14:paraId="413E5ADD" w14:textId="49285FFB" w:rsidR="001D1CB8" w:rsidRDefault="006974F0">
      <w:pPr>
        <w:pStyle w:val="TableofFigures"/>
        <w:rPr>
          <w:rFonts w:asciiTheme="minorHAnsi" w:eastAsiaTheme="minorEastAsia" w:hAnsiTheme="minorHAnsi" w:cstheme="minorBidi"/>
          <w:b w:val="0"/>
          <w:noProof/>
          <w:szCs w:val="22"/>
        </w:rPr>
      </w:pPr>
      <w:hyperlink w:anchor="_Toc117788003" w:history="1">
        <w:r w:rsidR="001D1CB8" w:rsidRPr="008E2B2A">
          <w:rPr>
            <w:rStyle w:val="Hyperlink"/>
            <w:noProof/>
          </w:rPr>
          <w:t>Figure 36 Recalculate Inventory Shortage Report</w:t>
        </w:r>
        <w:r w:rsidR="001D1CB8">
          <w:rPr>
            <w:noProof/>
            <w:webHidden/>
          </w:rPr>
          <w:tab/>
        </w:r>
        <w:r w:rsidR="001D1CB8">
          <w:rPr>
            <w:noProof/>
            <w:webHidden/>
          </w:rPr>
          <w:fldChar w:fldCharType="begin"/>
        </w:r>
        <w:r w:rsidR="001D1CB8">
          <w:rPr>
            <w:noProof/>
            <w:webHidden/>
          </w:rPr>
          <w:instrText xml:space="preserve"> PAGEREF _Toc117788003 \h </w:instrText>
        </w:r>
        <w:r w:rsidR="001D1CB8">
          <w:rPr>
            <w:noProof/>
            <w:webHidden/>
          </w:rPr>
        </w:r>
        <w:r w:rsidR="001D1CB8">
          <w:rPr>
            <w:noProof/>
            <w:webHidden/>
          </w:rPr>
          <w:fldChar w:fldCharType="separate"/>
        </w:r>
        <w:r w:rsidR="001D1CB8">
          <w:rPr>
            <w:noProof/>
            <w:webHidden/>
          </w:rPr>
          <w:t>25</w:t>
        </w:r>
        <w:r w:rsidR="001D1CB8">
          <w:rPr>
            <w:noProof/>
            <w:webHidden/>
          </w:rPr>
          <w:fldChar w:fldCharType="end"/>
        </w:r>
      </w:hyperlink>
    </w:p>
    <w:p w14:paraId="1030AF5F" w14:textId="717AB6B2" w:rsidR="001D1CB8" w:rsidRDefault="006974F0">
      <w:pPr>
        <w:pStyle w:val="TableofFigures"/>
        <w:rPr>
          <w:rFonts w:asciiTheme="minorHAnsi" w:eastAsiaTheme="minorEastAsia" w:hAnsiTheme="minorHAnsi" w:cstheme="minorBidi"/>
          <w:b w:val="0"/>
          <w:noProof/>
          <w:szCs w:val="22"/>
        </w:rPr>
      </w:pPr>
      <w:hyperlink w:anchor="_Toc117788004" w:history="1">
        <w:r w:rsidR="001D1CB8" w:rsidRPr="008E2B2A">
          <w:rPr>
            <w:rStyle w:val="Hyperlink"/>
            <w:noProof/>
          </w:rPr>
          <w:t>Figure 37 Fill Data and Press OK to Recalculate</w:t>
        </w:r>
        <w:r w:rsidR="001D1CB8">
          <w:rPr>
            <w:noProof/>
            <w:webHidden/>
          </w:rPr>
          <w:tab/>
        </w:r>
        <w:r w:rsidR="001D1CB8">
          <w:rPr>
            <w:noProof/>
            <w:webHidden/>
          </w:rPr>
          <w:fldChar w:fldCharType="begin"/>
        </w:r>
        <w:r w:rsidR="001D1CB8">
          <w:rPr>
            <w:noProof/>
            <w:webHidden/>
          </w:rPr>
          <w:instrText xml:space="preserve"> PAGEREF _Toc117788004 \h </w:instrText>
        </w:r>
        <w:r w:rsidR="001D1CB8">
          <w:rPr>
            <w:noProof/>
            <w:webHidden/>
          </w:rPr>
        </w:r>
        <w:r w:rsidR="001D1CB8">
          <w:rPr>
            <w:noProof/>
            <w:webHidden/>
          </w:rPr>
          <w:fldChar w:fldCharType="separate"/>
        </w:r>
        <w:r w:rsidR="001D1CB8">
          <w:rPr>
            <w:noProof/>
            <w:webHidden/>
          </w:rPr>
          <w:t>25</w:t>
        </w:r>
        <w:r w:rsidR="001D1CB8">
          <w:rPr>
            <w:noProof/>
            <w:webHidden/>
          </w:rPr>
          <w:fldChar w:fldCharType="end"/>
        </w:r>
      </w:hyperlink>
    </w:p>
    <w:p w14:paraId="36C4963F" w14:textId="64A8BA78" w:rsidR="001D1CB8" w:rsidRDefault="006974F0">
      <w:pPr>
        <w:pStyle w:val="TableofFigures"/>
        <w:rPr>
          <w:rFonts w:asciiTheme="minorHAnsi" w:eastAsiaTheme="minorEastAsia" w:hAnsiTheme="minorHAnsi" w:cstheme="minorBidi"/>
          <w:b w:val="0"/>
          <w:noProof/>
          <w:szCs w:val="22"/>
        </w:rPr>
      </w:pPr>
      <w:hyperlink w:anchor="_Toc117788005" w:history="1">
        <w:r w:rsidR="001D1CB8" w:rsidRPr="008E2B2A">
          <w:rPr>
            <w:rStyle w:val="Hyperlink"/>
            <w:noProof/>
          </w:rPr>
          <w:t>Figure 38 Success Message of Recalculating Inventory Shortage Report</w:t>
        </w:r>
        <w:r w:rsidR="001D1CB8">
          <w:rPr>
            <w:noProof/>
            <w:webHidden/>
          </w:rPr>
          <w:tab/>
        </w:r>
        <w:r w:rsidR="001D1CB8">
          <w:rPr>
            <w:noProof/>
            <w:webHidden/>
          </w:rPr>
          <w:fldChar w:fldCharType="begin"/>
        </w:r>
        <w:r w:rsidR="001D1CB8">
          <w:rPr>
            <w:noProof/>
            <w:webHidden/>
          </w:rPr>
          <w:instrText xml:space="preserve"> PAGEREF _Toc117788005 \h </w:instrText>
        </w:r>
        <w:r w:rsidR="001D1CB8">
          <w:rPr>
            <w:noProof/>
            <w:webHidden/>
          </w:rPr>
        </w:r>
        <w:r w:rsidR="001D1CB8">
          <w:rPr>
            <w:noProof/>
            <w:webHidden/>
          </w:rPr>
          <w:fldChar w:fldCharType="separate"/>
        </w:r>
        <w:r w:rsidR="001D1CB8">
          <w:rPr>
            <w:noProof/>
            <w:webHidden/>
          </w:rPr>
          <w:t>26</w:t>
        </w:r>
        <w:r w:rsidR="001D1CB8">
          <w:rPr>
            <w:noProof/>
            <w:webHidden/>
          </w:rPr>
          <w:fldChar w:fldCharType="end"/>
        </w:r>
      </w:hyperlink>
    </w:p>
    <w:p w14:paraId="2EC4B459" w14:textId="2313045C" w:rsidR="001D1CB8" w:rsidRDefault="006974F0">
      <w:pPr>
        <w:pStyle w:val="TableofFigures"/>
        <w:rPr>
          <w:rFonts w:asciiTheme="minorHAnsi" w:eastAsiaTheme="minorEastAsia" w:hAnsiTheme="minorHAnsi" w:cstheme="minorBidi"/>
          <w:b w:val="0"/>
          <w:noProof/>
          <w:szCs w:val="22"/>
        </w:rPr>
      </w:pPr>
      <w:hyperlink w:anchor="_Toc117788006" w:history="1">
        <w:r w:rsidR="001D1CB8" w:rsidRPr="008E2B2A">
          <w:rPr>
            <w:rStyle w:val="Hyperlink"/>
            <w:noProof/>
          </w:rPr>
          <w:t>Figure 39 Wait Message If the already job in Queue</w:t>
        </w:r>
        <w:r w:rsidR="001D1CB8">
          <w:rPr>
            <w:noProof/>
            <w:webHidden/>
          </w:rPr>
          <w:tab/>
        </w:r>
        <w:r w:rsidR="001D1CB8">
          <w:rPr>
            <w:noProof/>
            <w:webHidden/>
          </w:rPr>
          <w:fldChar w:fldCharType="begin"/>
        </w:r>
        <w:r w:rsidR="001D1CB8">
          <w:rPr>
            <w:noProof/>
            <w:webHidden/>
          </w:rPr>
          <w:instrText xml:space="preserve"> PAGEREF _Toc117788006 \h </w:instrText>
        </w:r>
        <w:r w:rsidR="001D1CB8">
          <w:rPr>
            <w:noProof/>
            <w:webHidden/>
          </w:rPr>
        </w:r>
        <w:r w:rsidR="001D1CB8">
          <w:rPr>
            <w:noProof/>
            <w:webHidden/>
          </w:rPr>
          <w:fldChar w:fldCharType="separate"/>
        </w:r>
        <w:r w:rsidR="001D1CB8">
          <w:rPr>
            <w:noProof/>
            <w:webHidden/>
          </w:rPr>
          <w:t>26</w:t>
        </w:r>
        <w:r w:rsidR="001D1CB8">
          <w:rPr>
            <w:noProof/>
            <w:webHidden/>
          </w:rPr>
          <w:fldChar w:fldCharType="end"/>
        </w:r>
      </w:hyperlink>
    </w:p>
    <w:p w14:paraId="4B477C6B" w14:textId="02B1412F" w:rsidR="001D1CB8" w:rsidRDefault="006974F0">
      <w:pPr>
        <w:pStyle w:val="TableofFigures"/>
        <w:rPr>
          <w:rFonts w:asciiTheme="minorHAnsi" w:eastAsiaTheme="minorEastAsia" w:hAnsiTheme="minorHAnsi" w:cstheme="minorBidi"/>
          <w:b w:val="0"/>
          <w:noProof/>
          <w:szCs w:val="22"/>
        </w:rPr>
      </w:pPr>
      <w:hyperlink w:anchor="_Toc117788007" w:history="1">
        <w:r w:rsidR="001D1CB8" w:rsidRPr="008E2B2A">
          <w:rPr>
            <w:rStyle w:val="Hyperlink"/>
            <w:noProof/>
          </w:rPr>
          <w:t>Figure 40 Reset Inventory Shortage Report</w:t>
        </w:r>
        <w:r w:rsidR="001D1CB8">
          <w:rPr>
            <w:noProof/>
            <w:webHidden/>
          </w:rPr>
          <w:tab/>
        </w:r>
        <w:r w:rsidR="001D1CB8">
          <w:rPr>
            <w:noProof/>
            <w:webHidden/>
          </w:rPr>
          <w:fldChar w:fldCharType="begin"/>
        </w:r>
        <w:r w:rsidR="001D1CB8">
          <w:rPr>
            <w:noProof/>
            <w:webHidden/>
          </w:rPr>
          <w:instrText xml:space="preserve"> PAGEREF _Toc117788007 \h </w:instrText>
        </w:r>
        <w:r w:rsidR="001D1CB8">
          <w:rPr>
            <w:noProof/>
            <w:webHidden/>
          </w:rPr>
        </w:r>
        <w:r w:rsidR="001D1CB8">
          <w:rPr>
            <w:noProof/>
            <w:webHidden/>
          </w:rPr>
          <w:fldChar w:fldCharType="separate"/>
        </w:r>
        <w:r w:rsidR="001D1CB8">
          <w:rPr>
            <w:noProof/>
            <w:webHidden/>
          </w:rPr>
          <w:t>27</w:t>
        </w:r>
        <w:r w:rsidR="001D1CB8">
          <w:rPr>
            <w:noProof/>
            <w:webHidden/>
          </w:rPr>
          <w:fldChar w:fldCharType="end"/>
        </w:r>
      </w:hyperlink>
    </w:p>
    <w:p w14:paraId="107CF6A8" w14:textId="5ACDCCB7" w:rsidR="001D1CB8" w:rsidRDefault="006974F0">
      <w:pPr>
        <w:pStyle w:val="TableofFigures"/>
        <w:rPr>
          <w:rFonts w:asciiTheme="minorHAnsi" w:eastAsiaTheme="minorEastAsia" w:hAnsiTheme="minorHAnsi" w:cstheme="minorBidi"/>
          <w:b w:val="0"/>
          <w:noProof/>
          <w:szCs w:val="22"/>
        </w:rPr>
      </w:pPr>
      <w:hyperlink w:anchor="_Toc117788008" w:history="1">
        <w:r w:rsidR="001D1CB8" w:rsidRPr="008E2B2A">
          <w:rPr>
            <w:rStyle w:val="Hyperlink"/>
            <w:noProof/>
          </w:rPr>
          <w:t>Figure 41 Success Message of Reset Inventory Shortage Report</w:t>
        </w:r>
        <w:r w:rsidR="001D1CB8">
          <w:rPr>
            <w:noProof/>
            <w:webHidden/>
          </w:rPr>
          <w:tab/>
        </w:r>
        <w:r w:rsidR="001D1CB8">
          <w:rPr>
            <w:noProof/>
            <w:webHidden/>
          </w:rPr>
          <w:fldChar w:fldCharType="begin"/>
        </w:r>
        <w:r w:rsidR="001D1CB8">
          <w:rPr>
            <w:noProof/>
            <w:webHidden/>
          </w:rPr>
          <w:instrText xml:space="preserve"> PAGEREF _Toc117788008 \h </w:instrText>
        </w:r>
        <w:r w:rsidR="001D1CB8">
          <w:rPr>
            <w:noProof/>
            <w:webHidden/>
          </w:rPr>
        </w:r>
        <w:r w:rsidR="001D1CB8">
          <w:rPr>
            <w:noProof/>
            <w:webHidden/>
          </w:rPr>
          <w:fldChar w:fldCharType="separate"/>
        </w:r>
        <w:r w:rsidR="001D1CB8">
          <w:rPr>
            <w:noProof/>
            <w:webHidden/>
          </w:rPr>
          <w:t>27</w:t>
        </w:r>
        <w:r w:rsidR="001D1CB8">
          <w:rPr>
            <w:noProof/>
            <w:webHidden/>
          </w:rPr>
          <w:fldChar w:fldCharType="end"/>
        </w:r>
      </w:hyperlink>
    </w:p>
    <w:p w14:paraId="250F4015" w14:textId="697669E6" w:rsidR="001D1CB8" w:rsidRDefault="006974F0">
      <w:pPr>
        <w:pStyle w:val="TableofFigures"/>
        <w:rPr>
          <w:rFonts w:asciiTheme="minorHAnsi" w:eastAsiaTheme="minorEastAsia" w:hAnsiTheme="minorHAnsi" w:cstheme="minorBidi"/>
          <w:b w:val="0"/>
          <w:noProof/>
          <w:szCs w:val="22"/>
        </w:rPr>
      </w:pPr>
      <w:hyperlink w:anchor="_Toc117788009" w:history="1">
        <w:r w:rsidR="001D1CB8" w:rsidRPr="008E2B2A">
          <w:rPr>
            <w:rStyle w:val="Hyperlink"/>
            <w:noProof/>
          </w:rPr>
          <w:t>Figure 42 Wait Message If the already job in Queue</w:t>
        </w:r>
        <w:r w:rsidR="001D1CB8">
          <w:rPr>
            <w:noProof/>
            <w:webHidden/>
          </w:rPr>
          <w:tab/>
        </w:r>
        <w:r w:rsidR="001D1CB8">
          <w:rPr>
            <w:noProof/>
            <w:webHidden/>
          </w:rPr>
          <w:fldChar w:fldCharType="begin"/>
        </w:r>
        <w:r w:rsidR="001D1CB8">
          <w:rPr>
            <w:noProof/>
            <w:webHidden/>
          </w:rPr>
          <w:instrText xml:space="preserve"> PAGEREF _Toc117788009 \h </w:instrText>
        </w:r>
        <w:r w:rsidR="001D1CB8">
          <w:rPr>
            <w:noProof/>
            <w:webHidden/>
          </w:rPr>
        </w:r>
        <w:r w:rsidR="001D1CB8">
          <w:rPr>
            <w:noProof/>
            <w:webHidden/>
          </w:rPr>
          <w:fldChar w:fldCharType="separate"/>
        </w:r>
        <w:r w:rsidR="001D1CB8">
          <w:rPr>
            <w:noProof/>
            <w:webHidden/>
          </w:rPr>
          <w:t>28</w:t>
        </w:r>
        <w:r w:rsidR="001D1CB8">
          <w:rPr>
            <w:noProof/>
            <w:webHidden/>
          </w:rPr>
          <w:fldChar w:fldCharType="end"/>
        </w:r>
      </w:hyperlink>
    </w:p>
    <w:p w14:paraId="551A302E" w14:textId="32D0B8BF" w:rsidR="001D1CB8" w:rsidRDefault="006974F0">
      <w:pPr>
        <w:pStyle w:val="TableofFigures"/>
        <w:rPr>
          <w:rFonts w:asciiTheme="minorHAnsi" w:eastAsiaTheme="minorEastAsia" w:hAnsiTheme="minorHAnsi" w:cstheme="minorBidi"/>
          <w:b w:val="0"/>
          <w:noProof/>
          <w:szCs w:val="22"/>
        </w:rPr>
      </w:pPr>
      <w:hyperlink w:anchor="_Toc117788010" w:history="1">
        <w:r w:rsidR="001D1CB8" w:rsidRPr="008E2B2A">
          <w:rPr>
            <w:rStyle w:val="Hyperlink"/>
            <w:noProof/>
          </w:rPr>
          <w:t>Figure 43 Estimation of the Production Order</w:t>
        </w:r>
        <w:r w:rsidR="001D1CB8">
          <w:rPr>
            <w:noProof/>
            <w:webHidden/>
          </w:rPr>
          <w:tab/>
        </w:r>
        <w:r w:rsidR="001D1CB8">
          <w:rPr>
            <w:noProof/>
            <w:webHidden/>
          </w:rPr>
          <w:fldChar w:fldCharType="begin"/>
        </w:r>
        <w:r w:rsidR="001D1CB8">
          <w:rPr>
            <w:noProof/>
            <w:webHidden/>
          </w:rPr>
          <w:instrText xml:space="preserve"> PAGEREF _Toc117788010 \h </w:instrText>
        </w:r>
        <w:r w:rsidR="001D1CB8">
          <w:rPr>
            <w:noProof/>
            <w:webHidden/>
          </w:rPr>
        </w:r>
        <w:r w:rsidR="001D1CB8">
          <w:rPr>
            <w:noProof/>
            <w:webHidden/>
          </w:rPr>
          <w:fldChar w:fldCharType="separate"/>
        </w:r>
        <w:r w:rsidR="001D1CB8">
          <w:rPr>
            <w:noProof/>
            <w:webHidden/>
          </w:rPr>
          <w:t>29</w:t>
        </w:r>
        <w:r w:rsidR="001D1CB8">
          <w:rPr>
            <w:noProof/>
            <w:webHidden/>
          </w:rPr>
          <w:fldChar w:fldCharType="end"/>
        </w:r>
      </w:hyperlink>
    </w:p>
    <w:p w14:paraId="68B74AA5" w14:textId="1611C471" w:rsidR="001D1CB8" w:rsidRDefault="006974F0">
      <w:pPr>
        <w:pStyle w:val="TableofFigures"/>
        <w:rPr>
          <w:rFonts w:asciiTheme="minorHAnsi" w:eastAsiaTheme="minorEastAsia" w:hAnsiTheme="minorHAnsi" w:cstheme="minorBidi"/>
          <w:b w:val="0"/>
          <w:noProof/>
          <w:szCs w:val="22"/>
        </w:rPr>
      </w:pPr>
      <w:hyperlink w:anchor="_Toc117788011" w:history="1">
        <w:r w:rsidR="001D1CB8" w:rsidRPr="008E2B2A">
          <w:rPr>
            <w:rStyle w:val="Hyperlink"/>
            <w:noProof/>
          </w:rPr>
          <w:t>Figure 44 Estimate the values</w:t>
        </w:r>
        <w:r w:rsidR="001D1CB8">
          <w:rPr>
            <w:noProof/>
            <w:webHidden/>
          </w:rPr>
          <w:tab/>
        </w:r>
        <w:r w:rsidR="001D1CB8">
          <w:rPr>
            <w:noProof/>
            <w:webHidden/>
          </w:rPr>
          <w:fldChar w:fldCharType="begin"/>
        </w:r>
        <w:r w:rsidR="001D1CB8">
          <w:rPr>
            <w:noProof/>
            <w:webHidden/>
          </w:rPr>
          <w:instrText xml:space="preserve"> PAGEREF _Toc117788011 \h </w:instrText>
        </w:r>
        <w:r w:rsidR="001D1CB8">
          <w:rPr>
            <w:noProof/>
            <w:webHidden/>
          </w:rPr>
        </w:r>
        <w:r w:rsidR="001D1CB8">
          <w:rPr>
            <w:noProof/>
            <w:webHidden/>
          </w:rPr>
          <w:fldChar w:fldCharType="separate"/>
        </w:r>
        <w:r w:rsidR="001D1CB8">
          <w:rPr>
            <w:noProof/>
            <w:webHidden/>
          </w:rPr>
          <w:t>30</w:t>
        </w:r>
        <w:r w:rsidR="001D1CB8">
          <w:rPr>
            <w:noProof/>
            <w:webHidden/>
          </w:rPr>
          <w:fldChar w:fldCharType="end"/>
        </w:r>
      </w:hyperlink>
    </w:p>
    <w:p w14:paraId="5AB79865" w14:textId="49169489" w:rsidR="001D1CB8" w:rsidRDefault="006974F0">
      <w:pPr>
        <w:pStyle w:val="TableofFigures"/>
        <w:rPr>
          <w:rFonts w:asciiTheme="minorHAnsi" w:eastAsiaTheme="minorEastAsia" w:hAnsiTheme="minorHAnsi" w:cstheme="minorBidi"/>
          <w:b w:val="0"/>
          <w:noProof/>
          <w:szCs w:val="22"/>
        </w:rPr>
      </w:pPr>
      <w:hyperlink w:anchor="_Toc117788012" w:history="1">
        <w:r w:rsidR="001D1CB8" w:rsidRPr="008E2B2A">
          <w:rPr>
            <w:rStyle w:val="Hyperlink"/>
            <w:noProof/>
          </w:rPr>
          <w:t>Figure 45 Scheduling of the Production Order</w:t>
        </w:r>
        <w:r w:rsidR="001D1CB8">
          <w:rPr>
            <w:noProof/>
            <w:webHidden/>
          </w:rPr>
          <w:tab/>
        </w:r>
        <w:r w:rsidR="001D1CB8">
          <w:rPr>
            <w:noProof/>
            <w:webHidden/>
          </w:rPr>
          <w:fldChar w:fldCharType="begin"/>
        </w:r>
        <w:r w:rsidR="001D1CB8">
          <w:rPr>
            <w:noProof/>
            <w:webHidden/>
          </w:rPr>
          <w:instrText xml:space="preserve"> PAGEREF _Toc117788012 \h </w:instrText>
        </w:r>
        <w:r w:rsidR="001D1CB8">
          <w:rPr>
            <w:noProof/>
            <w:webHidden/>
          </w:rPr>
        </w:r>
        <w:r w:rsidR="001D1CB8">
          <w:rPr>
            <w:noProof/>
            <w:webHidden/>
          </w:rPr>
          <w:fldChar w:fldCharType="separate"/>
        </w:r>
        <w:r w:rsidR="001D1CB8">
          <w:rPr>
            <w:noProof/>
            <w:webHidden/>
          </w:rPr>
          <w:t>31</w:t>
        </w:r>
        <w:r w:rsidR="001D1CB8">
          <w:rPr>
            <w:noProof/>
            <w:webHidden/>
          </w:rPr>
          <w:fldChar w:fldCharType="end"/>
        </w:r>
      </w:hyperlink>
    </w:p>
    <w:p w14:paraId="505E4F94" w14:textId="57DC752F" w:rsidR="001D1CB8" w:rsidRDefault="006974F0">
      <w:pPr>
        <w:pStyle w:val="TableofFigures"/>
        <w:rPr>
          <w:rFonts w:asciiTheme="minorHAnsi" w:eastAsiaTheme="minorEastAsia" w:hAnsiTheme="minorHAnsi" w:cstheme="minorBidi"/>
          <w:b w:val="0"/>
          <w:noProof/>
          <w:szCs w:val="22"/>
        </w:rPr>
      </w:pPr>
      <w:hyperlink w:anchor="_Toc117788013" w:history="1">
        <w:r w:rsidR="001D1CB8" w:rsidRPr="008E2B2A">
          <w:rPr>
            <w:rStyle w:val="Hyperlink"/>
            <w:noProof/>
          </w:rPr>
          <w:t>Figure 46 Navigate to 'Schedule' tab and select Schedule Operations</w:t>
        </w:r>
        <w:r w:rsidR="001D1CB8">
          <w:rPr>
            <w:noProof/>
            <w:webHidden/>
          </w:rPr>
          <w:tab/>
        </w:r>
        <w:r w:rsidR="001D1CB8">
          <w:rPr>
            <w:noProof/>
            <w:webHidden/>
          </w:rPr>
          <w:fldChar w:fldCharType="begin"/>
        </w:r>
        <w:r w:rsidR="001D1CB8">
          <w:rPr>
            <w:noProof/>
            <w:webHidden/>
          </w:rPr>
          <w:instrText xml:space="preserve"> PAGEREF _Toc117788013 \h </w:instrText>
        </w:r>
        <w:r w:rsidR="001D1CB8">
          <w:rPr>
            <w:noProof/>
            <w:webHidden/>
          </w:rPr>
        </w:r>
        <w:r w:rsidR="001D1CB8">
          <w:rPr>
            <w:noProof/>
            <w:webHidden/>
          </w:rPr>
          <w:fldChar w:fldCharType="separate"/>
        </w:r>
        <w:r w:rsidR="001D1CB8">
          <w:rPr>
            <w:noProof/>
            <w:webHidden/>
          </w:rPr>
          <w:t>31</w:t>
        </w:r>
        <w:r w:rsidR="001D1CB8">
          <w:rPr>
            <w:noProof/>
            <w:webHidden/>
          </w:rPr>
          <w:fldChar w:fldCharType="end"/>
        </w:r>
      </w:hyperlink>
    </w:p>
    <w:p w14:paraId="4D1FC864" w14:textId="445D0786" w:rsidR="001D1CB8" w:rsidRDefault="006974F0">
      <w:pPr>
        <w:pStyle w:val="TableofFigures"/>
        <w:rPr>
          <w:rFonts w:asciiTheme="minorHAnsi" w:eastAsiaTheme="minorEastAsia" w:hAnsiTheme="minorHAnsi" w:cstheme="minorBidi"/>
          <w:b w:val="0"/>
          <w:noProof/>
          <w:szCs w:val="22"/>
        </w:rPr>
      </w:pPr>
      <w:hyperlink w:anchor="_Toc117788014" w:history="1">
        <w:r w:rsidR="001D1CB8" w:rsidRPr="008E2B2A">
          <w:rPr>
            <w:rStyle w:val="Hyperlink"/>
            <w:noProof/>
          </w:rPr>
          <w:t>Figure 47 Add parameters in Operations scheduling</w:t>
        </w:r>
        <w:r w:rsidR="001D1CB8">
          <w:rPr>
            <w:noProof/>
            <w:webHidden/>
          </w:rPr>
          <w:tab/>
        </w:r>
        <w:r w:rsidR="001D1CB8">
          <w:rPr>
            <w:noProof/>
            <w:webHidden/>
          </w:rPr>
          <w:fldChar w:fldCharType="begin"/>
        </w:r>
        <w:r w:rsidR="001D1CB8">
          <w:rPr>
            <w:noProof/>
            <w:webHidden/>
          </w:rPr>
          <w:instrText xml:space="preserve"> PAGEREF _Toc117788014 \h </w:instrText>
        </w:r>
        <w:r w:rsidR="001D1CB8">
          <w:rPr>
            <w:noProof/>
            <w:webHidden/>
          </w:rPr>
        </w:r>
        <w:r w:rsidR="001D1CB8">
          <w:rPr>
            <w:noProof/>
            <w:webHidden/>
          </w:rPr>
          <w:fldChar w:fldCharType="separate"/>
        </w:r>
        <w:r w:rsidR="001D1CB8">
          <w:rPr>
            <w:noProof/>
            <w:webHidden/>
          </w:rPr>
          <w:t>32</w:t>
        </w:r>
        <w:r w:rsidR="001D1CB8">
          <w:rPr>
            <w:noProof/>
            <w:webHidden/>
          </w:rPr>
          <w:fldChar w:fldCharType="end"/>
        </w:r>
      </w:hyperlink>
    </w:p>
    <w:p w14:paraId="5757862F" w14:textId="12131680" w:rsidR="001D1CB8" w:rsidRDefault="006974F0">
      <w:pPr>
        <w:pStyle w:val="TableofFigures"/>
        <w:rPr>
          <w:rFonts w:asciiTheme="minorHAnsi" w:eastAsiaTheme="minorEastAsia" w:hAnsiTheme="minorHAnsi" w:cstheme="minorBidi"/>
          <w:b w:val="0"/>
          <w:noProof/>
          <w:szCs w:val="22"/>
        </w:rPr>
      </w:pPr>
      <w:hyperlink w:anchor="_Toc117788015" w:history="1">
        <w:r w:rsidR="001D1CB8" w:rsidRPr="008E2B2A">
          <w:rPr>
            <w:rStyle w:val="Hyperlink"/>
            <w:noProof/>
          </w:rPr>
          <w:t>Figure 48 Production Scheduling Completed</w:t>
        </w:r>
        <w:r w:rsidR="001D1CB8">
          <w:rPr>
            <w:noProof/>
            <w:webHidden/>
          </w:rPr>
          <w:tab/>
        </w:r>
        <w:r w:rsidR="001D1CB8">
          <w:rPr>
            <w:noProof/>
            <w:webHidden/>
          </w:rPr>
          <w:fldChar w:fldCharType="begin"/>
        </w:r>
        <w:r w:rsidR="001D1CB8">
          <w:rPr>
            <w:noProof/>
            <w:webHidden/>
          </w:rPr>
          <w:instrText xml:space="preserve"> PAGEREF _Toc117788015 \h </w:instrText>
        </w:r>
        <w:r w:rsidR="001D1CB8">
          <w:rPr>
            <w:noProof/>
            <w:webHidden/>
          </w:rPr>
        </w:r>
        <w:r w:rsidR="001D1CB8">
          <w:rPr>
            <w:noProof/>
            <w:webHidden/>
          </w:rPr>
          <w:fldChar w:fldCharType="separate"/>
        </w:r>
        <w:r w:rsidR="001D1CB8">
          <w:rPr>
            <w:noProof/>
            <w:webHidden/>
          </w:rPr>
          <w:t>32</w:t>
        </w:r>
        <w:r w:rsidR="001D1CB8">
          <w:rPr>
            <w:noProof/>
            <w:webHidden/>
          </w:rPr>
          <w:fldChar w:fldCharType="end"/>
        </w:r>
      </w:hyperlink>
    </w:p>
    <w:p w14:paraId="53C39B74" w14:textId="1E46C4D9" w:rsidR="001D1CB8" w:rsidRDefault="006974F0">
      <w:pPr>
        <w:pStyle w:val="TableofFigures"/>
        <w:rPr>
          <w:rFonts w:asciiTheme="minorHAnsi" w:eastAsiaTheme="minorEastAsia" w:hAnsiTheme="minorHAnsi" w:cstheme="minorBidi"/>
          <w:b w:val="0"/>
          <w:noProof/>
          <w:szCs w:val="22"/>
        </w:rPr>
      </w:pPr>
      <w:hyperlink w:anchor="_Toc117788016" w:history="1">
        <w:r w:rsidR="001D1CB8" w:rsidRPr="008E2B2A">
          <w:rPr>
            <w:rStyle w:val="Hyperlink"/>
            <w:noProof/>
          </w:rPr>
          <w:t>Figure 49 Release of the Production Order</w:t>
        </w:r>
        <w:r w:rsidR="001D1CB8">
          <w:rPr>
            <w:noProof/>
            <w:webHidden/>
          </w:rPr>
          <w:tab/>
        </w:r>
        <w:r w:rsidR="001D1CB8">
          <w:rPr>
            <w:noProof/>
            <w:webHidden/>
          </w:rPr>
          <w:fldChar w:fldCharType="begin"/>
        </w:r>
        <w:r w:rsidR="001D1CB8">
          <w:rPr>
            <w:noProof/>
            <w:webHidden/>
          </w:rPr>
          <w:instrText xml:space="preserve"> PAGEREF _Toc117788016 \h </w:instrText>
        </w:r>
        <w:r w:rsidR="001D1CB8">
          <w:rPr>
            <w:noProof/>
            <w:webHidden/>
          </w:rPr>
        </w:r>
        <w:r w:rsidR="001D1CB8">
          <w:rPr>
            <w:noProof/>
            <w:webHidden/>
          </w:rPr>
          <w:fldChar w:fldCharType="separate"/>
        </w:r>
        <w:r w:rsidR="001D1CB8">
          <w:rPr>
            <w:noProof/>
            <w:webHidden/>
          </w:rPr>
          <w:t>33</w:t>
        </w:r>
        <w:r w:rsidR="001D1CB8">
          <w:rPr>
            <w:noProof/>
            <w:webHidden/>
          </w:rPr>
          <w:fldChar w:fldCharType="end"/>
        </w:r>
      </w:hyperlink>
    </w:p>
    <w:p w14:paraId="122F9DF1" w14:textId="6734AAAA" w:rsidR="001D1CB8" w:rsidRDefault="006974F0">
      <w:pPr>
        <w:pStyle w:val="TableofFigures"/>
        <w:rPr>
          <w:rFonts w:asciiTheme="minorHAnsi" w:eastAsiaTheme="minorEastAsia" w:hAnsiTheme="minorHAnsi" w:cstheme="minorBidi"/>
          <w:b w:val="0"/>
          <w:noProof/>
          <w:szCs w:val="22"/>
        </w:rPr>
      </w:pPr>
      <w:hyperlink w:anchor="_Toc117788017" w:history="1">
        <w:r w:rsidR="001D1CB8" w:rsidRPr="008E2B2A">
          <w:rPr>
            <w:rStyle w:val="Hyperlink"/>
            <w:noProof/>
          </w:rPr>
          <w:t>Figure 50 Confirm Data and Press OK</w:t>
        </w:r>
        <w:r w:rsidR="001D1CB8">
          <w:rPr>
            <w:noProof/>
            <w:webHidden/>
          </w:rPr>
          <w:tab/>
        </w:r>
        <w:r w:rsidR="001D1CB8">
          <w:rPr>
            <w:noProof/>
            <w:webHidden/>
          </w:rPr>
          <w:fldChar w:fldCharType="begin"/>
        </w:r>
        <w:r w:rsidR="001D1CB8">
          <w:rPr>
            <w:noProof/>
            <w:webHidden/>
          </w:rPr>
          <w:instrText xml:space="preserve"> PAGEREF _Toc117788017 \h </w:instrText>
        </w:r>
        <w:r w:rsidR="001D1CB8">
          <w:rPr>
            <w:noProof/>
            <w:webHidden/>
          </w:rPr>
        </w:r>
        <w:r w:rsidR="001D1CB8">
          <w:rPr>
            <w:noProof/>
            <w:webHidden/>
          </w:rPr>
          <w:fldChar w:fldCharType="separate"/>
        </w:r>
        <w:r w:rsidR="001D1CB8">
          <w:rPr>
            <w:noProof/>
            <w:webHidden/>
          </w:rPr>
          <w:t>33</w:t>
        </w:r>
        <w:r w:rsidR="001D1CB8">
          <w:rPr>
            <w:noProof/>
            <w:webHidden/>
          </w:rPr>
          <w:fldChar w:fldCharType="end"/>
        </w:r>
      </w:hyperlink>
    </w:p>
    <w:p w14:paraId="47CAD023" w14:textId="1881AA37" w:rsidR="001D1CB8" w:rsidRDefault="006974F0">
      <w:pPr>
        <w:pStyle w:val="TableofFigures"/>
        <w:rPr>
          <w:rFonts w:asciiTheme="minorHAnsi" w:eastAsiaTheme="minorEastAsia" w:hAnsiTheme="minorHAnsi" w:cstheme="minorBidi"/>
          <w:b w:val="0"/>
          <w:noProof/>
          <w:szCs w:val="22"/>
        </w:rPr>
      </w:pPr>
      <w:hyperlink w:anchor="_Toc117788018" w:history="1">
        <w:r w:rsidR="001D1CB8" w:rsidRPr="008E2B2A">
          <w:rPr>
            <w:rStyle w:val="Hyperlink"/>
            <w:noProof/>
          </w:rPr>
          <w:t>Figure 51 Reset Status</w:t>
        </w:r>
        <w:r w:rsidR="001D1CB8">
          <w:rPr>
            <w:noProof/>
            <w:webHidden/>
          </w:rPr>
          <w:tab/>
        </w:r>
        <w:r w:rsidR="001D1CB8">
          <w:rPr>
            <w:noProof/>
            <w:webHidden/>
          </w:rPr>
          <w:fldChar w:fldCharType="begin"/>
        </w:r>
        <w:r w:rsidR="001D1CB8">
          <w:rPr>
            <w:noProof/>
            <w:webHidden/>
          </w:rPr>
          <w:instrText xml:space="preserve"> PAGEREF _Toc117788018 \h </w:instrText>
        </w:r>
        <w:r w:rsidR="001D1CB8">
          <w:rPr>
            <w:noProof/>
            <w:webHidden/>
          </w:rPr>
        </w:r>
        <w:r w:rsidR="001D1CB8">
          <w:rPr>
            <w:noProof/>
            <w:webHidden/>
          </w:rPr>
          <w:fldChar w:fldCharType="separate"/>
        </w:r>
        <w:r w:rsidR="001D1CB8">
          <w:rPr>
            <w:noProof/>
            <w:webHidden/>
          </w:rPr>
          <w:t>34</w:t>
        </w:r>
        <w:r w:rsidR="001D1CB8">
          <w:rPr>
            <w:noProof/>
            <w:webHidden/>
          </w:rPr>
          <w:fldChar w:fldCharType="end"/>
        </w:r>
      </w:hyperlink>
    </w:p>
    <w:p w14:paraId="4A9FA149" w14:textId="43A17B84" w:rsidR="001D1CB8" w:rsidRDefault="006974F0">
      <w:pPr>
        <w:pStyle w:val="TableofFigures"/>
        <w:rPr>
          <w:rFonts w:asciiTheme="minorHAnsi" w:eastAsiaTheme="minorEastAsia" w:hAnsiTheme="minorHAnsi" w:cstheme="minorBidi"/>
          <w:b w:val="0"/>
          <w:noProof/>
          <w:szCs w:val="22"/>
        </w:rPr>
      </w:pPr>
      <w:hyperlink w:anchor="_Toc117788019" w:history="1">
        <w:r w:rsidR="001D1CB8" w:rsidRPr="008E2B2A">
          <w:rPr>
            <w:rStyle w:val="Hyperlink"/>
            <w:noProof/>
          </w:rPr>
          <w:t>Figure 52 Select Status to Reset Status</w:t>
        </w:r>
        <w:r w:rsidR="001D1CB8">
          <w:rPr>
            <w:noProof/>
            <w:webHidden/>
          </w:rPr>
          <w:tab/>
        </w:r>
        <w:r w:rsidR="001D1CB8">
          <w:rPr>
            <w:noProof/>
            <w:webHidden/>
          </w:rPr>
          <w:fldChar w:fldCharType="begin"/>
        </w:r>
        <w:r w:rsidR="001D1CB8">
          <w:rPr>
            <w:noProof/>
            <w:webHidden/>
          </w:rPr>
          <w:instrText xml:space="preserve"> PAGEREF _Toc117788019 \h </w:instrText>
        </w:r>
        <w:r w:rsidR="001D1CB8">
          <w:rPr>
            <w:noProof/>
            <w:webHidden/>
          </w:rPr>
        </w:r>
        <w:r w:rsidR="001D1CB8">
          <w:rPr>
            <w:noProof/>
            <w:webHidden/>
          </w:rPr>
          <w:fldChar w:fldCharType="separate"/>
        </w:r>
        <w:r w:rsidR="001D1CB8">
          <w:rPr>
            <w:noProof/>
            <w:webHidden/>
          </w:rPr>
          <w:t>34</w:t>
        </w:r>
        <w:r w:rsidR="001D1CB8">
          <w:rPr>
            <w:noProof/>
            <w:webHidden/>
          </w:rPr>
          <w:fldChar w:fldCharType="end"/>
        </w:r>
      </w:hyperlink>
    </w:p>
    <w:p w14:paraId="68FB4DCD" w14:textId="52D0B7DA" w:rsidR="001D1CB8" w:rsidRDefault="006974F0">
      <w:pPr>
        <w:pStyle w:val="TableofFigures"/>
        <w:rPr>
          <w:rFonts w:asciiTheme="minorHAnsi" w:eastAsiaTheme="minorEastAsia" w:hAnsiTheme="minorHAnsi" w:cstheme="minorBidi"/>
          <w:b w:val="0"/>
          <w:noProof/>
          <w:szCs w:val="22"/>
        </w:rPr>
      </w:pPr>
      <w:hyperlink w:anchor="_Toc117788020" w:history="1">
        <w:r w:rsidR="001D1CB8" w:rsidRPr="008E2B2A">
          <w:rPr>
            <w:rStyle w:val="Hyperlink"/>
            <w:noProof/>
          </w:rPr>
          <w:t>Figure 53 End of the production Order</w:t>
        </w:r>
        <w:r w:rsidR="001D1CB8">
          <w:rPr>
            <w:noProof/>
            <w:webHidden/>
          </w:rPr>
          <w:tab/>
        </w:r>
        <w:r w:rsidR="001D1CB8">
          <w:rPr>
            <w:noProof/>
            <w:webHidden/>
          </w:rPr>
          <w:fldChar w:fldCharType="begin"/>
        </w:r>
        <w:r w:rsidR="001D1CB8">
          <w:rPr>
            <w:noProof/>
            <w:webHidden/>
          </w:rPr>
          <w:instrText xml:space="preserve"> PAGEREF _Toc117788020 \h </w:instrText>
        </w:r>
        <w:r w:rsidR="001D1CB8">
          <w:rPr>
            <w:noProof/>
            <w:webHidden/>
          </w:rPr>
        </w:r>
        <w:r w:rsidR="001D1CB8">
          <w:rPr>
            <w:noProof/>
            <w:webHidden/>
          </w:rPr>
          <w:fldChar w:fldCharType="separate"/>
        </w:r>
        <w:r w:rsidR="001D1CB8">
          <w:rPr>
            <w:noProof/>
            <w:webHidden/>
          </w:rPr>
          <w:t>35</w:t>
        </w:r>
        <w:r w:rsidR="001D1CB8">
          <w:rPr>
            <w:noProof/>
            <w:webHidden/>
          </w:rPr>
          <w:fldChar w:fldCharType="end"/>
        </w:r>
      </w:hyperlink>
    </w:p>
    <w:p w14:paraId="0BE49AFA" w14:textId="55D28899" w:rsidR="001D1CB8" w:rsidRDefault="006974F0">
      <w:pPr>
        <w:pStyle w:val="TableofFigures"/>
        <w:rPr>
          <w:rFonts w:asciiTheme="minorHAnsi" w:eastAsiaTheme="minorEastAsia" w:hAnsiTheme="minorHAnsi" w:cstheme="minorBidi"/>
          <w:b w:val="0"/>
          <w:noProof/>
          <w:szCs w:val="22"/>
        </w:rPr>
      </w:pPr>
      <w:hyperlink w:anchor="_Toc117788021" w:history="1">
        <w:r w:rsidR="001D1CB8" w:rsidRPr="008E2B2A">
          <w:rPr>
            <w:rStyle w:val="Hyperlink"/>
            <w:noProof/>
          </w:rPr>
          <w:t>Figure 54 Confirm Data and Press OK</w:t>
        </w:r>
        <w:r w:rsidR="001D1CB8">
          <w:rPr>
            <w:noProof/>
            <w:webHidden/>
          </w:rPr>
          <w:tab/>
        </w:r>
        <w:r w:rsidR="001D1CB8">
          <w:rPr>
            <w:noProof/>
            <w:webHidden/>
          </w:rPr>
          <w:fldChar w:fldCharType="begin"/>
        </w:r>
        <w:r w:rsidR="001D1CB8">
          <w:rPr>
            <w:noProof/>
            <w:webHidden/>
          </w:rPr>
          <w:instrText xml:space="preserve"> PAGEREF _Toc117788021 \h </w:instrText>
        </w:r>
        <w:r w:rsidR="001D1CB8">
          <w:rPr>
            <w:noProof/>
            <w:webHidden/>
          </w:rPr>
        </w:r>
        <w:r w:rsidR="001D1CB8">
          <w:rPr>
            <w:noProof/>
            <w:webHidden/>
          </w:rPr>
          <w:fldChar w:fldCharType="separate"/>
        </w:r>
        <w:r w:rsidR="001D1CB8">
          <w:rPr>
            <w:noProof/>
            <w:webHidden/>
          </w:rPr>
          <w:t>35</w:t>
        </w:r>
        <w:r w:rsidR="001D1CB8">
          <w:rPr>
            <w:noProof/>
            <w:webHidden/>
          </w:rPr>
          <w:fldChar w:fldCharType="end"/>
        </w:r>
      </w:hyperlink>
    </w:p>
    <w:p w14:paraId="5C1A12B4" w14:textId="18F77B1B" w:rsidR="001D1CB8" w:rsidRDefault="006974F0">
      <w:pPr>
        <w:pStyle w:val="TableofFigures"/>
        <w:rPr>
          <w:rFonts w:asciiTheme="minorHAnsi" w:eastAsiaTheme="minorEastAsia" w:hAnsiTheme="minorHAnsi" w:cstheme="minorBidi"/>
          <w:b w:val="0"/>
          <w:noProof/>
          <w:szCs w:val="22"/>
        </w:rPr>
      </w:pPr>
      <w:hyperlink w:anchor="_Toc117788022" w:history="1">
        <w:r w:rsidR="001D1CB8" w:rsidRPr="008E2B2A">
          <w:rPr>
            <w:rStyle w:val="Hyperlink"/>
            <w:noProof/>
          </w:rPr>
          <w:t>Figure 55 Production Order Ended</w:t>
        </w:r>
        <w:r w:rsidR="001D1CB8">
          <w:rPr>
            <w:noProof/>
            <w:webHidden/>
          </w:rPr>
          <w:tab/>
        </w:r>
        <w:r w:rsidR="001D1CB8">
          <w:rPr>
            <w:noProof/>
            <w:webHidden/>
          </w:rPr>
          <w:fldChar w:fldCharType="begin"/>
        </w:r>
        <w:r w:rsidR="001D1CB8">
          <w:rPr>
            <w:noProof/>
            <w:webHidden/>
          </w:rPr>
          <w:instrText xml:space="preserve"> PAGEREF _Toc117788022 \h </w:instrText>
        </w:r>
        <w:r w:rsidR="001D1CB8">
          <w:rPr>
            <w:noProof/>
            <w:webHidden/>
          </w:rPr>
        </w:r>
        <w:r w:rsidR="001D1CB8">
          <w:rPr>
            <w:noProof/>
            <w:webHidden/>
          </w:rPr>
          <w:fldChar w:fldCharType="separate"/>
        </w:r>
        <w:r w:rsidR="001D1CB8">
          <w:rPr>
            <w:noProof/>
            <w:webHidden/>
          </w:rPr>
          <w:t>36</w:t>
        </w:r>
        <w:r w:rsidR="001D1CB8">
          <w:rPr>
            <w:noProof/>
            <w:webHidden/>
          </w:rPr>
          <w:fldChar w:fldCharType="end"/>
        </w:r>
      </w:hyperlink>
    </w:p>
    <w:p w14:paraId="6F4C71D5" w14:textId="4589362A" w:rsidR="001D1CB8" w:rsidRDefault="006974F0">
      <w:pPr>
        <w:pStyle w:val="TableofFigures"/>
        <w:rPr>
          <w:rFonts w:asciiTheme="minorHAnsi" w:eastAsiaTheme="minorEastAsia" w:hAnsiTheme="minorHAnsi" w:cstheme="minorBidi"/>
          <w:b w:val="0"/>
          <w:noProof/>
          <w:szCs w:val="22"/>
        </w:rPr>
      </w:pPr>
      <w:hyperlink w:anchor="_Toc117788023" w:history="1">
        <w:r w:rsidR="001D1CB8" w:rsidRPr="008E2B2A">
          <w:rPr>
            <w:rStyle w:val="Hyperlink"/>
            <w:noProof/>
          </w:rPr>
          <w:t>Figure 56 Right click on column header and select 'Insert columns'</w:t>
        </w:r>
        <w:r w:rsidR="001D1CB8">
          <w:rPr>
            <w:noProof/>
            <w:webHidden/>
          </w:rPr>
          <w:tab/>
        </w:r>
        <w:r w:rsidR="001D1CB8">
          <w:rPr>
            <w:noProof/>
            <w:webHidden/>
          </w:rPr>
          <w:fldChar w:fldCharType="begin"/>
        </w:r>
        <w:r w:rsidR="001D1CB8">
          <w:rPr>
            <w:noProof/>
            <w:webHidden/>
          </w:rPr>
          <w:instrText xml:space="preserve"> PAGEREF _Toc117788023 \h </w:instrText>
        </w:r>
        <w:r w:rsidR="001D1CB8">
          <w:rPr>
            <w:noProof/>
            <w:webHidden/>
          </w:rPr>
        </w:r>
        <w:r w:rsidR="001D1CB8">
          <w:rPr>
            <w:noProof/>
            <w:webHidden/>
          </w:rPr>
          <w:fldChar w:fldCharType="separate"/>
        </w:r>
        <w:r w:rsidR="001D1CB8">
          <w:rPr>
            <w:noProof/>
            <w:webHidden/>
          </w:rPr>
          <w:t>36</w:t>
        </w:r>
        <w:r w:rsidR="001D1CB8">
          <w:rPr>
            <w:noProof/>
            <w:webHidden/>
          </w:rPr>
          <w:fldChar w:fldCharType="end"/>
        </w:r>
      </w:hyperlink>
    </w:p>
    <w:p w14:paraId="62B7EE8A" w14:textId="2D83FB68" w:rsidR="001D1CB8" w:rsidRDefault="006974F0">
      <w:pPr>
        <w:pStyle w:val="TableofFigures"/>
        <w:rPr>
          <w:rFonts w:asciiTheme="minorHAnsi" w:eastAsiaTheme="minorEastAsia" w:hAnsiTheme="minorHAnsi" w:cstheme="minorBidi"/>
          <w:b w:val="0"/>
          <w:noProof/>
          <w:szCs w:val="22"/>
        </w:rPr>
      </w:pPr>
      <w:hyperlink w:anchor="_Toc117788024" w:history="1">
        <w:r w:rsidR="001D1CB8" w:rsidRPr="008E2B2A">
          <w:rPr>
            <w:rStyle w:val="Hyperlink"/>
            <w:noProof/>
          </w:rPr>
          <w:t>Figure 57 Choose the columns you want to add</w:t>
        </w:r>
        <w:r w:rsidR="001D1CB8">
          <w:rPr>
            <w:noProof/>
            <w:webHidden/>
          </w:rPr>
          <w:tab/>
        </w:r>
        <w:r w:rsidR="001D1CB8">
          <w:rPr>
            <w:noProof/>
            <w:webHidden/>
          </w:rPr>
          <w:fldChar w:fldCharType="begin"/>
        </w:r>
        <w:r w:rsidR="001D1CB8">
          <w:rPr>
            <w:noProof/>
            <w:webHidden/>
          </w:rPr>
          <w:instrText xml:space="preserve"> PAGEREF _Toc117788024 \h </w:instrText>
        </w:r>
        <w:r w:rsidR="001D1CB8">
          <w:rPr>
            <w:noProof/>
            <w:webHidden/>
          </w:rPr>
        </w:r>
        <w:r w:rsidR="001D1CB8">
          <w:rPr>
            <w:noProof/>
            <w:webHidden/>
          </w:rPr>
          <w:fldChar w:fldCharType="separate"/>
        </w:r>
        <w:r w:rsidR="001D1CB8">
          <w:rPr>
            <w:noProof/>
            <w:webHidden/>
          </w:rPr>
          <w:t>37</w:t>
        </w:r>
        <w:r w:rsidR="001D1CB8">
          <w:rPr>
            <w:noProof/>
            <w:webHidden/>
          </w:rPr>
          <w:fldChar w:fldCharType="end"/>
        </w:r>
      </w:hyperlink>
    </w:p>
    <w:p w14:paraId="45470F35" w14:textId="03C6F421" w:rsidR="001D1CB8" w:rsidRDefault="006974F0">
      <w:pPr>
        <w:pStyle w:val="TableofFigures"/>
        <w:rPr>
          <w:rFonts w:asciiTheme="minorHAnsi" w:eastAsiaTheme="minorEastAsia" w:hAnsiTheme="minorHAnsi" w:cstheme="minorBidi"/>
          <w:b w:val="0"/>
          <w:noProof/>
          <w:szCs w:val="22"/>
        </w:rPr>
      </w:pPr>
      <w:hyperlink w:anchor="_Toc117788025" w:history="1">
        <w:r w:rsidR="001D1CB8" w:rsidRPr="008E2B2A">
          <w:rPr>
            <w:rStyle w:val="Hyperlink"/>
            <w:noProof/>
          </w:rPr>
          <w:t>Figure 58 Select the field you want to hide</w:t>
        </w:r>
        <w:r w:rsidR="001D1CB8">
          <w:rPr>
            <w:noProof/>
            <w:webHidden/>
          </w:rPr>
          <w:tab/>
        </w:r>
        <w:r w:rsidR="001D1CB8">
          <w:rPr>
            <w:noProof/>
            <w:webHidden/>
          </w:rPr>
          <w:fldChar w:fldCharType="begin"/>
        </w:r>
        <w:r w:rsidR="001D1CB8">
          <w:rPr>
            <w:noProof/>
            <w:webHidden/>
          </w:rPr>
          <w:instrText xml:space="preserve"> PAGEREF _Toc117788025 \h </w:instrText>
        </w:r>
        <w:r w:rsidR="001D1CB8">
          <w:rPr>
            <w:noProof/>
            <w:webHidden/>
          </w:rPr>
        </w:r>
        <w:r w:rsidR="001D1CB8">
          <w:rPr>
            <w:noProof/>
            <w:webHidden/>
          </w:rPr>
          <w:fldChar w:fldCharType="separate"/>
        </w:r>
        <w:r w:rsidR="001D1CB8">
          <w:rPr>
            <w:noProof/>
            <w:webHidden/>
          </w:rPr>
          <w:t>38</w:t>
        </w:r>
        <w:r w:rsidR="001D1CB8">
          <w:rPr>
            <w:noProof/>
            <w:webHidden/>
          </w:rPr>
          <w:fldChar w:fldCharType="end"/>
        </w:r>
      </w:hyperlink>
    </w:p>
    <w:p w14:paraId="521F2D62" w14:textId="68088EF9" w:rsidR="001D1CB8" w:rsidRDefault="006974F0">
      <w:pPr>
        <w:pStyle w:val="TableofFigures"/>
        <w:rPr>
          <w:rFonts w:asciiTheme="minorHAnsi" w:eastAsiaTheme="minorEastAsia" w:hAnsiTheme="minorHAnsi" w:cstheme="minorBidi"/>
          <w:b w:val="0"/>
          <w:noProof/>
          <w:szCs w:val="22"/>
        </w:rPr>
      </w:pPr>
      <w:hyperlink w:anchor="_Toc117788026" w:history="1">
        <w:r w:rsidR="001D1CB8" w:rsidRPr="008E2B2A">
          <w:rPr>
            <w:rStyle w:val="Hyperlink"/>
            <w:noProof/>
          </w:rPr>
          <w:t>Figure 59 Tick the check box of Hide</w:t>
        </w:r>
        <w:r w:rsidR="001D1CB8">
          <w:rPr>
            <w:noProof/>
            <w:webHidden/>
          </w:rPr>
          <w:tab/>
        </w:r>
        <w:r w:rsidR="001D1CB8">
          <w:rPr>
            <w:noProof/>
            <w:webHidden/>
          </w:rPr>
          <w:fldChar w:fldCharType="begin"/>
        </w:r>
        <w:r w:rsidR="001D1CB8">
          <w:rPr>
            <w:noProof/>
            <w:webHidden/>
          </w:rPr>
          <w:instrText xml:space="preserve"> PAGEREF _Toc117788026 \h </w:instrText>
        </w:r>
        <w:r w:rsidR="001D1CB8">
          <w:rPr>
            <w:noProof/>
            <w:webHidden/>
          </w:rPr>
        </w:r>
        <w:r w:rsidR="001D1CB8">
          <w:rPr>
            <w:noProof/>
            <w:webHidden/>
          </w:rPr>
          <w:fldChar w:fldCharType="separate"/>
        </w:r>
        <w:r w:rsidR="001D1CB8">
          <w:rPr>
            <w:noProof/>
            <w:webHidden/>
          </w:rPr>
          <w:t>38</w:t>
        </w:r>
        <w:r w:rsidR="001D1CB8">
          <w:rPr>
            <w:noProof/>
            <w:webHidden/>
          </w:rPr>
          <w:fldChar w:fldCharType="end"/>
        </w:r>
      </w:hyperlink>
    </w:p>
    <w:p w14:paraId="111CED3C" w14:textId="32D41258" w:rsidR="001D1CB8" w:rsidRDefault="006974F0">
      <w:pPr>
        <w:pStyle w:val="TableofFigures"/>
        <w:rPr>
          <w:rFonts w:asciiTheme="minorHAnsi" w:eastAsiaTheme="minorEastAsia" w:hAnsiTheme="minorHAnsi" w:cstheme="minorBidi"/>
          <w:b w:val="0"/>
          <w:noProof/>
          <w:szCs w:val="22"/>
        </w:rPr>
      </w:pPr>
      <w:hyperlink w:anchor="_Toc117788027" w:history="1">
        <w:r w:rsidR="001D1CB8" w:rsidRPr="008E2B2A">
          <w:rPr>
            <w:rStyle w:val="Hyperlink"/>
            <w:noProof/>
          </w:rPr>
          <w:t>Figure 60 Select the Field You Want to Rename</w:t>
        </w:r>
        <w:r w:rsidR="001D1CB8">
          <w:rPr>
            <w:noProof/>
            <w:webHidden/>
          </w:rPr>
          <w:tab/>
        </w:r>
        <w:r w:rsidR="001D1CB8">
          <w:rPr>
            <w:noProof/>
            <w:webHidden/>
          </w:rPr>
          <w:fldChar w:fldCharType="begin"/>
        </w:r>
        <w:r w:rsidR="001D1CB8">
          <w:rPr>
            <w:noProof/>
            <w:webHidden/>
          </w:rPr>
          <w:instrText xml:space="preserve"> PAGEREF _Toc117788027 \h </w:instrText>
        </w:r>
        <w:r w:rsidR="001D1CB8">
          <w:rPr>
            <w:noProof/>
            <w:webHidden/>
          </w:rPr>
        </w:r>
        <w:r w:rsidR="001D1CB8">
          <w:rPr>
            <w:noProof/>
            <w:webHidden/>
          </w:rPr>
          <w:fldChar w:fldCharType="separate"/>
        </w:r>
        <w:r w:rsidR="001D1CB8">
          <w:rPr>
            <w:noProof/>
            <w:webHidden/>
          </w:rPr>
          <w:t>39</w:t>
        </w:r>
        <w:r w:rsidR="001D1CB8">
          <w:rPr>
            <w:noProof/>
            <w:webHidden/>
          </w:rPr>
          <w:fldChar w:fldCharType="end"/>
        </w:r>
      </w:hyperlink>
    </w:p>
    <w:p w14:paraId="1DC5C81A" w14:textId="252B7B0D" w:rsidR="001D1CB8" w:rsidRDefault="006974F0">
      <w:pPr>
        <w:pStyle w:val="TableofFigures"/>
        <w:rPr>
          <w:rFonts w:asciiTheme="minorHAnsi" w:eastAsiaTheme="minorEastAsia" w:hAnsiTheme="minorHAnsi" w:cstheme="minorBidi"/>
          <w:b w:val="0"/>
          <w:noProof/>
          <w:szCs w:val="22"/>
        </w:rPr>
      </w:pPr>
      <w:hyperlink w:anchor="_Toc117788028" w:history="1">
        <w:r w:rsidR="001D1CB8" w:rsidRPr="008E2B2A">
          <w:rPr>
            <w:rStyle w:val="Hyperlink"/>
            <w:noProof/>
          </w:rPr>
          <w:t>Figure 61 Enter the new field name</w:t>
        </w:r>
        <w:r w:rsidR="001D1CB8">
          <w:rPr>
            <w:noProof/>
            <w:webHidden/>
          </w:rPr>
          <w:tab/>
        </w:r>
        <w:r w:rsidR="001D1CB8">
          <w:rPr>
            <w:noProof/>
            <w:webHidden/>
          </w:rPr>
          <w:fldChar w:fldCharType="begin"/>
        </w:r>
        <w:r w:rsidR="001D1CB8">
          <w:rPr>
            <w:noProof/>
            <w:webHidden/>
          </w:rPr>
          <w:instrText xml:space="preserve"> PAGEREF _Toc117788028 \h </w:instrText>
        </w:r>
        <w:r w:rsidR="001D1CB8">
          <w:rPr>
            <w:noProof/>
            <w:webHidden/>
          </w:rPr>
        </w:r>
        <w:r w:rsidR="001D1CB8">
          <w:rPr>
            <w:noProof/>
            <w:webHidden/>
          </w:rPr>
          <w:fldChar w:fldCharType="separate"/>
        </w:r>
        <w:r w:rsidR="001D1CB8">
          <w:rPr>
            <w:noProof/>
            <w:webHidden/>
          </w:rPr>
          <w:t>39</w:t>
        </w:r>
        <w:r w:rsidR="001D1CB8">
          <w:rPr>
            <w:noProof/>
            <w:webHidden/>
          </w:rPr>
          <w:fldChar w:fldCharType="end"/>
        </w:r>
      </w:hyperlink>
    </w:p>
    <w:p w14:paraId="479A54DA" w14:textId="2B4D4E64" w:rsidR="001D1CB8" w:rsidRDefault="006974F0">
      <w:pPr>
        <w:pStyle w:val="TableofFigures"/>
        <w:rPr>
          <w:rFonts w:asciiTheme="minorHAnsi" w:eastAsiaTheme="minorEastAsia" w:hAnsiTheme="minorHAnsi" w:cstheme="minorBidi"/>
          <w:b w:val="0"/>
          <w:noProof/>
          <w:szCs w:val="22"/>
        </w:rPr>
      </w:pPr>
      <w:hyperlink w:anchor="_Toc117788029" w:history="1">
        <w:r w:rsidR="001D1CB8" w:rsidRPr="008E2B2A">
          <w:rPr>
            <w:rStyle w:val="Hyperlink"/>
            <w:noProof/>
          </w:rPr>
          <w:t>Figure 62 Add to Favorites</w:t>
        </w:r>
        <w:r w:rsidR="001D1CB8">
          <w:rPr>
            <w:noProof/>
            <w:webHidden/>
          </w:rPr>
          <w:tab/>
        </w:r>
        <w:r w:rsidR="001D1CB8">
          <w:rPr>
            <w:noProof/>
            <w:webHidden/>
          </w:rPr>
          <w:fldChar w:fldCharType="begin"/>
        </w:r>
        <w:r w:rsidR="001D1CB8">
          <w:rPr>
            <w:noProof/>
            <w:webHidden/>
          </w:rPr>
          <w:instrText xml:space="preserve"> PAGEREF _Toc117788029 \h </w:instrText>
        </w:r>
        <w:r w:rsidR="001D1CB8">
          <w:rPr>
            <w:noProof/>
            <w:webHidden/>
          </w:rPr>
        </w:r>
        <w:r w:rsidR="001D1CB8">
          <w:rPr>
            <w:noProof/>
            <w:webHidden/>
          </w:rPr>
          <w:fldChar w:fldCharType="separate"/>
        </w:r>
        <w:r w:rsidR="001D1CB8">
          <w:rPr>
            <w:noProof/>
            <w:webHidden/>
          </w:rPr>
          <w:t>40</w:t>
        </w:r>
        <w:r w:rsidR="001D1CB8">
          <w:rPr>
            <w:noProof/>
            <w:webHidden/>
          </w:rPr>
          <w:fldChar w:fldCharType="end"/>
        </w:r>
      </w:hyperlink>
    </w:p>
    <w:p w14:paraId="06B60D02" w14:textId="178C17BF" w:rsidR="001D1CB8" w:rsidRDefault="006974F0">
      <w:pPr>
        <w:pStyle w:val="TableofFigures"/>
        <w:rPr>
          <w:rFonts w:asciiTheme="minorHAnsi" w:eastAsiaTheme="minorEastAsia" w:hAnsiTheme="minorHAnsi" w:cstheme="minorBidi"/>
          <w:b w:val="0"/>
          <w:noProof/>
          <w:szCs w:val="22"/>
        </w:rPr>
      </w:pPr>
      <w:hyperlink w:anchor="_Toc117788030" w:history="1">
        <w:r w:rsidR="001D1CB8" w:rsidRPr="008E2B2A">
          <w:rPr>
            <w:rStyle w:val="Hyperlink"/>
            <w:noProof/>
          </w:rPr>
          <w:t>Figure 63 Remove from Favorites</w:t>
        </w:r>
        <w:r w:rsidR="001D1CB8">
          <w:rPr>
            <w:noProof/>
            <w:webHidden/>
          </w:rPr>
          <w:tab/>
        </w:r>
        <w:r w:rsidR="001D1CB8">
          <w:rPr>
            <w:noProof/>
            <w:webHidden/>
          </w:rPr>
          <w:fldChar w:fldCharType="begin"/>
        </w:r>
        <w:r w:rsidR="001D1CB8">
          <w:rPr>
            <w:noProof/>
            <w:webHidden/>
          </w:rPr>
          <w:instrText xml:space="preserve"> PAGEREF _Toc117788030 \h </w:instrText>
        </w:r>
        <w:r w:rsidR="001D1CB8">
          <w:rPr>
            <w:noProof/>
            <w:webHidden/>
          </w:rPr>
        </w:r>
        <w:r w:rsidR="001D1CB8">
          <w:rPr>
            <w:noProof/>
            <w:webHidden/>
          </w:rPr>
          <w:fldChar w:fldCharType="separate"/>
        </w:r>
        <w:r w:rsidR="001D1CB8">
          <w:rPr>
            <w:noProof/>
            <w:webHidden/>
          </w:rPr>
          <w:t>40</w:t>
        </w:r>
        <w:r w:rsidR="001D1CB8">
          <w:rPr>
            <w:noProof/>
            <w:webHidden/>
          </w:rPr>
          <w:fldChar w:fldCharType="end"/>
        </w:r>
      </w:hyperlink>
    </w:p>
    <w:p w14:paraId="2FAEC5DB" w14:textId="290F84B6" w:rsidR="00503CD1" w:rsidRDefault="00346FFA" w:rsidP="000F1FC8">
      <w:pPr>
        <w:rPr>
          <w:rFonts w:ascii="Cambria" w:hAnsi="Cambria"/>
          <w:b/>
          <w:bCs/>
          <w:color w:val="365F91"/>
          <w:sz w:val="32"/>
          <w:szCs w:val="32"/>
        </w:rPr>
      </w:pPr>
      <w:r>
        <w:rPr>
          <w:rFonts w:ascii="Cambria" w:hAnsi="Cambria"/>
          <w:b/>
          <w:bCs/>
          <w:color w:val="365F91"/>
          <w:sz w:val="32"/>
          <w:szCs w:val="32"/>
        </w:rPr>
        <w:fldChar w:fldCharType="end"/>
      </w:r>
    </w:p>
    <w:p w14:paraId="27E2B394" w14:textId="77777777" w:rsidR="00503CD1" w:rsidRDefault="00503CD1">
      <w:pPr>
        <w:spacing w:before="0" w:after="0"/>
        <w:rPr>
          <w:rFonts w:ascii="Cambria" w:hAnsi="Cambria"/>
          <w:b/>
          <w:bCs/>
          <w:color w:val="365F91"/>
          <w:sz w:val="32"/>
          <w:szCs w:val="32"/>
        </w:rPr>
      </w:pPr>
      <w:r>
        <w:rPr>
          <w:rFonts w:ascii="Cambria" w:hAnsi="Cambria"/>
          <w:b/>
          <w:bCs/>
          <w:color w:val="365F91"/>
          <w:sz w:val="32"/>
          <w:szCs w:val="32"/>
        </w:rPr>
        <w:br w:type="page"/>
      </w:r>
    </w:p>
    <w:p w14:paraId="56FDC36A" w14:textId="77777777" w:rsidR="00BD4FFF" w:rsidRDefault="00BD4FFF" w:rsidP="00BD4FFF">
      <w:pPr>
        <w:pStyle w:val="Heading1"/>
      </w:pPr>
      <w:bookmarkStart w:id="0" w:name="_Toc117788032"/>
      <w:r w:rsidRPr="00BD4FFF">
        <w:lastRenderedPageBreak/>
        <w:t xml:space="preserve">About </w:t>
      </w:r>
      <w:r w:rsidR="008C4D55">
        <w:t xml:space="preserve">User </w:t>
      </w:r>
      <w:r w:rsidRPr="00BD4FFF">
        <w:t>Manual</w:t>
      </w:r>
      <w:bookmarkEnd w:id="0"/>
    </w:p>
    <w:p w14:paraId="603EB091" w14:textId="0EF7EBD6" w:rsidR="00545B5E" w:rsidRDefault="002A4A9F" w:rsidP="00ED75E3">
      <w:pPr>
        <w:jc w:val="both"/>
      </w:pPr>
      <w:r>
        <w:t xml:space="preserve">This document describes the step-by-step guide </w:t>
      </w:r>
      <w:r w:rsidR="00D9519C">
        <w:t>for</w:t>
      </w:r>
      <w:r w:rsidR="0082304D">
        <w:t xml:space="preserve"> </w:t>
      </w:r>
      <w:r>
        <w:t>creat</w:t>
      </w:r>
      <w:r w:rsidR="0082304D">
        <w:t>ion</w:t>
      </w:r>
      <w:r>
        <w:t xml:space="preserve"> </w:t>
      </w:r>
      <w:r w:rsidR="0082304D">
        <w:t xml:space="preserve">of </w:t>
      </w:r>
      <w:r>
        <w:t xml:space="preserve">a </w:t>
      </w:r>
      <w:r w:rsidR="00B41E26">
        <w:t>production order</w:t>
      </w:r>
      <w:r>
        <w:t xml:space="preserve"> </w:t>
      </w:r>
      <w:r w:rsidR="0082304D">
        <w:t>(P</w:t>
      </w:r>
      <w:r w:rsidR="00B41E26">
        <w:t>R</w:t>
      </w:r>
      <w:r w:rsidR="0082304D">
        <w:t xml:space="preserve">O) of a product. These </w:t>
      </w:r>
      <w:r w:rsidR="00B41E26">
        <w:t>production</w:t>
      </w:r>
      <w:r w:rsidR="0082304D">
        <w:t xml:space="preserve"> orders (P</w:t>
      </w:r>
      <w:r w:rsidR="00B41E26">
        <w:t>R</w:t>
      </w:r>
      <w:r w:rsidR="0082304D">
        <w:t xml:space="preserve">Os) are typically created by </w:t>
      </w:r>
      <w:proofErr w:type="spellStart"/>
      <w:r w:rsidR="00B41E26">
        <w:t>orderer</w:t>
      </w:r>
      <w:proofErr w:type="spellEnd"/>
      <w:r w:rsidR="00ED75E3">
        <w:t xml:space="preserve"> </w:t>
      </w:r>
      <w:r w:rsidR="0082304D">
        <w:t>in a legal</w:t>
      </w:r>
      <w:r w:rsidR="00BF2D7A">
        <w:t xml:space="preserve"> </w:t>
      </w:r>
      <w:r w:rsidR="0082304D">
        <w:t xml:space="preserve">entity (legal organization). </w:t>
      </w:r>
      <w:r w:rsidR="00B41E26" w:rsidRPr="00B41E26">
        <w:t>The production order</w:t>
      </w:r>
      <w:r w:rsidR="00B41E26">
        <w:t xml:space="preserve"> includes</w:t>
      </w:r>
      <w:r w:rsidR="00B41E26" w:rsidRPr="00B41E26">
        <w:t xml:space="preserve"> information about</w:t>
      </w:r>
      <w:r w:rsidR="00B41E26">
        <w:t xml:space="preserve"> the items or products</w:t>
      </w:r>
      <w:r w:rsidR="00E751BD">
        <w:t xml:space="preserve"> that</w:t>
      </w:r>
      <w:r w:rsidR="00B41E26">
        <w:t xml:space="preserve"> will be produced</w:t>
      </w:r>
      <w:r w:rsidR="00B41E26" w:rsidRPr="00B41E26">
        <w:t xml:space="preserve">, the size </w:t>
      </w:r>
      <w:r w:rsidR="00B41E26">
        <w:t>of production</w:t>
      </w:r>
      <w:r w:rsidR="00B41E26" w:rsidRPr="00B41E26">
        <w:t xml:space="preserve">, and the planned </w:t>
      </w:r>
      <w:r w:rsidR="00B41E26">
        <w:t>delivery date</w:t>
      </w:r>
      <w:r w:rsidR="00B41E26" w:rsidRPr="00B41E26">
        <w:t xml:space="preserve">. It also comprises </w:t>
      </w:r>
      <w:r w:rsidR="00B41E26">
        <w:t>information</w:t>
      </w:r>
      <w:r w:rsidR="00B41E26" w:rsidRPr="00B41E26">
        <w:t xml:space="preserve"> about which resources to </w:t>
      </w:r>
      <w:r w:rsidR="00B41E26">
        <w:t>use</w:t>
      </w:r>
      <w:r w:rsidR="00B41E26" w:rsidRPr="00B41E26">
        <w:t xml:space="preserve"> and which procedure to follow to produce the item</w:t>
      </w:r>
      <w:r w:rsidR="006D43E6">
        <w:t>s</w:t>
      </w:r>
      <w:r w:rsidR="00B41E26" w:rsidRPr="00B41E26">
        <w:t>. A production order passes through</w:t>
      </w:r>
      <w:r w:rsidR="00B41E26">
        <w:t xml:space="preserve"> different</w:t>
      </w:r>
      <w:r w:rsidR="00B41E26" w:rsidRPr="00B41E26">
        <w:t xml:space="preserve"> stages of the life cycle.</w:t>
      </w:r>
    </w:p>
    <w:p w14:paraId="60089C91" w14:textId="082B20A8" w:rsidR="002A4A9F" w:rsidRDefault="006D43E6" w:rsidP="00190B46">
      <w:pPr>
        <w:jc w:val="both"/>
      </w:pPr>
      <w:r>
        <w:t xml:space="preserve">In this manual, the procedure of creating production order </w:t>
      </w:r>
      <w:r w:rsidR="003548CC">
        <w:t>and</w:t>
      </w:r>
      <w:r>
        <w:t xml:space="preserve"> information regarding inventory will be briefed out.</w:t>
      </w:r>
    </w:p>
    <w:p w14:paraId="456B441D" w14:textId="031E9660" w:rsidR="00190B46" w:rsidRDefault="006D43E6" w:rsidP="006A4E83">
      <w:pPr>
        <w:pStyle w:val="Heading2"/>
      </w:pPr>
      <w:bookmarkStart w:id="1" w:name="_Toc117788033"/>
      <w:r>
        <w:t>Dynamics</w:t>
      </w:r>
      <w:r w:rsidR="008B10C7">
        <w:t xml:space="preserve"> 365</w:t>
      </w:r>
      <w:r>
        <w:t xml:space="preserve"> </w:t>
      </w:r>
      <w:r w:rsidR="00271702">
        <w:t>Finance and Operations</w:t>
      </w:r>
      <w:bookmarkEnd w:id="1"/>
      <w:r w:rsidR="00190B46">
        <w:t xml:space="preserve"> </w:t>
      </w:r>
    </w:p>
    <w:p w14:paraId="3F20D36B" w14:textId="3ACF6208" w:rsidR="00BB1E7C" w:rsidRDefault="00D9519C" w:rsidP="006C417F">
      <w:pPr>
        <w:jc w:val="both"/>
        <w:rPr>
          <w:color w:val="171717"/>
          <w:szCs w:val="20"/>
          <w:shd w:val="clear" w:color="auto" w:fill="FFFFFF"/>
        </w:rPr>
      </w:pPr>
      <w:r>
        <w:t>To</w:t>
      </w:r>
      <w:r w:rsidR="003C028A">
        <w:t xml:space="preserve"> access and to perform </w:t>
      </w:r>
      <w:r w:rsidR="008B10C7">
        <w:t xml:space="preserve">different operations, </w:t>
      </w:r>
      <w:r w:rsidR="001B50E2">
        <w:t>t</w:t>
      </w:r>
      <w:r w:rsidR="003C028A">
        <w:t>he login credential (Login ID, Password)</w:t>
      </w:r>
      <w:r w:rsidR="00F52448">
        <w:t xml:space="preserve">, </w:t>
      </w:r>
      <w:r w:rsidR="003C028A">
        <w:t>along with</w:t>
      </w:r>
      <w:r w:rsidR="00F52448">
        <w:t>,</w:t>
      </w:r>
      <w:r w:rsidR="003C028A">
        <w:t xml:space="preserve"> the web link of </w:t>
      </w:r>
      <w:r w:rsidR="003C028A" w:rsidRPr="00151F11">
        <w:rPr>
          <w:color w:val="171717"/>
          <w:szCs w:val="20"/>
          <w:shd w:val="clear" w:color="auto" w:fill="FFFFFF"/>
        </w:rPr>
        <w:t xml:space="preserve">Microsoft Dynamics 365 </w:t>
      </w:r>
      <w:r>
        <w:rPr>
          <w:color w:val="171717"/>
          <w:szCs w:val="20"/>
          <w:shd w:val="clear" w:color="auto" w:fill="FFFFFF"/>
        </w:rPr>
        <w:t>for Finance and Operations</w:t>
      </w:r>
      <w:r w:rsidR="003C028A">
        <w:rPr>
          <w:color w:val="171717"/>
          <w:szCs w:val="20"/>
          <w:shd w:val="clear" w:color="auto" w:fill="FFFFFF"/>
        </w:rPr>
        <w:t xml:space="preserve"> are provided by the legal entity (organization)</w:t>
      </w:r>
      <w:r>
        <w:rPr>
          <w:color w:val="171717"/>
          <w:szCs w:val="20"/>
          <w:shd w:val="clear" w:color="auto" w:fill="FFFFFF"/>
        </w:rPr>
        <w:t>.</w:t>
      </w:r>
      <w:r w:rsidR="003C028A">
        <w:rPr>
          <w:color w:val="171717"/>
          <w:szCs w:val="20"/>
          <w:shd w:val="clear" w:color="auto" w:fill="FFFFFF"/>
        </w:rPr>
        <w:t xml:space="preserve"> </w:t>
      </w:r>
    </w:p>
    <w:p w14:paraId="695B8344" w14:textId="5BC626A3" w:rsidR="003C028A" w:rsidRPr="003C028A" w:rsidRDefault="003C028A" w:rsidP="006C417F">
      <w:pPr>
        <w:jc w:val="both"/>
      </w:pPr>
      <w:r>
        <w:rPr>
          <w:color w:val="171717"/>
          <w:szCs w:val="20"/>
          <w:shd w:val="clear" w:color="auto" w:fill="FFFFFF"/>
        </w:rPr>
        <w:t xml:space="preserve">After logging in, the </w:t>
      </w:r>
      <w:r w:rsidR="00D9519C">
        <w:rPr>
          <w:color w:val="171717"/>
          <w:szCs w:val="20"/>
          <w:shd w:val="clear" w:color="auto" w:fill="FFFFFF"/>
        </w:rPr>
        <w:t xml:space="preserve">user </w:t>
      </w:r>
      <w:r>
        <w:rPr>
          <w:color w:val="171717"/>
          <w:szCs w:val="20"/>
          <w:shd w:val="clear" w:color="auto" w:fill="FFFFFF"/>
        </w:rPr>
        <w:t xml:space="preserve">will see the </w:t>
      </w:r>
      <w:r w:rsidR="00EC7834">
        <w:rPr>
          <w:color w:val="171717"/>
          <w:szCs w:val="20"/>
          <w:shd w:val="clear" w:color="auto" w:fill="FFFFFF"/>
        </w:rPr>
        <w:t xml:space="preserve">main </w:t>
      </w:r>
      <w:r>
        <w:rPr>
          <w:color w:val="171717"/>
          <w:szCs w:val="20"/>
          <w:shd w:val="clear" w:color="auto" w:fill="FFFFFF"/>
        </w:rPr>
        <w:t>dashboard</w:t>
      </w:r>
      <w:r w:rsidR="00EC7834">
        <w:rPr>
          <w:color w:val="171717"/>
          <w:szCs w:val="20"/>
          <w:shd w:val="clear" w:color="auto" w:fill="FFFFFF"/>
        </w:rPr>
        <w:t xml:space="preserve">, which includes the grid of individual </w:t>
      </w:r>
      <w:r w:rsidR="00DD31B6">
        <w:rPr>
          <w:color w:val="171717"/>
          <w:szCs w:val="20"/>
          <w:shd w:val="clear" w:color="auto" w:fill="FFFFFF"/>
        </w:rPr>
        <w:t>Workspaces</w:t>
      </w:r>
      <w:r w:rsidR="008B10C7">
        <w:rPr>
          <w:color w:val="171717"/>
          <w:szCs w:val="20"/>
          <w:shd w:val="clear" w:color="auto" w:fill="FFFFFF"/>
        </w:rPr>
        <w:t xml:space="preserve"> like </w:t>
      </w:r>
      <w:r w:rsidR="00D364A7">
        <w:rPr>
          <w:color w:val="171717"/>
          <w:szCs w:val="20"/>
          <w:shd w:val="clear" w:color="auto" w:fill="FFFFFF"/>
        </w:rPr>
        <w:t>Purchase Order Preparation</w:t>
      </w:r>
      <w:r w:rsidR="008B10C7">
        <w:rPr>
          <w:color w:val="171717"/>
          <w:szCs w:val="20"/>
          <w:shd w:val="clear" w:color="auto" w:fill="FFFFFF"/>
        </w:rPr>
        <w:t xml:space="preserve">, </w:t>
      </w:r>
      <w:r w:rsidR="00D364A7">
        <w:rPr>
          <w:color w:val="171717"/>
          <w:szCs w:val="20"/>
          <w:shd w:val="clear" w:color="auto" w:fill="FFFFFF"/>
        </w:rPr>
        <w:t>Master Planning</w:t>
      </w:r>
      <w:r w:rsidR="008B10C7">
        <w:rPr>
          <w:color w:val="171717"/>
          <w:szCs w:val="20"/>
          <w:shd w:val="clear" w:color="auto" w:fill="FFFFFF"/>
        </w:rPr>
        <w:t xml:space="preserve">, Cost Analysis etc. </w:t>
      </w:r>
      <w:r>
        <w:rPr>
          <w:color w:val="171717"/>
          <w:szCs w:val="20"/>
          <w:shd w:val="clear" w:color="auto" w:fill="FFFFFF"/>
        </w:rPr>
        <w:t xml:space="preserve">which </w:t>
      </w:r>
      <w:r w:rsidR="008B20FB">
        <w:rPr>
          <w:color w:val="171717"/>
          <w:szCs w:val="20"/>
          <w:shd w:val="clear" w:color="auto" w:fill="FFFFFF"/>
        </w:rPr>
        <w:t>are</w:t>
      </w:r>
      <w:r>
        <w:rPr>
          <w:color w:val="171717"/>
          <w:szCs w:val="20"/>
          <w:shd w:val="clear" w:color="auto" w:fill="FFFFFF"/>
        </w:rPr>
        <w:t xml:space="preserve"> represented in</w:t>
      </w:r>
      <w:r w:rsidR="00EC7834">
        <w:rPr>
          <w:color w:val="171717"/>
          <w:szCs w:val="20"/>
          <w:shd w:val="clear" w:color="auto" w:fill="FFFFFF"/>
        </w:rPr>
        <w:t xml:space="preserve"> the</w:t>
      </w:r>
      <w:r w:rsidR="00097B90">
        <w:rPr>
          <w:color w:val="171717"/>
          <w:szCs w:val="20"/>
          <w:shd w:val="clear" w:color="auto" w:fill="FFFFFF"/>
        </w:rPr>
        <w:t xml:space="preserve"> </w:t>
      </w:r>
      <w:r w:rsidR="00097B90" w:rsidRPr="00370B2A">
        <w:rPr>
          <w:b/>
          <w:color w:val="171717"/>
          <w:szCs w:val="20"/>
          <w:shd w:val="clear" w:color="auto" w:fill="FFFFFF"/>
        </w:rPr>
        <w:t>Figure 1</w:t>
      </w:r>
      <w:r w:rsidR="00CF1D7B">
        <w:rPr>
          <w:color w:val="171717"/>
          <w:szCs w:val="20"/>
          <w:shd w:val="clear" w:color="auto" w:fill="FFFFFF"/>
        </w:rPr>
        <w:t>.</w:t>
      </w:r>
      <w:r w:rsidR="00FE754C">
        <w:rPr>
          <w:color w:val="171717"/>
          <w:szCs w:val="20"/>
          <w:shd w:val="clear" w:color="auto" w:fill="FFFFFF"/>
        </w:rPr>
        <w:t xml:space="preserve"> </w:t>
      </w:r>
    </w:p>
    <w:p w14:paraId="76C7A7E8" w14:textId="77777777" w:rsidR="003F2BFC" w:rsidRDefault="00DD2807" w:rsidP="00F03738">
      <w:pPr>
        <w:keepNext/>
        <w:jc w:val="center"/>
      </w:pPr>
      <w:r>
        <w:rPr>
          <w:noProof/>
        </w:rPr>
        <w:drawing>
          <wp:inline distT="0" distB="0" distL="0" distR="0" wp14:anchorId="6E0B8380" wp14:editId="4AC0AB2D">
            <wp:extent cx="5823585" cy="2905760"/>
            <wp:effectExtent l="19050" t="19050" r="24765" b="27940"/>
            <wp:docPr id="1" name="1.1 Main Dynamic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Main Dynamics Dashboard.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823585" cy="2905760"/>
                    </a:xfrm>
                    <a:prstGeom prst="rect">
                      <a:avLst/>
                    </a:prstGeom>
                    <a:ln>
                      <a:solidFill>
                        <a:schemeClr val="tx1"/>
                      </a:solidFill>
                    </a:ln>
                  </pic:spPr>
                </pic:pic>
              </a:graphicData>
            </a:graphic>
          </wp:inline>
        </w:drawing>
      </w:r>
    </w:p>
    <w:p w14:paraId="6481782C" w14:textId="7B46F9EA" w:rsidR="002A4A9F" w:rsidRPr="00760CC2" w:rsidRDefault="003F2BFC" w:rsidP="00C1400C">
      <w:pPr>
        <w:pStyle w:val="Caption"/>
        <w:jc w:val="center"/>
        <w:rPr>
          <w:color w:val="2F5496"/>
          <w:sz w:val="18"/>
          <w:szCs w:val="18"/>
        </w:rPr>
      </w:pPr>
      <w:bookmarkStart w:id="2" w:name="_Ref73720411"/>
      <w:bookmarkStart w:id="3" w:name="_Toc117787968"/>
      <w:r w:rsidRPr="00760CC2">
        <w:rPr>
          <w:color w:val="2F5496"/>
          <w:sz w:val="18"/>
          <w:szCs w:val="18"/>
        </w:rPr>
        <w:t xml:space="preserve">Figure </w:t>
      </w:r>
      <w:r w:rsidRPr="00760CC2">
        <w:rPr>
          <w:color w:val="2F5496"/>
          <w:sz w:val="18"/>
          <w:szCs w:val="18"/>
        </w:rPr>
        <w:fldChar w:fldCharType="begin"/>
      </w:r>
      <w:r w:rsidRPr="00760CC2">
        <w:rPr>
          <w:color w:val="2F5496"/>
          <w:sz w:val="18"/>
          <w:szCs w:val="18"/>
        </w:rPr>
        <w:instrText xml:space="preserve"> SEQ Figure \* ARABIC </w:instrText>
      </w:r>
      <w:r w:rsidRPr="00760CC2">
        <w:rPr>
          <w:color w:val="2F5496"/>
          <w:sz w:val="18"/>
          <w:szCs w:val="18"/>
        </w:rPr>
        <w:fldChar w:fldCharType="separate"/>
      </w:r>
      <w:r w:rsidR="009E299A">
        <w:rPr>
          <w:noProof/>
          <w:color w:val="2F5496"/>
          <w:sz w:val="18"/>
          <w:szCs w:val="18"/>
        </w:rPr>
        <w:t>1</w:t>
      </w:r>
      <w:r w:rsidRPr="00760CC2">
        <w:rPr>
          <w:color w:val="2F5496"/>
          <w:sz w:val="18"/>
          <w:szCs w:val="18"/>
        </w:rPr>
        <w:fldChar w:fldCharType="end"/>
      </w:r>
      <w:bookmarkEnd w:id="2"/>
      <w:r w:rsidRPr="00760CC2">
        <w:rPr>
          <w:color w:val="2F5496"/>
          <w:sz w:val="18"/>
          <w:szCs w:val="18"/>
        </w:rPr>
        <w:t xml:space="preserve"> </w:t>
      </w:r>
      <w:r w:rsidR="00C1400C" w:rsidRPr="00760CC2">
        <w:rPr>
          <w:color w:val="2F5496"/>
          <w:sz w:val="18"/>
          <w:szCs w:val="18"/>
        </w:rPr>
        <w:t xml:space="preserve">Dynamics 365 main </w:t>
      </w:r>
      <w:r w:rsidR="00D364A7" w:rsidRPr="00760CC2">
        <w:rPr>
          <w:color w:val="2F5496"/>
          <w:sz w:val="18"/>
          <w:szCs w:val="18"/>
        </w:rPr>
        <w:t>D</w:t>
      </w:r>
      <w:r w:rsidR="00C1400C" w:rsidRPr="00760CC2">
        <w:rPr>
          <w:color w:val="2F5496"/>
          <w:sz w:val="18"/>
          <w:szCs w:val="18"/>
        </w:rPr>
        <w:t>ashboard</w:t>
      </w:r>
      <w:bookmarkEnd w:id="3"/>
    </w:p>
    <w:p w14:paraId="52615489" w14:textId="77777777" w:rsidR="006A4E83" w:rsidRDefault="006A4E83">
      <w:pPr>
        <w:spacing w:before="0" w:after="0"/>
        <w:rPr>
          <w:rFonts w:ascii="Cambria" w:hAnsi="Cambria" w:cs="Arial"/>
          <w:b/>
          <w:bCs/>
          <w:color w:val="365F91"/>
          <w:kern w:val="32"/>
          <w:sz w:val="24"/>
          <w:szCs w:val="32"/>
        </w:rPr>
      </w:pPr>
      <w:r>
        <w:br w:type="page"/>
      </w:r>
    </w:p>
    <w:p w14:paraId="55EC2ACA" w14:textId="7C5134BE" w:rsidR="002A4A9F" w:rsidRDefault="00C1400C" w:rsidP="00F2629D">
      <w:pPr>
        <w:pStyle w:val="Heading1"/>
      </w:pPr>
      <w:bookmarkStart w:id="4" w:name="_Toc117788034"/>
      <w:r>
        <w:lastRenderedPageBreak/>
        <w:t>Production Order</w:t>
      </w:r>
      <w:bookmarkEnd w:id="4"/>
    </w:p>
    <w:p w14:paraId="60327C6B" w14:textId="707B90BD" w:rsidR="002A4A9F" w:rsidRDefault="00C1400C" w:rsidP="00C1400C">
      <w:pPr>
        <w:rPr>
          <w:color w:val="171717"/>
          <w:szCs w:val="20"/>
          <w:shd w:val="clear" w:color="auto" w:fill="FFFFFF"/>
        </w:rPr>
      </w:pPr>
      <w:r>
        <w:t>The way</w:t>
      </w:r>
      <w:r w:rsidR="004D0728">
        <w:t xml:space="preserve"> to access the p</w:t>
      </w:r>
      <w:r>
        <w:t>roduction</w:t>
      </w:r>
      <w:r w:rsidR="004D0728">
        <w:t xml:space="preserve"> order (P</w:t>
      </w:r>
      <w:r>
        <w:t>R</w:t>
      </w:r>
      <w:r w:rsidR="004D0728">
        <w:t xml:space="preserve">O) </w:t>
      </w:r>
      <w:r w:rsidR="00043183">
        <w:t>module</w:t>
      </w:r>
      <w:r w:rsidR="00093B17">
        <w:t xml:space="preserve">, especially, </w:t>
      </w:r>
      <w:r w:rsidR="004D0728">
        <w:t>for creating a new P</w:t>
      </w:r>
      <w:r>
        <w:t>roduction</w:t>
      </w:r>
      <w:r w:rsidR="00093B17">
        <w:t xml:space="preserve"> and </w:t>
      </w:r>
      <w:r w:rsidR="004D0728">
        <w:t>for getting the summarized and detailed information of all P</w:t>
      </w:r>
      <w:r>
        <w:t>R</w:t>
      </w:r>
      <w:r w:rsidR="004D0728">
        <w:t xml:space="preserve">Os in the </w:t>
      </w:r>
      <w:r w:rsidR="004D0728" w:rsidRPr="00151F11">
        <w:rPr>
          <w:color w:val="171717"/>
          <w:szCs w:val="20"/>
          <w:shd w:val="clear" w:color="auto" w:fill="FFFFFF"/>
        </w:rPr>
        <w:t xml:space="preserve">Microsoft Dynamics 365 </w:t>
      </w:r>
      <w:r w:rsidR="00677378">
        <w:rPr>
          <w:color w:val="171717"/>
          <w:szCs w:val="20"/>
          <w:shd w:val="clear" w:color="auto" w:fill="FFFFFF"/>
        </w:rPr>
        <w:t>for Finance and Operations</w:t>
      </w:r>
      <w:r w:rsidR="004D0728">
        <w:rPr>
          <w:color w:val="171717"/>
          <w:szCs w:val="20"/>
          <w:shd w:val="clear" w:color="auto" w:fill="FFFFFF"/>
        </w:rPr>
        <w:t xml:space="preserve"> application. </w:t>
      </w:r>
      <w:r>
        <w:rPr>
          <w:color w:val="171717"/>
          <w:szCs w:val="20"/>
          <w:shd w:val="clear" w:color="auto" w:fill="FFFFFF"/>
        </w:rPr>
        <w:br/>
        <w:t xml:space="preserve">Navigate to the top left corner of main dashboard </w:t>
      </w:r>
      <w:r w:rsidR="003548CC">
        <w:rPr>
          <w:color w:val="171717"/>
          <w:szCs w:val="20"/>
          <w:shd w:val="clear" w:color="auto" w:fill="FFFFFF"/>
        </w:rPr>
        <w:t>and</w:t>
      </w:r>
      <w:r>
        <w:rPr>
          <w:color w:val="171717"/>
          <w:szCs w:val="20"/>
          <w:shd w:val="clear" w:color="auto" w:fill="FFFFFF"/>
        </w:rPr>
        <w:t xml:space="preserve"> select ‘Expand Navigation Pane’. Upon clicking, the sliding panel composing of different</w:t>
      </w:r>
      <w:r w:rsidR="004C1D70">
        <w:rPr>
          <w:color w:val="171717"/>
          <w:szCs w:val="20"/>
          <w:shd w:val="clear" w:color="auto" w:fill="FFFFFF"/>
        </w:rPr>
        <w:t xml:space="preserve"> options</w:t>
      </w:r>
      <w:r>
        <w:rPr>
          <w:color w:val="171717"/>
          <w:szCs w:val="20"/>
          <w:shd w:val="clear" w:color="auto" w:fill="FFFFFF"/>
        </w:rPr>
        <w:t xml:space="preserve"> will appear.</w:t>
      </w:r>
    </w:p>
    <w:p w14:paraId="0BDC0A70" w14:textId="77777777" w:rsidR="00C1400C" w:rsidRDefault="00DD2807" w:rsidP="00C1400C">
      <w:pPr>
        <w:keepNext/>
        <w:jc w:val="center"/>
      </w:pPr>
      <w:r>
        <w:rPr>
          <w:noProof/>
        </w:rPr>
        <w:drawing>
          <wp:inline distT="0" distB="0" distL="0" distR="0" wp14:anchorId="5C73C9EB" wp14:editId="355D2851">
            <wp:extent cx="5823250" cy="2737485"/>
            <wp:effectExtent l="19050" t="19050" r="25400" b="24765"/>
            <wp:docPr id="6" name="1.2 Expand Navigation P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 Expand Navigation Pane.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823250" cy="2737485"/>
                    </a:xfrm>
                    <a:prstGeom prst="rect">
                      <a:avLst/>
                    </a:prstGeom>
                    <a:ln>
                      <a:solidFill>
                        <a:schemeClr val="tx1"/>
                      </a:solidFill>
                    </a:ln>
                  </pic:spPr>
                </pic:pic>
              </a:graphicData>
            </a:graphic>
          </wp:inline>
        </w:drawing>
      </w:r>
    </w:p>
    <w:p w14:paraId="0E4E6352" w14:textId="0C0F16DA" w:rsidR="00EE34B1" w:rsidRPr="00AB3C43" w:rsidRDefault="00C1400C" w:rsidP="00AB3C43">
      <w:pPr>
        <w:pStyle w:val="Caption"/>
        <w:jc w:val="center"/>
        <w:rPr>
          <w:sz w:val="18"/>
          <w:szCs w:val="18"/>
        </w:rPr>
      </w:pPr>
      <w:bookmarkStart w:id="5" w:name="_Toc117787969"/>
      <w:r w:rsidRPr="00760CC2">
        <w:rPr>
          <w:color w:val="2F5496"/>
          <w:sz w:val="18"/>
          <w:szCs w:val="18"/>
        </w:rPr>
        <w:t xml:space="preserve">Figure </w:t>
      </w:r>
      <w:r w:rsidRPr="00760CC2">
        <w:rPr>
          <w:color w:val="2F5496"/>
          <w:sz w:val="18"/>
          <w:szCs w:val="18"/>
        </w:rPr>
        <w:fldChar w:fldCharType="begin"/>
      </w:r>
      <w:r w:rsidRPr="00760CC2">
        <w:rPr>
          <w:color w:val="2F5496"/>
          <w:sz w:val="18"/>
          <w:szCs w:val="18"/>
        </w:rPr>
        <w:instrText xml:space="preserve"> SEQ Figure \* ARABIC </w:instrText>
      </w:r>
      <w:r w:rsidRPr="00760CC2">
        <w:rPr>
          <w:color w:val="2F5496"/>
          <w:sz w:val="18"/>
          <w:szCs w:val="18"/>
        </w:rPr>
        <w:fldChar w:fldCharType="separate"/>
      </w:r>
      <w:r w:rsidR="009E299A">
        <w:rPr>
          <w:noProof/>
          <w:color w:val="2F5496"/>
          <w:sz w:val="18"/>
          <w:szCs w:val="18"/>
        </w:rPr>
        <w:t>2</w:t>
      </w:r>
      <w:r w:rsidRPr="00760CC2">
        <w:rPr>
          <w:color w:val="2F5496"/>
          <w:sz w:val="18"/>
          <w:szCs w:val="18"/>
        </w:rPr>
        <w:fldChar w:fldCharType="end"/>
      </w:r>
      <w:r w:rsidRPr="00760CC2">
        <w:rPr>
          <w:color w:val="2F5496"/>
          <w:sz w:val="18"/>
          <w:szCs w:val="18"/>
        </w:rPr>
        <w:t xml:space="preserve"> Click on the Expand Navigation Pane'</w:t>
      </w:r>
      <w:bookmarkEnd w:id="5"/>
    </w:p>
    <w:p w14:paraId="7045002D" w14:textId="12F92955" w:rsidR="00EE34B1" w:rsidRPr="00EE34B1" w:rsidRDefault="00EE34B1" w:rsidP="00EE34B1">
      <w:r>
        <w:t xml:space="preserve">Different options will </w:t>
      </w:r>
      <w:r w:rsidR="00677378">
        <w:t>appear when</w:t>
      </w:r>
      <w:r>
        <w:t xml:space="preserve"> you click on the modules.</w:t>
      </w:r>
    </w:p>
    <w:p w14:paraId="2224B1D0" w14:textId="77777777" w:rsidR="00EE34B1" w:rsidRDefault="00DD2807" w:rsidP="00DD2807">
      <w:pPr>
        <w:keepNext/>
        <w:jc w:val="center"/>
      </w:pPr>
      <w:r>
        <w:rPr>
          <w:noProof/>
        </w:rPr>
        <w:drawing>
          <wp:inline distT="0" distB="0" distL="0" distR="0" wp14:anchorId="28813A3B" wp14:editId="00A3A23C">
            <wp:extent cx="5823585" cy="3265805"/>
            <wp:effectExtent l="19050" t="19050" r="24765" b="10795"/>
            <wp:docPr id="11" name="1.2(1) Select the 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 Select the Modules.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823585" cy="3265805"/>
                    </a:xfrm>
                    <a:prstGeom prst="rect">
                      <a:avLst/>
                    </a:prstGeom>
                    <a:ln>
                      <a:solidFill>
                        <a:schemeClr val="tx1"/>
                      </a:solidFill>
                    </a:ln>
                  </pic:spPr>
                </pic:pic>
              </a:graphicData>
            </a:graphic>
          </wp:inline>
        </w:drawing>
      </w:r>
    </w:p>
    <w:p w14:paraId="74C64EF4" w14:textId="6E22F7F9" w:rsidR="004C1D70" w:rsidRPr="00760CC2" w:rsidRDefault="00EE34B1" w:rsidP="00EE34B1">
      <w:pPr>
        <w:pStyle w:val="Caption"/>
        <w:jc w:val="center"/>
        <w:rPr>
          <w:color w:val="2F5496" w:themeColor="accent1" w:themeShade="BF"/>
          <w:sz w:val="18"/>
          <w:szCs w:val="18"/>
        </w:rPr>
      </w:pPr>
      <w:bookmarkStart w:id="6" w:name="_Toc117787970"/>
      <w:r w:rsidRPr="00760CC2">
        <w:rPr>
          <w:color w:val="2F5496" w:themeColor="accent1" w:themeShade="BF"/>
          <w:sz w:val="18"/>
          <w:szCs w:val="18"/>
        </w:rPr>
        <w:t xml:space="preserve">Figure </w:t>
      </w:r>
      <w:r w:rsidRPr="00760CC2">
        <w:rPr>
          <w:color w:val="2F5496" w:themeColor="accent1" w:themeShade="BF"/>
          <w:sz w:val="18"/>
          <w:szCs w:val="18"/>
        </w:rPr>
        <w:fldChar w:fldCharType="begin"/>
      </w:r>
      <w:r w:rsidRPr="00760CC2">
        <w:rPr>
          <w:color w:val="2F5496" w:themeColor="accent1" w:themeShade="BF"/>
          <w:sz w:val="18"/>
          <w:szCs w:val="18"/>
        </w:rPr>
        <w:instrText xml:space="preserve"> SEQ Figure \* ARABIC </w:instrText>
      </w:r>
      <w:r w:rsidRPr="00760CC2">
        <w:rPr>
          <w:color w:val="2F5496" w:themeColor="accent1" w:themeShade="BF"/>
          <w:sz w:val="18"/>
          <w:szCs w:val="18"/>
        </w:rPr>
        <w:fldChar w:fldCharType="separate"/>
      </w:r>
      <w:r w:rsidR="009E299A">
        <w:rPr>
          <w:noProof/>
          <w:color w:val="2F5496" w:themeColor="accent1" w:themeShade="BF"/>
          <w:sz w:val="18"/>
          <w:szCs w:val="18"/>
        </w:rPr>
        <w:t>3</w:t>
      </w:r>
      <w:r w:rsidRPr="00760CC2">
        <w:rPr>
          <w:color w:val="2F5496" w:themeColor="accent1" w:themeShade="BF"/>
          <w:sz w:val="18"/>
          <w:szCs w:val="18"/>
        </w:rPr>
        <w:fldChar w:fldCharType="end"/>
      </w:r>
      <w:r w:rsidRPr="00760CC2">
        <w:rPr>
          <w:color w:val="2F5496" w:themeColor="accent1" w:themeShade="BF"/>
          <w:sz w:val="18"/>
          <w:szCs w:val="18"/>
        </w:rPr>
        <w:t xml:space="preserve"> Expand the 'Modules' option</w:t>
      </w:r>
      <w:bookmarkEnd w:id="6"/>
    </w:p>
    <w:p w14:paraId="76CFD109" w14:textId="77777777" w:rsidR="00EE34B1" w:rsidRDefault="00EE34B1" w:rsidP="004C1D70"/>
    <w:p w14:paraId="1D9343C7" w14:textId="77777777" w:rsidR="00EE34B1" w:rsidRDefault="00EE34B1" w:rsidP="004C1D70"/>
    <w:p w14:paraId="359BE65C" w14:textId="77777777" w:rsidR="00EE34B1" w:rsidRDefault="00EE34B1" w:rsidP="004C1D70"/>
    <w:p w14:paraId="3ACF777C" w14:textId="77777777" w:rsidR="00EE34B1" w:rsidRDefault="00EE34B1" w:rsidP="004C1D70"/>
    <w:p w14:paraId="44279B20" w14:textId="7A6A3D84" w:rsidR="004C1D70" w:rsidRDefault="00EE34B1" w:rsidP="004C1D70">
      <w:r>
        <w:lastRenderedPageBreak/>
        <w:t xml:space="preserve">Scroll down </w:t>
      </w:r>
      <w:r w:rsidR="003548CC">
        <w:t>and</w:t>
      </w:r>
      <w:r>
        <w:t xml:space="preserve"> select production control. </w:t>
      </w:r>
      <w:r w:rsidR="004C1D70">
        <w:t xml:space="preserve">After selecting production control option, the sub-options relating to your selection will appear. Expand the Production order </w:t>
      </w:r>
      <w:r w:rsidR="003548CC">
        <w:t>and</w:t>
      </w:r>
      <w:r w:rsidR="004C1D70">
        <w:t xml:space="preserve"> choose ‘All production </w:t>
      </w:r>
      <w:r w:rsidR="007B63A1">
        <w:t>orders</w:t>
      </w:r>
      <w:r w:rsidR="004C1D70">
        <w:t xml:space="preserve">. By clicking, production order </w:t>
      </w:r>
      <w:r w:rsidR="00677378">
        <w:t>page</w:t>
      </w:r>
      <w:r w:rsidR="004C1D70">
        <w:t xml:space="preserve"> will </w:t>
      </w:r>
      <w:r>
        <w:t>appear</w:t>
      </w:r>
      <w:r w:rsidR="004C1D70">
        <w:t xml:space="preserve">.  </w:t>
      </w:r>
    </w:p>
    <w:p w14:paraId="3E76F49D" w14:textId="77777777" w:rsidR="00EE34B1" w:rsidRDefault="00DD2807" w:rsidP="00591EC4">
      <w:pPr>
        <w:keepNext/>
        <w:jc w:val="center"/>
      </w:pPr>
      <w:r>
        <w:rPr>
          <w:noProof/>
        </w:rPr>
        <w:drawing>
          <wp:inline distT="0" distB="0" distL="0" distR="0" wp14:anchorId="20937F23" wp14:editId="5581230D">
            <wp:extent cx="5823585" cy="3160395"/>
            <wp:effectExtent l="19050" t="19050" r="24765" b="20955"/>
            <wp:docPr id="12" name="1.2(3)  Click on All Production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3)  Click on All Production Orders.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823585" cy="3160395"/>
                    </a:xfrm>
                    <a:prstGeom prst="rect">
                      <a:avLst/>
                    </a:prstGeom>
                    <a:ln>
                      <a:solidFill>
                        <a:schemeClr val="tx1"/>
                      </a:solidFill>
                    </a:ln>
                  </pic:spPr>
                </pic:pic>
              </a:graphicData>
            </a:graphic>
          </wp:inline>
        </w:drawing>
      </w:r>
    </w:p>
    <w:p w14:paraId="480C2D17" w14:textId="7963DABD" w:rsidR="00EE34B1" w:rsidRPr="00760CC2" w:rsidRDefault="00EE34B1" w:rsidP="006A4E83">
      <w:pPr>
        <w:pStyle w:val="Caption"/>
        <w:jc w:val="center"/>
        <w:rPr>
          <w:color w:val="2F5496" w:themeColor="accent1" w:themeShade="BF"/>
          <w:sz w:val="18"/>
          <w:szCs w:val="18"/>
        </w:rPr>
      </w:pPr>
      <w:bookmarkStart w:id="7" w:name="_Toc117787971"/>
      <w:r w:rsidRPr="00760CC2">
        <w:rPr>
          <w:color w:val="2F5496" w:themeColor="accent1" w:themeShade="BF"/>
          <w:sz w:val="18"/>
          <w:szCs w:val="18"/>
        </w:rPr>
        <w:t xml:space="preserve">Figure </w:t>
      </w:r>
      <w:r w:rsidRPr="00760CC2">
        <w:rPr>
          <w:color w:val="2F5496" w:themeColor="accent1" w:themeShade="BF"/>
          <w:sz w:val="18"/>
          <w:szCs w:val="18"/>
        </w:rPr>
        <w:fldChar w:fldCharType="begin"/>
      </w:r>
      <w:r w:rsidRPr="00760CC2">
        <w:rPr>
          <w:color w:val="2F5496" w:themeColor="accent1" w:themeShade="BF"/>
          <w:sz w:val="18"/>
          <w:szCs w:val="18"/>
        </w:rPr>
        <w:instrText xml:space="preserve"> SEQ Figure \* ARABIC </w:instrText>
      </w:r>
      <w:r w:rsidRPr="00760CC2">
        <w:rPr>
          <w:color w:val="2F5496" w:themeColor="accent1" w:themeShade="BF"/>
          <w:sz w:val="18"/>
          <w:szCs w:val="18"/>
        </w:rPr>
        <w:fldChar w:fldCharType="separate"/>
      </w:r>
      <w:r w:rsidR="009E299A">
        <w:rPr>
          <w:noProof/>
          <w:color w:val="2F5496" w:themeColor="accent1" w:themeShade="BF"/>
          <w:sz w:val="18"/>
          <w:szCs w:val="18"/>
        </w:rPr>
        <w:t>4</w:t>
      </w:r>
      <w:r w:rsidRPr="00760CC2">
        <w:rPr>
          <w:color w:val="2F5496" w:themeColor="accent1" w:themeShade="BF"/>
          <w:sz w:val="18"/>
          <w:szCs w:val="18"/>
        </w:rPr>
        <w:fldChar w:fldCharType="end"/>
      </w:r>
      <w:r w:rsidRPr="00760CC2">
        <w:rPr>
          <w:color w:val="2F5496" w:themeColor="accent1" w:themeShade="BF"/>
          <w:sz w:val="18"/>
          <w:szCs w:val="18"/>
        </w:rPr>
        <w:t xml:space="preserve"> Select the Production control' </w:t>
      </w:r>
      <w:r w:rsidR="003548CC" w:rsidRPr="00760CC2">
        <w:rPr>
          <w:color w:val="2F5496" w:themeColor="accent1" w:themeShade="BF"/>
          <w:sz w:val="18"/>
          <w:szCs w:val="18"/>
        </w:rPr>
        <w:t>and</w:t>
      </w:r>
      <w:r w:rsidRPr="00760CC2">
        <w:rPr>
          <w:color w:val="2F5496" w:themeColor="accent1" w:themeShade="BF"/>
          <w:sz w:val="18"/>
          <w:szCs w:val="18"/>
        </w:rPr>
        <w:t xml:space="preserve"> click 'All </w:t>
      </w:r>
      <w:r w:rsidR="007F4195" w:rsidRPr="00760CC2">
        <w:rPr>
          <w:color w:val="2F5496" w:themeColor="accent1" w:themeShade="BF"/>
          <w:sz w:val="18"/>
          <w:szCs w:val="18"/>
        </w:rPr>
        <w:t>production</w:t>
      </w:r>
      <w:r w:rsidRPr="00760CC2">
        <w:rPr>
          <w:color w:val="2F5496" w:themeColor="accent1" w:themeShade="BF"/>
          <w:sz w:val="18"/>
          <w:szCs w:val="18"/>
        </w:rPr>
        <w:t xml:space="preserve"> orders'</w:t>
      </w:r>
      <w:bookmarkEnd w:id="7"/>
    </w:p>
    <w:p w14:paraId="162A9A68" w14:textId="111056FC" w:rsidR="00646380" w:rsidRPr="00B65ED0" w:rsidRDefault="007F4195" w:rsidP="00F2629D">
      <w:pPr>
        <w:pStyle w:val="Heading2"/>
        <w:rPr>
          <w:rStyle w:val="Strong"/>
          <w:b/>
          <w:bCs/>
          <w:szCs w:val="22"/>
        </w:rPr>
      </w:pPr>
      <w:bookmarkStart w:id="8" w:name="_Toc117788035"/>
      <w:r w:rsidRPr="00B65ED0">
        <w:rPr>
          <w:rStyle w:val="Strong"/>
          <w:b/>
          <w:bCs/>
          <w:szCs w:val="22"/>
        </w:rPr>
        <w:t>Production</w:t>
      </w:r>
      <w:r w:rsidR="00646380" w:rsidRPr="00B65ED0">
        <w:rPr>
          <w:rStyle w:val="Strong"/>
          <w:b/>
          <w:bCs/>
          <w:szCs w:val="22"/>
        </w:rPr>
        <w:t xml:space="preserve"> Order </w:t>
      </w:r>
      <w:r w:rsidR="00A551BA">
        <w:rPr>
          <w:rStyle w:val="Strong"/>
          <w:b/>
          <w:bCs/>
          <w:szCs w:val="22"/>
        </w:rPr>
        <w:t>List</w:t>
      </w:r>
      <w:bookmarkEnd w:id="8"/>
    </w:p>
    <w:p w14:paraId="7B725375" w14:textId="281BF4E0" w:rsidR="00EF16A4" w:rsidRDefault="007F4195" w:rsidP="008A2975">
      <w:pPr>
        <w:jc w:val="both"/>
      </w:pPr>
      <w:r w:rsidRPr="007F4195">
        <w:t xml:space="preserve">The production of </w:t>
      </w:r>
      <w:r w:rsidR="00B253E7">
        <w:t>items</w:t>
      </w:r>
      <w:r w:rsidRPr="007F4195">
        <w:t xml:space="preserve">, </w:t>
      </w:r>
      <w:r w:rsidR="00B253E7">
        <w:t>goes through a process known as life cycle of production. In this life cycle, specific steps are needed to follow for the production criteria</w:t>
      </w:r>
      <w:r w:rsidRPr="007F4195">
        <w:t xml:space="preserve">. The life cycle </w:t>
      </w:r>
      <w:r w:rsidR="00B253E7">
        <w:t>starts</w:t>
      </w:r>
      <w:r w:rsidRPr="007F4195">
        <w:t xml:space="preserve"> with the production order</w:t>
      </w:r>
      <w:r w:rsidR="00B253E7">
        <w:t xml:space="preserve"> creation</w:t>
      </w:r>
      <w:r w:rsidRPr="007F4195">
        <w:t xml:space="preserve">. </w:t>
      </w:r>
      <w:r w:rsidR="00B253E7">
        <w:t>The life cycle terminates</w:t>
      </w:r>
      <w:r w:rsidRPr="007F4195">
        <w:t xml:space="preserve"> with a finished</w:t>
      </w:r>
      <w:r w:rsidR="00B253E7">
        <w:t xml:space="preserve"> or completely</w:t>
      </w:r>
      <w:r w:rsidRPr="007F4195">
        <w:t xml:space="preserve"> manufactured item that is ready for </w:t>
      </w:r>
      <w:r w:rsidR="00B253E7">
        <w:t>customer delivery</w:t>
      </w:r>
      <w:r w:rsidRPr="007F4195">
        <w:t xml:space="preserve"> or</w:t>
      </w:r>
      <w:r w:rsidR="00B253E7">
        <w:t xml:space="preserve"> ready for another phase of pro</w:t>
      </w:r>
      <w:r w:rsidR="00EF16A4">
        <w:t>duction</w:t>
      </w:r>
      <w:r w:rsidRPr="007F4195">
        <w:t>.</w:t>
      </w:r>
      <w:r w:rsidR="00EF16A4">
        <w:t xml:space="preserve"> A single production order is composed of number of assemblies. In production order life cycle, there is a possibility of inventory shortage which can cause delay in production. The information regarding inventory shortage will also be discussed in this manual. </w:t>
      </w:r>
      <w:r w:rsidRPr="007F4195">
        <w:t xml:space="preserve"> </w:t>
      </w:r>
    </w:p>
    <w:p w14:paraId="6BF89AE0" w14:textId="77777777" w:rsidR="008E7917" w:rsidRDefault="008E7917" w:rsidP="00604751">
      <w:r>
        <w:t>Here</w:t>
      </w:r>
      <w:r w:rsidR="00757215">
        <w:t xml:space="preserve"> is</w:t>
      </w:r>
      <w:r>
        <w:t xml:space="preserve"> guide for creation of </w:t>
      </w:r>
      <w:r w:rsidR="008A2975">
        <w:t>a new p</w:t>
      </w:r>
      <w:r w:rsidR="00604751">
        <w:t>roduction</w:t>
      </w:r>
      <w:r w:rsidR="008A2975">
        <w:t xml:space="preserve"> order (PO), which </w:t>
      </w:r>
      <w:r w:rsidR="00604751">
        <w:t>is</w:t>
      </w:r>
      <w:r w:rsidR="008A2975">
        <w:t xml:space="preserve"> given below:</w:t>
      </w:r>
    </w:p>
    <w:p w14:paraId="3B5A6874" w14:textId="77777777" w:rsidR="00F113BB" w:rsidRDefault="00DD2807" w:rsidP="00591EC4">
      <w:pPr>
        <w:keepNext/>
        <w:jc w:val="center"/>
      </w:pPr>
      <w:r>
        <w:rPr>
          <w:noProof/>
        </w:rPr>
        <w:drawing>
          <wp:inline distT="0" distB="0" distL="0" distR="0" wp14:anchorId="562A9E0C" wp14:editId="3BFE1F4E">
            <wp:extent cx="5823585" cy="1990090"/>
            <wp:effectExtent l="19050" t="19050" r="24765" b="10160"/>
            <wp:docPr id="14" name="Available Production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vailable Production Orders.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823585" cy="1990090"/>
                    </a:xfrm>
                    <a:prstGeom prst="rect">
                      <a:avLst/>
                    </a:prstGeom>
                    <a:ln>
                      <a:solidFill>
                        <a:schemeClr val="tx1"/>
                      </a:solidFill>
                    </a:ln>
                  </pic:spPr>
                </pic:pic>
              </a:graphicData>
            </a:graphic>
          </wp:inline>
        </w:drawing>
      </w:r>
    </w:p>
    <w:p w14:paraId="62E74387" w14:textId="1774F2C9" w:rsidR="00604751" w:rsidRPr="00760CC2" w:rsidRDefault="00F113BB" w:rsidP="006A4E83">
      <w:pPr>
        <w:pStyle w:val="Caption"/>
        <w:jc w:val="center"/>
        <w:rPr>
          <w:color w:val="2F5496" w:themeColor="accent1" w:themeShade="BF"/>
          <w:sz w:val="18"/>
          <w:szCs w:val="18"/>
        </w:rPr>
      </w:pPr>
      <w:bookmarkStart w:id="9" w:name="_Toc117787972"/>
      <w:r w:rsidRPr="00760CC2">
        <w:rPr>
          <w:color w:val="2F5496" w:themeColor="accent1" w:themeShade="BF"/>
          <w:sz w:val="18"/>
          <w:szCs w:val="18"/>
        </w:rPr>
        <w:t xml:space="preserve">Figure </w:t>
      </w:r>
      <w:r w:rsidRPr="00760CC2">
        <w:rPr>
          <w:color w:val="2F5496" w:themeColor="accent1" w:themeShade="BF"/>
          <w:sz w:val="18"/>
          <w:szCs w:val="18"/>
        </w:rPr>
        <w:fldChar w:fldCharType="begin"/>
      </w:r>
      <w:r w:rsidRPr="00760CC2">
        <w:rPr>
          <w:color w:val="2F5496" w:themeColor="accent1" w:themeShade="BF"/>
          <w:sz w:val="18"/>
          <w:szCs w:val="18"/>
        </w:rPr>
        <w:instrText xml:space="preserve"> SEQ Figure \* ARABIC </w:instrText>
      </w:r>
      <w:r w:rsidRPr="00760CC2">
        <w:rPr>
          <w:color w:val="2F5496" w:themeColor="accent1" w:themeShade="BF"/>
          <w:sz w:val="18"/>
          <w:szCs w:val="18"/>
        </w:rPr>
        <w:fldChar w:fldCharType="separate"/>
      </w:r>
      <w:r w:rsidR="009E299A">
        <w:rPr>
          <w:noProof/>
          <w:color w:val="2F5496" w:themeColor="accent1" w:themeShade="BF"/>
          <w:sz w:val="18"/>
          <w:szCs w:val="18"/>
        </w:rPr>
        <w:t>5</w:t>
      </w:r>
      <w:r w:rsidRPr="00760CC2">
        <w:rPr>
          <w:color w:val="2F5496" w:themeColor="accent1" w:themeShade="BF"/>
          <w:sz w:val="18"/>
          <w:szCs w:val="18"/>
        </w:rPr>
        <w:fldChar w:fldCharType="end"/>
      </w:r>
      <w:r w:rsidRPr="00760CC2">
        <w:rPr>
          <w:color w:val="2F5496" w:themeColor="accent1" w:themeShade="BF"/>
          <w:sz w:val="18"/>
          <w:szCs w:val="18"/>
        </w:rPr>
        <w:t xml:space="preserve"> Production Order Workspace</w:t>
      </w:r>
      <w:bookmarkEnd w:id="9"/>
    </w:p>
    <w:p w14:paraId="5D166DFB" w14:textId="77777777" w:rsidR="00B253E7" w:rsidRDefault="00B65ED0" w:rsidP="00B65ED0">
      <w:pPr>
        <w:pStyle w:val="Heading2"/>
      </w:pPr>
      <w:bookmarkStart w:id="10" w:name="_Toc117788036"/>
      <w:r>
        <w:t>New Production Order</w:t>
      </w:r>
      <w:bookmarkEnd w:id="10"/>
    </w:p>
    <w:p w14:paraId="40860B27" w14:textId="77777777" w:rsidR="001D2019" w:rsidRPr="001D2019" w:rsidRDefault="001D2019" w:rsidP="001D2019">
      <w:r>
        <w:t xml:space="preserve">For creating new production order, click on the production order button available on the top of toolbar. Upon clicking, a window containing different fields will </w:t>
      </w:r>
      <w:r w:rsidR="00066B69">
        <w:t>appear</w:t>
      </w:r>
      <w:r>
        <w:t xml:space="preserve"> from the right. </w:t>
      </w:r>
    </w:p>
    <w:p w14:paraId="7166B041" w14:textId="77777777" w:rsidR="00F430FF" w:rsidRDefault="00DD2807" w:rsidP="00F430FF">
      <w:pPr>
        <w:keepNext/>
        <w:jc w:val="center"/>
      </w:pPr>
      <w:r>
        <w:rPr>
          <w:noProof/>
        </w:rPr>
        <w:lastRenderedPageBreak/>
        <w:drawing>
          <wp:inline distT="0" distB="0" distL="0" distR="0" wp14:anchorId="1F03D139" wp14:editId="707E4209">
            <wp:extent cx="5823585" cy="3183255"/>
            <wp:effectExtent l="19050" t="19050" r="24765" b="17145"/>
            <wp:docPr id="15" name="2.1 New Production order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 New Production order option.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823585" cy="3183255"/>
                    </a:xfrm>
                    <a:prstGeom prst="rect">
                      <a:avLst/>
                    </a:prstGeom>
                    <a:ln>
                      <a:solidFill>
                        <a:schemeClr val="tx1"/>
                      </a:solidFill>
                    </a:ln>
                  </pic:spPr>
                </pic:pic>
              </a:graphicData>
            </a:graphic>
          </wp:inline>
        </w:drawing>
      </w:r>
    </w:p>
    <w:p w14:paraId="7BE1DE89" w14:textId="4C6E91F8" w:rsidR="00F430FF" w:rsidRPr="00760CC2" w:rsidRDefault="00F430FF" w:rsidP="006A4E83">
      <w:pPr>
        <w:pStyle w:val="Caption"/>
        <w:jc w:val="center"/>
        <w:rPr>
          <w:color w:val="2F5496" w:themeColor="accent1" w:themeShade="BF"/>
          <w:sz w:val="18"/>
          <w:szCs w:val="18"/>
        </w:rPr>
      </w:pPr>
      <w:bookmarkStart w:id="11" w:name="_Toc117787973"/>
      <w:r w:rsidRPr="00760CC2">
        <w:rPr>
          <w:color w:val="2F5496" w:themeColor="accent1" w:themeShade="BF"/>
          <w:sz w:val="18"/>
          <w:szCs w:val="18"/>
        </w:rPr>
        <w:t xml:space="preserve">Figure </w:t>
      </w:r>
      <w:r w:rsidRPr="00760CC2">
        <w:rPr>
          <w:color w:val="2F5496" w:themeColor="accent1" w:themeShade="BF"/>
          <w:sz w:val="18"/>
          <w:szCs w:val="18"/>
        </w:rPr>
        <w:fldChar w:fldCharType="begin"/>
      </w:r>
      <w:r w:rsidRPr="00760CC2">
        <w:rPr>
          <w:color w:val="2F5496" w:themeColor="accent1" w:themeShade="BF"/>
          <w:sz w:val="18"/>
          <w:szCs w:val="18"/>
        </w:rPr>
        <w:instrText xml:space="preserve"> SEQ Figure \* ARABIC </w:instrText>
      </w:r>
      <w:r w:rsidRPr="00760CC2">
        <w:rPr>
          <w:color w:val="2F5496" w:themeColor="accent1" w:themeShade="BF"/>
          <w:sz w:val="18"/>
          <w:szCs w:val="18"/>
        </w:rPr>
        <w:fldChar w:fldCharType="separate"/>
      </w:r>
      <w:r w:rsidR="009E299A">
        <w:rPr>
          <w:noProof/>
          <w:color w:val="2F5496" w:themeColor="accent1" w:themeShade="BF"/>
          <w:sz w:val="18"/>
          <w:szCs w:val="18"/>
        </w:rPr>
        <w:t>6</w:t>
      </w:r>
      <w:r w:rsidRPr="00760CC2">
        <w:rPr>
          <w:color w:val="2F5496" w:themeColor="accent1" w:themeShade="BF"/>
          <w:sz w:val="18"/>
          <w:szCs w:val="18"/>
        </w:rPr>
        <w:fldChar w:fldCharType="end"/>
      </w:r>
      <w:r w:rsidRPr="00760CC2">
        <w:rPr>
          <w:color w:val="2F5496" w:themeColor="accent1" w:themeShade="BF"/>
          <w:sz w:val="18"/>
          <w:szCs w:val="18"/>
        </w:rPr>
        <w:t>. Select New Production Order' available on top</w:t>
      </w:r>
      <w:bookmarkEnd w:id="11"/>
    </w:p>
    <w:p w14:paraId="23231E9D" w14:textId="62F654FA" w:rsidR="00F430FF" w:rsidRDefault="00CE446E" w:rsidP="00F430FF">
      <w:pPr>
        <w:pStyle w:val="Heading2"/>
      </w:pPr>
      <w:bookmarkStart w:id="12" w:name="_Toc117788037"/>
      <w:r>
        <w:t xml:space="preserve">New </w:t>
      </w:r>
      <w:r w:rsidR="00F430FF">
        <w:t>Production Order</w:t>
      </w:r>
      <w:r>
        <w:t xml:space="preserve"> Data</w:t>
      </w:r>
      <w:bookmarkEnd w:id="12"/>
    </w:p>
    <w:p w14:paraId="155A35CB" w14:textId="570F5BB1" w:rsidR="00B76208" w:rsidRPr="007311FF" w:rsidRDefault="00B76208" w:rsidP="007311FF">
      <w:pPr>
        <w:jc w:val="both"/>
        <w:rPr>
          <w:bCs/>
        </w:rPr>
      </w:pPr>
      <w:r>
        <w:t xml:space="preserve">Enter the details in the fields for creating production order. </w:t>
      </w:r>
      <w:r w:rsidR="00066B69">
        <w:t xml:space="preserve">Some fields will automatically </w:t>
      </w:r>
      <w:r w:rsidR="00755A6B">
        <w:t>be filled</w:t>
      </w:r>
      <w:r w:rsidR="00066B69">
        <w:t xml:space="preserve"> like Production</w:t>
      </w:r>
      <w:r w:rsidR="00965F33">
        <w:t xml:space="preserve"> ID</w:t>
      </w:r>
      <w:r w:rsidR="00066B69">
        <w:t xml:space="preserve"> etc.</w:t>
      </w:r>
      <w:r w:rsidR="007311FF">
        <w:t xml:space="preserve"> </w:t>
      </w:r>
      <w:r w:rsidR="007311FF">
        <w:rPr>
          <w:rStyle w:val="Strong"/>
          <w:b w:val="0"/>
        </w:rPr>
        <w:t xml:space="preserve">This process is already highlighted in the </w:t>
      </w:r>
      <w:r w:rsidR="007311FF" w:rsidRPr="000C7E6A">
        <w:rPr>
          <w:rStyle w:val="Strong"/>
        </w:rPr>
        <w:t xml:space="preserve">Figure </w:t>
      </w:r>
      <w:r w:rsidR="007311FF">
        <w:rPr>
          <w:rStyle w:val="Strong"/>
        </w:rPr>
        <w:t>7.</w:t>
      </w:r>
    </w:p>
    <w:p w14:paraId="40CE6E89" w14:textId="01D48873" w:rsidR="00A93DA5" w:rsidRDefault="007311FF" w:rsidP="00A93DA5">
      <w:pPr>
        <w:keepNext/>
        <w:jc w:val="center"/>
      </w:pPr>
      <w:r>
        <w:rPr>
          <w:noProof/>
        </w:rPr>
        <w:drawing>
          <wp:inline distT="0" distB="0" distL="0" distR="0" wp14:anchorId="51834592" wp14:editId="4D740F96">
            <wp:extent cx="5823585" cy="2643505"/>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duction 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3585" cy="2643505"/>
                    </a:xfrm>
                    <a:prstGeom prst="rect">
                      <a:avLst/>
                    </a:prstGeom>
                  </pic:spPr>
                </pic:pic>
              </a:graphicData>
            </a:graphic>
          </wp:inline>
        </w:drawing>
      </w:r>
    </w:p>
    <w:p w14:paraId="286DB92F" w14:textId="76C4F886" w:rsidR="005B66D0" w:rsidRPr="00760CC2" w:rsidRDefault="00A93DA5" w:rsidP="007311FF">
      <w:pPr>
        <w:pStyle w:val="Caption"/>
        <w:jc w:val="center"/>
        <w:rPr>
          <w:color w:val="2F5496" w:themeColor="accent1" w:themeShade="BF"/>
          <w:sz w:val="18"/>
          <w:szCs w:val="18"/>
        </w:rPr>
      </w:pPr>
      <w:bookmarkStart w:id="13" w:name="_Toc117787974"/>
      <w:r w:rsidRPr="00760CC2">
        <w:rPr>
          <w:color w:val="2F5496" w:themeColor="accent1" w:themeShade="BF"/>
          <w:sz w:val="18"/>
          <w:szCs w:val="18"/>
        </w:rPr>
        <w:t xml:space="preserve">Figure </w:t>
      </w:r>
      <w:r w:rsidRPr="00760CC2">
        <w:rPr>
          <w:color w:val="2F5496" w:themeColor="accent1" w:themeShade="BF"/>
          <w:sz w:val="18"/>
          <w:szCs w:val="18"/>
        </w:rPr>
        <w:fldChar w:fldCharType="begin"/>
      </w:r>
      <w:r w:rsidRPr="00760CC2">
        <w:rPr>
          <w:color w:val="2F5496" w:themeColor="accent1" w:themeShade="BF"/>
          <w:sz w:val="18"/>
          <w:szCs w:val="18"/>
        </w:rPr>
        <w:instrText xml:space="preserve"> SEQ Figure \* ARABIC </w:instrText>
      </w:r>
      <w:r w:rsidRPr="00760CC2">
        <w:rPr>
          <w:color w:val="2F5496" w:themeColor="accent1" w:themeShade="BF"/>
          <w:sz w:val="18"/>
          <w:szCs w:val="18"/>
        </w:rPr>
        <w:fldChar w:fldCharType="separate"/>
      </w:r>
      <w:r w:rsidR="009E299A">
        <w:rPr>
          <w:noProof/>
          <w:color w:val="2F5496" w:themeColor="accent1" w:themeShade="BF"/>
          <w:sz w:val="18"/>
          <w:szCs w:val="18"/>
        </w:rPr>
        <w:t>7</w:t>
      </w:r>
      <w:r w:rsidRPr="00760CC2">
        <w:rPr>
          <w:color w:val="2F5496" w:themeColor="accent1" w:themeShade="BF"/>
          <w:sz w:val="18"/>
          <w:szCs w:val="18"/>
        </w:rPr>
        <w:fldChar w:fldCharType="end"/>
      </w:r>
      <w:r w:rsidRPr="00760CC2">
        <w:rPr>
          <w:color w:val="2F5496" w:themeColor="accent1" w:themeShade="BF"/>
          <w:sz w:val="18"/>
          <w:szCs w:val="18"/>
        </w:rPr>
        <w:t xml:space="preserve"> Add details to create production Order</w:t>
      </w:r>
      <w:bookmarkStart w:id="14" w:name="_Ref87644292"/>
      <w:bookmarkEnd w:id="13"/>
    </w:p>
    <w:p w14:paraId="0D52B631" w14:textId="37D8204F" w:rsidR="005B66D0" w:rsidRPr="005B66D0" w:rsidRDefault="005B66D0" w:rsidP="00DE6CF5">
      <w:pPr>
        <w:pStyle w:val="Heading2"/>
      </w:pPr>
      <w:bookmarkStart w:id="15" w:name="_Toc117788038"/>
      <w:r>
        <w:t xml:space="preserve">Calculate </w:t>
      </w:r>
      <w:r w:rsidR="00760CC2">
        <w:t>Production Order</w:t>
      </w:r>
      <w:bookmarkEnd w:id="15"/>
    </w:p>
    <w:p w14:paraId="5329AF22" w14:textId="404F5BFE" w:rsidR="007125CB" w:rsidRDefault="007125CB" w:rsidP="007125CB">
      <w:pPr>
        <w:jc w:val="both"/>
        <w:rPr>
          <w:rStyle w:val="Strong"/>
          <w:b w:val="0"/>
        </w:rPr>
      </w:pPr>
      <w:r>
        <w:rPr>
          <w:rStyle w:val="Strong"/>
          <w:b w:val="0"/>
        </w:rPr>
        <w:t xml:space="preserve">If you want to calculate the </w:t>
      </w:r>
      <w:r w:rsidR="007D6EE5">
        <w:rPr>
          <w:rStyle w:val="Strong"/>
          <w:b w:val="0"/>
        </w:rPr>
        <w:t>Batch Job</w:t>
      </w:r>
      <w:r>
        <w:rPr>
          <w:rStyle w:val="Strong"/>
          <w:b w:val="0"/>
        </w:rPr>
        <w:t xml:space="preserve"> of the </w:t>
      </w:r>
      <w:r w:rsidR="007D6EE5">
        <w:rPr>
          <w:rStyle w:val="Strong"/>
          <w:b w:val="0"/>
        </w:rPr>
        <w:t>production order</w:t>
      </w:r>
      <w:r>
        <w:rPr>
          <w:rStyle w:val="Strong"/>
          <w:b w:val="0"/>
        </w:rPr>
        <w:t xml:space="preserve">, click on the “Calculate Purchase Order” tab (from purchase order). The user will be able to see the detail pop to calculate the shortage batch job. The need to fill the data as per requirement to calculate job then click on “OK” to submit the calculation. </w:t>
      </w:r>
      <w:r w:rsidR="00CF641F">
        <w:rPr>
          <w:rStyle w:val="Strong"/>
          <w:b w:val="0"/>
        </w:rPr>
        <w:t xml:space="preserve">As the </w:t>
      </w:r>
      <w:r w:rsidR="00813963">
        <w:rPr>
          <w:rStyle w:val="Strong"/>
          <w:b w:val="0"/>
        </w:rPr>
        <w:t xml:space="preserve">user </w:t>
      </w:r>
      <w:r w:rsidR="00CF641F">
        <w:rPr>
          <w:rStyle w:val="Strong"/>
          <w:b w:val="0"/>
        </w:rPr>
        <w:t>pres</w:t>
      </w:r>
      <w:r w:rsidR="00813963">
        <w:rPr>
          <w:rStyle w:val="Strong"/>
          <w:b w:val="0"/>
        </w:rPr>
        <w:t xml:space="preserve">s the “Yes” then user will be able to see the detail pop to fill the data as per requirement to calculate job then click on “OK” to submit the calculation which is also highlighted in the </w:t>
      </w:r>
      <w:r w:rsidR="00813963" w:rsidRPr="00813963">
        <w:rPr>
          <w:rStyle w:val="Strong"/>
        </w:rPr>
        <w:t xml:space="preserve">Figure </w:t>
      </w:r>
      <w:r w:rsidR="0032261A">
        <w:rPr>
          <w:rStyle w:val="Strong"/>
        </w:rPr>
        <w:t xml:space="preserve">9 and </w:t>
      </w:r>
      <w:r w:rsidR="00813963" w:rsidRPr="00813963">
        <w:rPr>
          <w:rStyle w:val="Strong"/>
        </w:rPr>
        <w:t>10</w:t>
      </w:r>
      <w:r w:rsidR="00813963">
        <w:rPr>
          <w:rStyle w:val="Strong"/>
          <w:b w:val="0"/>
        </w:rPr>
        <w:t xml:space="preserve">. </w:t>
      </w:r>
      <w:r w:rsidR="006F3464">
        <w:rPr>
          <w:rStyle w:val="Strong"/>
          <w:b w:val="0"/>
        </w:rPr>
        <w:t>User</w:t>
      </w:r>
      <w:r w:rsidR="00813963">
        <w:rPr>
          <w:rStyle w:val="Strong"/>
          <w:b w:val="0"/>
        </w:rPr>
        <w:t xml:space="preserve"> then will move to operation scheduling to select the date and limitations to calculate the batch job which is also highlighted in the </w:t>
      </w:r>
      <w:r w:rsidR="00813963" w:rsidRPr="00813963">
        <w:rPr>
          <w:rStyle w:val="Strong"/>
        </w:rPr>
        <w:t>Figure 1</w:t>
      </w:r>
      <w:r w:rsidR="00813963">
        <w:rPr>
          <w:rStyle w:val="Strong"/>
        </w:rPr>
        <w:t>1</w:t>
      </w:r>
      <w:r w:rsidR="00813963">
        <w:rPr>
          <w:rStyle w:val="Strong"/>
          <w:b w:val="0"/>
        </w:rPr>
        <w:t xml:space="preserve">. If another job is in the Queue then user will receive the message to wait until its completed other </w:t>
      </w:r>
      <w:r w:rsidR="006F3464">
        <w:rPr>
          <w:rStyle w:val="Strong"/>
          <w:b w:val="0"/>
        </w:rPr>
        <w:t>user</w:t>
      </w:r>
      <w:r w:rsidR="00813963">
        <w:rPr>
          <w:rStyle w:val="Strong"/>
          <w:b w:val="0"/>
        </w:rPr>
        <w:t xml:space="preserve"> will receive the success message. which is also highlighted in the </w:t>
      </w:r>
      <w:r w:rsidR="00813963" w:rsidRPr="00813963">
        <w:rPr>
          <w:rStyle w:val="Strong"/>
        </w:rPr>
        <w:t>Figure 1</w:t>
      </w:r>
      <w:r w:rsidR="00813963">
        <w:rPr>
          <w:rStyle w:val="Strong"/>
        </w:rPr>
        <w:t>2 and 13.</w:t>
      </w:r>
      <w:r w:rsidR="008E7CB4">
        <w:rPr>
          <w:rStyle w:val="Strong"/>
        </w:rPr>
        <w:t xml:space="preserve"> </w:t>
      </w:r>
      <w:r w:rsidR="008E7CB4">
        <w:rPr>
          <w:rStyle w:val="Strong"/>
          <w:b w:val="0"/>
        </w:rPr>
        <w:t xml:space="preserve">If the </w:t>
      </w:r>
      <w:bookmarkStart w:id="16" w:name="_GoBack"/>
      <w:r w:rsidR="006974F0">
        <w:rPr>
          <w:rStyle w:val="Strong"/>
          <w:b w:val="0"/>
        </w:rPr>
        <w:t>user</w:t>
      </w:r>
      <w:bookmarkEnd w:id="16"/>
      <w:r w:rsidR="008E7CB4">
        <w:rPr>
          <w:rStyle w:val="Strong"/>
          <w:b w:val="0"/>
        </w:rPr>
        <w:t xml:space="preserve"> </w:t>
      </w:r>
      <w:r w:rsidR="00B87DE2">
        <w:rPr>
          <w:rStyle w:val="Strong"/>
          <w:b w:val="0"/>
        </w:rPr>
        <w:t>receives</w:t>
      </w:r>
      <w:r w:rsidR="008E7CB4">
        <w:rPr>
          <w:rStyle w:val="Strong"/>
          <w:b w:val="0"/>
        </w:rPr>
        <w:t xml:space="preserve"> the success message then can check </w:t>
      </w:r>
      <w:r w:rsidR="000F50EC">
        <w:rPr>
          <w:rStyle w:val="Strong"/>
          <w:b w:val="0"/>
        </w:rPr>
        <w:t>its</w:t>
      </w:r>
      <w:r w:rsidR="008E7CB4">
        <w:rPr>
          <w:rStyle w:val="Strong"/>
          <w:b w:val="0"/>
        </w:rPr>
        <w:t xml:space="preserve"> operation in batch job to check </w:t>
      </w:r>
      <w:r w:rsidR="009526DC">
        <w:rPr>
          <w:rStyle w:val="Strong"/>
          <w:b w:val="0"/>
        </w:rPr>
        <w:t>its</w:t>
      </w:r>
      <w:r w:rsidR="008E7CB4">
        <w:rPr>
          <w:rStyle w:val="Strong"/>
          <w:b w:val="0"/>
        </w:rPr>
        <w:t xml:space="preserve"> status. Batch job have different status like waiting, error and ending.</w:t>
      </w:r>
    </w:p>
    <w:p w14:paraId="265C59C0" w14:textId="77777777" w:rsidR="00FE0330" w:rsidRDefault="009E4A8B" w:rsidP="00FE0330">
      <w:pPr>
        <w:keepNext/>
        <w:jc w:val="both"/>
      </w:pPr>
      <w:r>
        <w:rPr>
          <w:bCs/>
          <w:noProof/>
        </w:rPr>
        <w:lastRenderedPageBreak/>
        <w:drawing>
          <wp:inline distT="0" distB="0" distL="0" distR="0" wp14:anchorId="6A39C8B4" wp14:editId="221CAFAE">
            <wp:extent cx="5823585" cy="26517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lculate production or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3585" cy="2651760"/>
                    </a:xfrm>
                    <a:prstGeom prst="rect">
                      <a:avLst/>
                    </a:prstGeom>
                  </pic:spPr>
                </pic:pic>
              </a:graphicData>
            </a:graphic>
          </wp:inline>
        </w:drawing>
      </w:r>
    </w:p>
    <w:p w14:paraId="4569EC49" w14:textId="3E7E7F79" w:rsidR="009E4A8B" w:rsidRDefault="00FE0330" w:rsidP="00F25119">
      <w:pPr>
        <w:pStyle w:val="Caption"/>
        <w:jc w:val="center"/>
        <w:rPr>
          <w:color w:val="2F5496"/>
          <w:sz w:val="18"/>
          <w:szCs w:val="18"/>
        </w:rPr>
      </w:pPr>
      <w:bookmarkStart w:id="17" w:name="_Toc117787975"/>
      <w:r w:rsidRPr="00FE0330">
        <w:rPr>
          <w:color w:val="2F5496"/>
          <w:sz w:val="18"/>
          <w:szCs w:val="18"/>
        </w:rPr>
        <w:t xml:space="preserve">Figure </w:t>
      </w:r>
      <w:r w:rsidRPr="00FE0330">
        <w:rPr>
          <w:color w:val="2F5496"/>
          <w:sz w:val="18"/>
          <w:szCs w:val="18"/>
        </w:rPr>
        <w:fldChar w:fldCharType="begin"/>
      </w:r>
      <w:r w:rsidRPr="00FE0330">
        <w:rPr>
          <w:color w:val="2F5496"/>
          <w:sz w:val="18"/>
          <w:szCs w:val="18"/>
        </w:rPr>
        <w:instrText xml:space="preserve"> SEQ Figure \* ARABIC </w:instrText>
      </w:r>
      <w:r w:rsidRPr="00FE0330">
        <w:rPr>
          <w:color w:val="2F5496"/>
          <w:sz w:val="18"/>
          <w:szCs w:val="18"/>
        </w:rPr>
        <w:fldChar w:fldCharType="separate"/>
      </w:r>
      <w:r w:rsidR="009E299A">
        <w:rPr>
          <w:noProof/>
          <w:color w:val="2F5496"/>
          <w:sz w:val="18"/>
          <w:szCs w:val="18"/>
        </w:rPr>
        <w:t>8</w:t>
      </w:r>
      <w:r w:rsidRPr="00FE0330">
        <w:rPr>
          <w:color w:val="2F5496"/>
          <w:sz w:val="18"/>
          <w:szCs w:val="18"/>
        </w:rPr>
        <w:fldChar w:fldCharType="end"/>
      </w:r>
      <w:r w:rsidRPr="00FE0330">
        <w:rPr>
          <w:color w:val="2F5496"/>
          <w:sz w:val="18"/>
          <w:szCs w:val="18"/>
        </w:rPr>
        <w:t xml:space="preserve"> Calculate </w:t>
      </w:r>
      <w:r w:rsidR="00F25119">
        <w:rPr>
          <w:color w:val="2F5496"/>
          <w:sz w:val="18"/>
          <w:szCs w:val="18"/>
        </w:rPr>
        <w:t>Production</w:t>
      </w:r>
      <w:r w:rsidR="00760CC2">
        <w:rPr>
          <w:color w:val="2F5496"/>
          <w:sz w:val="18"/>
          <w:szCs w:val="18"/>
        </w:rPr>
        <w:t xml:space="preserve"> Order</w:t>
      </w:r>
      <w:bookmarkEnd w:id="17"/>
    </w:p>
    <w:p w14:paraId="27B43BF1" w14:textId="00C1C5C3" w:rsidR="009526DC" w:rsidRPr="009526DC" w:rsidRDefault="009526DC" w:rsidP="009526DC">
      <w:r>
        <w:t xml:space="preserve">The </w:t>
      </w:r>
      <w:r w:rsidR="00645CAE">
        <w:t>user</w:t>
      </w:r>
      <w:r>
        <w:t xml:space="preserve"> will estimate the production order and it can be </w:t>
      </w:r>
      <w:r w:rsidR="005D11BE">
        <w:t>calculated</w:t>
      </w:r>
      <w:r>
        <w:t xml:space="preserve"> after created the production order.</w:t>
      </w:r>
    </w:p>
    <w:p w14:paraId="490A989A" w14:textId="77777777" w:rsidR="00FE0330" w:rsidRDefault="009E4A8B" w:rsidP="00FE0330">
      <w:pPr>
        <w:keepNext/>
        <w:jc w:val="both"/>
      </w:pPr>
      <w:r>
        <w:rPr>
          <w:bCs/>
          <w:noProof/>
        </w:rPr>
        <w:drawing>
          <wp:inline distT="0" distB="0" distL="0" distR="0" wp14:anchorId="7FAFDA05" wp14:editId="4289A72F">
            <wp:extent cx="5823585" cy="2644775"/>
            <wp:effectExtent l="0" t="0" r="571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lculate production ord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3585" cy="2644775"/>
                    </a:xfrm>
                    <a:prstGeom prst="rect">
                      <a:avLst/>
                    </a:prstGeom>
                  </pic:spPr>
                </pic:pic>
              </a:graphicData>
            </a:graphic>
          </wp:inline>
        </w:drawing>
      </w:r>
    </w:p>
    <w:p w14:paraId="3C663BDF" w14:textId="09F74F78" w:rsidR="009526DC" w:rsidRDefault="00FE0330" w:rsidP="009526DC">
      <w:pPr>
        <w:pStyle w:val="Caption"/>
        <w:jc w:val="center"/>
        <w:rPr>
          <w:color w:val="2F5496"/>
          <w:sz w:val="18"/>
          <w:szCs w:val="18"/>
        </w:rPr>
      </w:pPr>
      <w:bookmarkStart w:id="18" w:name="_Toc117787976"/>
      <w:r w:rsidRPr="00FE0330">
        <w:rPr>
          <w:color w:val="2F5496"/>
          <w:sz w:val="18"/>
          <w:szCs w:val="18"/>
        </w:rPr>
        <w:t xml:space="preserve">Figure </w:t>
      </w:r>
      <w:r w:rsidRPr="00FE0330">
        <w:rPr>
          <w:color w:val="2F5496"/>
          <w:sz w:val="18"/>
          <w:szCs w:val="18"/>
        </w:rPr>
        <w:fldChar w:fldCharType="begin"/>
      </w:r>
      <w:r w:rsidRPr="00FE0330">
        <w:rPr>
          <w:color w:val="2F5496"/>
          <w:sz w:val="18"/>
          <w:szCs w:val="18"/>
        </w:rPr>
        <w:instrText xml:space="preserve"> SEQ Figure \* ARABIC </w:instrText>
      </w:r>
      <w:r w:rsidRPr="00FE0330">
        <w:rPr>
          <w:color w:val="2F5496"/>
          <w:sz w:val="18"/>
          <w:szCs w:val="18"/>
        </w:rPr>
        <w:fldChar w:fldCharType="separate"/>
      </w:r>
      <w:r w:rsidR="009E299A">
        <w:rPr>
          <w:noProof/>
          <w:color w:val="2F5496"/>
          <w:sz w:val="18"/>
          <w:szCs w:val="18"/>
        </w:rPr>
        <w:t>9</w:t>
      </w:r>
      <w:r w:rsidRPr="00FE0330">
        <w:rPr>
          <w:color w:val="2F5496"/>
          <w:sz w:val="18"/>
          <w:szCs w:val="18"/>
        </w:rPr>
        <w:fldChar w:fldCharType="end"/>
      </w:r>
      <w:r w:rsidRPr="00FE0330">
        <w:rPr>
          <w:color w:val="2F5496"/>
          <w:sz w:val="18"/>
          <w:szCs w:val="18"/>
        </w:rPr>
        <w:t xml:space="preserve"> Confirm and press OK to </w:t>
      </w:r>
      <w:r w:rsidR="004C1729">
        <w:rPr>
          <w:color w:val="2F5496"/>
          <w:sz w:val="18"/>
          <w:szCs w:val="18"/>
        </w:rPr>
        <w:t>Estimate Production Order</w:t>
      </w:r>
      <w:bookmarkEnd w:id="18"/>
    </w:p>
    <w:p w14:paraId="26958A86" w14:textId="77777777" w:rsidR="009526DC" w:rsidRDefault="009526DC">
      <w:pPr>
        <w:spacing w:before="0" w:after="0"/>
        <w:rPr>
          <w:b/>
          <w:bCs/>
          <w:color w:val="2F5496"/>
          <w:sz w:val="18"/>
          <w:szCs w:val="18"/>
        </w:rPr>
      </w:pPr>
      <w:r>
        <w:rPr>
          <w:color w:val="2F5496"/>
          <w:sz w:val="18"/>
          <w:szCs w:val="18"/>
        </w:rPr>
        <w:br w:type="page"/>
      </w:r>
    </w:p>
    <w:p w14:paraId="5BA10130" w14:textId="516C7B11" w:rsidR="009E4A8B" w:rsidRPr="001E2E6B" w:rsidRDefault="009526DC" w:rsidP="001E2E6B">
      <w:pPr>
        <w:rPr>
          <w:rStyle w:val="Strong"/>
        </w:rPr>
      </w:pPr>
      <w:r w:rsidRPr="001E2E6B">
        <w:lastRenderedPageBreak/>
        <w:t xml:space="preserve">The </w:t>
      </w:r>
      <w:r w:rsidR="00645CAE">
        <w:t>user</w:t>
      </w:r>
      <w:r w:rsidRPr="001E2E6B">
        <w:t xml:space="preserve"> will perform the operation scheduling of the production order by filling the scheduling parameters.</w:t>
      </w:r>
    </w:p>
    <w:p w14:paraId="53C6D36D" w14:textId="0F7C7DC9" w:rsidR="00FE0330" w:rsidRDefault="002276AB" w:rsidP="00FE0330">
      <w:pPr>
        <w:keepNext/>
        <w:jc w:val="both"/>
      </w:pPr>
      <w:r>
        <w:rPr>
          <w:noProof/>
        </w:rPr>
        <w:drawing>
          <wp:inline distT="0" distB="0" distL="0" distR="0" wp14:anchorId="35F234E7" wp14:editId="2264BB5D">
            <wp:extent cx="5844462" cy="28473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pShedul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7477" cy="2848820"/>
                    </a:xfrm>
                    <a:prstGeom prst="rect">
                      <a:avLst/>
                    </a:prstGeom>
                  </pic:spPr>
                </pic:pic>
              </a:graphicData>
            </a:graphic>
          </wp:inline>
        </w:drawing>
      </w:r>
    </w:p>
    <w:p w14:paraId="70312855" w14:textId="45676A57" w:rsidR="00F8117E" w:rsidRDefault="00FE0330" w:rsidP="001A07DC">
      <w:pPr>
        <w:pStyle w:val="Caption"/>
        <w:jc w:val="center"/>
        <w:rPr>
          <w:color w:val="2F5496"/>
          <w:sz w:val="18"/>
          <w:szCs w:val="18"/>
        </w:rPr>
      </w:pPr>
      <w:bookmarkStart w:id="19" w:name="_Toc117787977"/>
      <w:r w:rsidRPr="00FE0330">
        <w:rPr>
          <w:color w:val="2F5496"/>
          <w:sz w:val="18"/>
          <w:szCs w:val="18"/>
        </w:rPr>
        <w:t xml:space="preserve">Figure </w:t>
      </w:r>
      <w:r w:rsidRPr="00FE0330">
        <w:rPr>
          <w:color w:val="2F5496"/>
          <w:sz w:val="18"/>
          <w:szCs w:val="18"/>
        </w:rPr>
        <w:fldChar w:fldCharType="begin"/>
      </w:r>
      <w:r w:rsidRPr="00FE0330">
        <w:rPr>
          <w:color w:val="2F5496"/>
          <w:sz w:val="18"/>
          <w:szCs w:val="18"/>
        </w:rPr>
        <w:instrText xml:space="preserve"> SEQ Figure \* ARABIC </w:instrText>
      </w:r>
      <w:r w:rsidRPr="00FE0330">
        <w:rPr>
          <w:color w:val="2F5496"/>
          <w:sz w:val="18"/>
          <w:szCs w:val="18"/>
        </w:rPr>
        <w:fldChar w:fldCharType="separate"/>
      </w:r>
      <w:r w:rsidR="009E299A">
        <w:rPr>
          <w:noProof/>
          <w:color w:val="2F5496"/>
          <w:sz w:val="18"/>
          <w:szCs w:val="18"/>
        </w:rPr>
        <w:t>10</w:t>
      </w:r>
      <w:r w:rsidRPr="00FE0330">
        <w:rPr>
          <w:color w:val="2F5496"/>
          <w:sz w:val="18"/>
          <w:szCs w:val="18"/>
        </w:rPr>
        <w:fldChar w:fldCharType="end"/>
      </w:r>
      <w:r w:rsidRPr="00FE0330">
        <w:rPr>
          <w:color w:val="2F5496"/>
          <w:sz w:val="18"/>
          <w:szCs w:val="18"/>
        </w:rPr>
        <w:t xml:space="preserve"> Operation Scheduling to Calculate </w:t>
      </w:r>
      <w:r w:rsidR="00803857">
        <w:rPr>
          <w:color w:val="2F5496"/>
          <w:sz w:val="18"/>
          <w:szCs w:val="18"/>
        </w:rPr>
        <w:t>Production Scheduling</w:t>
      </w:r>
      <w:bookmarkEnd w:id="19"/>
    </w:p>
    <w:p w14:paraId="7B9B7DCB" w14:textId="6BCCB147" w:rsidR="00D84C8A" w:rsidRPr="00D84C8A" w:rsidRDefault="00D84C8A" w:rsidP="00D84C8A">
      <w:r>
        <w:t xml:space="preserve">The </w:t>
      </w:r>
      <w:r w:rsidR="00AB7CF6">
        <w:t>user</w:t>
      </w:r>
      <w:r>
        <w:t xml:space="preserve"> will receive the popup to calculate the inventory shortage report of the production order. </w:t>
      </w:r>
    </w:p>
    <w:p w14:paraId="7154B764" w14:textId="77777777" w:rsidR="00412A6D" w:rsidRDefault="00412A6D" w:rsidP="00412A6D">
      <w:pPr>
        <w:keepNext/>
        <w:jc w:val="both"/>
      </w:pPr>
      <w:r>
        <w:rPr>
          <w:bCs/>
          <w:noProof/>
        </w:rPr>
        <w:drawing>
          <wp:inline distT="0" distB="0" distL="0" distR="0" wp14:anchorId="79D8F7F9" wp14:editId="18933212">
            <wp:extent cx="5823585" cy="2664460"/>
            <wp:effectExtent l="0" t="0" r="571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ter calculate shedul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3585" cy="2664460"/>
                    </a:xfrm>
                    <a:prstGeom prst="rect">
                      <a:avLst/>
                    </a:prstGeom>
                  </pic:spPr>
                </pic:pic>
              </a:graphicData>
            </a:graphic>
          </wp:inline>
        </w:drawing>
      </w:r>
    </w:p>
    <w:p w14:paraId="7355F6FE" w14:textId="020A7901" w:rsidR="00412A6D" w:rsidRPr="00412A6D" w:rsidRDefault="00412A6D" w:rsidP="00412A6D">
      <w:pPr>
        <w:pStyle w:val="Caption"/>
        <w:jc w:val="center"/>
        <w:rPr>
          <w:rStyle w:val="Strong"/>
          <w:b/>
          <w:color w:val="2F5496"/>
          <w:sz w:val="18"/>
          <w:szCs w:val="18"/>
        </w:rPr>
      </w:pPr>
      <w:bookmarkStart w:id="20" w:name="_Toc117787978"/>
      <w:r w:rsidRPr="00412A6D">
        <w:rPr>
          <w:color w:val="2F5496"/>
          <w:sz w:val="18"/>
          <w:szCs w:val="18"/>
        </w:rPr>
        <w:t xml:space="preserve">Figure </w:t>
      </w:r>
      <w:r w:rsidRPr="00412A6D">
        <w:rPr>
          <w:color w:val="2F5496"/>
          <w:sz w:val="18"/>
          <w:szCs w:val="18"/>
        </w:rPr>
        <w:fldChar w:fldCharType="begin"/>
      </w:r>
      <w:r w:rsidRPr="00412A6D">
        <w:rPr>
          <w:color w:val="2F5496"/>
          <w:sz w:val="18"/>
          <w:szCs w:val="18"/>
        </w:rPr>
        <w:instrText xml:space="preserve"> SEQ Figure \* ARABIC </w:instrText>
      </w:r>
      <w:r w:rsidRPr="00412A6D">
        <w:rPr>
          <w:color w:val="2F5496"/>
          <w:sz w:val="18"/>
          <w:szCs w:val="18"/>
        </w:rPr>
        <w:fldChar w:fldCharType="separate"/>
      </w:r>
      <w:r w:rsidR="009E299A">
        <w:rPr>
          <w:noProof/>
          <w:color w:val="2F5496"/>
          <w:sz w:val="18"/>
          <w:szCs w:val="18"/>
        </w:rPr>
        <w:t>11</w:t>
      </w:r>
      <w:r w:rsidRPr="00412A6D">
        <w:rPr>
          <w:color w:val="2F5496"/>
          <w:sz w:val="18"/>
          <w:szCs w:val="18"/>
        </w:rPr>
        <w:fldChar w:fldCharType="end"/>
      </w:r>
      <w:r w:rsidRPr="00412A6D">
        <w:rPr>
          <w:color w:val="2F5496"/>
          <w:sz w:val="18"/>
          <w:szCs w:val="18"/>
        </w:rPr>
        <w:t xml:space="preserve"> Pop up Calculate Inventory Shortage Report</w:t>
      </w:r>
      <w:bookmarkEnd w:id="20"/>
    </w:p>
    <w:p w14:paraId="62FC0D94" w14:textId="61F4ABA9" w:rsidR="00412A6D" w:rsidRDefault="00412A6D" w:rsidP="007125CB">
      <w:pPr>
        <w:jc w:val="both"/>
        <w:rPr>
          <w:rStyle w:val="Strong"/>
          <w:b w:val="0"/>
        </w:rPr>
      </w:pPr>
    </w:p>
    <w:p w14:paraId="26EDE1F5" w14:textId="77777777" w:rsidR="00412A6D" w:rsidRDefault="00412A6D" w:rsidP="00412A6D">
      <w:pPr>
        <w:keepNext/>
        <w:jc w:val="both"/>
      </w:pPr>
      <w:r>
        <w:rPr>
          <w:bCs/>
          <w:noProof/>
        </w:rPr>
        <w:lastRenderedPageBreak/>
        <w:drawing>
          <wp:inline distT="0" distB="0" distL="0" distR="0" wp14:anchorId="1B292E03" wp14:editId="7A3F4DB6">
            <wp:extent cx="5823585" cy="265239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ter yes of calculate schedul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3585" cy="2652395"/>
                    </a:xfrm>
                    <a:prstGeom prst="rect">
                      <a:avLst/>
                    </a:prstGeom>
                  </pic:spPr>
                </pic:pic>
              </a:graphicData>
            </a:graphic>
          </wp:inline>
        </w:drawing>
      </w:r>
    </w:p>
    <w:p w14:paraId="74C2C680" w14:textId="0C557D96" w:rsidR="00412A6D" w:rsidRDefault="00412A6D" w:rsidP="00AB3C43">
      <w:pPr>
        <w:pStyle w:val="Caption"/>
        <w:jc w:val="center"/>
        <w:rPr>
          <w:color w:val="2F5496"/>
          <w:sz w:val="18"/>
          <w:szCs w:val="18"/>
        </w:rPr>
      </w:pPr>
      <w:bookmarkStart w:id="21" w:name="_Toc117787979"/>
      <w:r w:rsidRPr="00412A6D">
        <w:rPr>
          <w:color w:val="2F5496"/>
          <w:sz w:val="18"/>
          <w:szCs w:val="18"/>
        </w:rPr>
        <w:t xml:space="preserve">Figure </w:t>
      </w:r>
      <w:r w:rsidRPr="00412A6D">
        <w:rPr>
          <w:color w:val="2F5496"/>
          <w:sz w:val="18"/>
          <w:szCs w:val="18"/>
        </w:rPr>
        <w:fldChar w:fldCharType="begin"/>
      </w:r>
      <w:r w:rsidRPr="00412A6D">
        <w:rPr>
          <w:color w:val="2F5496"/>
          <w:sz w:val="18"/>
          <w:szCs w:val="18"/>
        </w:rPr>
        <w:instrText xml:space="preserve"> SEQ Figure \* ARABIC </w:instrText>
      </w:r>
      <w:r w:rsidRPr="00412A6D">
        <w:rPr>
          <w:color w:val="2F5496"/>
          <w:sz w:val="18"/>
          <w:szCs w:val="18"/>
        </w:rPr>
        <w:fldChar w:fldCharType="separate"/>
      </w:r>
      <w:r w:rsidR="009E299A">
        <w:rPr>
          <w:noProof/>
          <w:color w:val="2F5496"/>
          <w:sz w:val="18"/>
          <w:szCs w:val="18"/>
        </w:rPr>
        <w:t>12</w:t>
      </w:r>
      <w:r w:rsidRPr="00412A6D">
        <w:rPr>
          <w:color w:val="2F5496"/>
          <w:sz w:val="18"/>
          <w:szCs w:val="18"/>
        </w:rPr>
        <w:fldChar w:fldCharType="end"/>
      </w:r>
      <w:r w:rsidRPr="00412A6D">
        <w:rPr>
          <w:color w:val="2F5496"/>
          <w:sz w:val="18"/>
          <w:szCs w:val="18"/>
        </w:rPr>
        <w:t xml:space="preserve"> </w:t>
      </w:r>
      <w:r w:rsidR="00AB3C43" w:rsidRPr="00FE0330">
        <w:rPr>
          <w:color w:val="2F5496"/>
          <w:sz w:val="18"/>
          <w:szCs w:val="18"/>
        </w:rPr>
        <w:t>Fill Data and Press OK to Recalculate</w:t>
      </w:r>
      <w:bookmarkEnd w:id="21"/>
    </w:p>
    <w:p w14:paraId="02A04F0C" w14:textId="43AA77A0" w:rsidR="00D84C8A" w:rsidRPr="00D84C8A" w:rsidRDefault="00D84C8A" w:rsidP="00D84C8A">
      <w:r>
        <w:t xml:space="preserve">The </w:t>
      </w:r>
      <w:r w:rsidR="00AB7CF6">
        <w:t>user</w:t>
      </w:r>
      <w:r>
        <w:t xml:space="preserve"> will receive the access the success message (Job is added in the batch Queue) after performing all the calculations to calculate the production order. It is the automate process to calculate the all the calculation of the production order. </w:t>
      </w:r>
    </w:p>
    <w:p w14:paraId="1CEE2E11" w14:textId="77777777" w:rsidR="00412A6D" w:rsidRDefault="00412A6D" w:rsidP="00412A6D">
      <w:pPr>
        <w:keepNext/>
        <w:jc w:val="both"/>
      </w:pPr>
      <w:r>
        <w:rPr>
          <w:bCs/>
          <w:noProof/>
        </w:rPr>
        <w:drawing>
          <wp:inline distT="0" distB="0" distL="0" distR="0" wp14:anchorId="440B3390" wp14:editId="344AFB39">
            <wp:extent cx="5823585" cy="263398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ccess message calcul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3585" cy="2633980"/>
                    </a:xfrm>
                    <a:prstGeom prst="rect">
                      <a:avLst/>
                    </a:prstGeom>
                  </pic:spPr>
                </pic:pic>
              </a:graphicData>
            </a:graphic>
          </wp:inline>
        </w:drawing>
      </w:r>
    </w:p>
    <w:p w14:paraId="01C99F06" w14:textId="552A7424" w:rsidR="00D84C8A" w:rsidRDefault="00412A6D" w:rsidP="00D11077">
      <w:pPr>
        <w:pStyle w:val="Caption"/>
        <w:jc w:val="center"/>
        <w:rPr>
          <w:color w:val="2F5496"/>
          <w:sz w:val="18"/>
          <w:szCs w:val="18"/>
        </w:rPr>
      </w:pPr>
      <w:bookmarkStart w:id="22" w:name="_Toc117787980"/>
      <w:r w:rsidRPr="00412A6D">
        <w:rPr>
          <w:color w:val="2F5496"/>
          <w:sz w:val="18"/>
          <w:szCs w:val="18"/>
        </w:rPr>
        <w:t xml:space="preserve">Figure </w:t>
      </w:r>
      <w:r w:rsidRPr="00412A6D">
        <w:rPr>
          <w:color w:val="2F5496"/>
          <w:sz w:val="18"/>
          <w:szCs w:val="18"/>
        </w:rPr>
        <w:fldChar w:fldCharType="begin"/>
      </w:r>
      <w:r w:rsidRPr="00412A6D">
        <w:rPr>
          <w:color w:val="2F5496"/>
          <w:sz w:val="18"/>
          <w:szCs w:val="18"/>
        </w:rPr>
        <w:instrText xml:space="preserve"> SEQ Figure \* ARABIC </w:instrText>
      </w:r>
      <w:r w:rsidRPr="00412A6D">
        <w:rPr>
          <w:color w:val="2F5496"/>
          <w:sz w:val="18"/>
          <w:szCs w:val="18"/>
        </w:rPr>
        <w:fldChar w:fldCharType="separate"/>
      </w:r>
      <w:r w:rsidR="009E299A">
        <w:rPr>
          <w:noProof/>
          <w:color w:val="2F5496"/>
          <w:sz w:val="18"/>
          <w:szCs w:val="18"/>
        </w:rPr>
        <w:t>13</w:t>
      </w:r>
      <w:r w:rsidRPr="00412A6D">
        <w:rPr>
          <w:color w:val="2F5496"/>
          <w:sz w:val="18"/>
          <w:szCs w:val="18"/>
        </w:rPr>
        <w:fldChar w:fldCharType="end"/>
      </w:r>
      <w:r w:rsidRPr="00412A6D">
        <w:rPr>
          <w:color w:val="2F5496"/>
          <w:sz w:val="18"/>
          <w:szCs w:val="18"/>
        </w:rPr>
        <w:t xml:space="preserve"> Success Message of Calculate Batch Job</w:t>
      </w:r>
      <w:bookmarkEnd w:id="22"/>
    </w:p>
    <w:p w14:paraId="47D059E8" w14:textId="77777777" w:rsidR="00D84C8A" w:rsidRDefault="00D84C8A">
      <w:pPr>
        <w:spacing w:before="0" w:after="0"/>
        <w:rPr>
          <w:b/>
          <w:bCs/>
          <w:color w:val="2F5496"/>
          <w:sz w:val="18"/>
          <w:szCs w:val="18"/>
        </w:rPr>
      </w:pPr>
      <w:r>
        <w:rPr>
          <w:color w:val="2F5496"/>
          <w:sz w:val="18"/>
          <w:szCs w:val="18"/>
        </w:rPr>
        <w:br w:type="page"/>
      </w:r>
    </w:p>
    <w:p w14:paraId="2C485353" w14:textId="33F87B7F" w:rsidR="00101150" w:rsidRPr="002C175E" w:rsidRDefault="00D84C8A" w:rsidP="00D84C8A">
      <w:pPr>
        <w:pStyle w:val="Caption"/>
        <w:rPr>
          <w:b w:val="0"/>
          <w:color w:val="2F5496"/>
          <w:sz w:val="18"/>
          <w:szCs w:val="18"/>
        </w:rPr>
      </w:pPr>
      <w:r w:rsidRPr="002C175E">
        <w:rPr>
          <w:b w:val="0"/>
        </w:rPr>
        <w:lastRenderedPageBreak/>
        <w:t xml:space="preserve">The </w:t>
      </w:r>
      <w:r w:rsidR="00AB7CF6">
        <w:rPr>
          <w:b w:val="0"/>
        </w:rPr>
        <w:t>user</w:t>
      </w:r>
      <w:r w:rsidRPr="002C175E">
        <w:rPr>
          <w:b w:val="0"/>
        </w:rPr>
        <w:t xml:space="preserve"> will receive the access the Failure message (Please wait for the process to end)</w:t>
      </w:r>
      <w:r w:rsidR="002C175E" w:rsidRPr="002C175E">
        <w:rPr>
          <w:b w:val="0"/>
        </w:rPr>
        <w:t>, If the any of the job is already in the queue</w:t>
      </w:r>
      <w:r w:rsidRPr="002C175E">
        <w:rPr>
          <w:b w:val="0"/>
        </w:rPr>
        <w:t xml:space="preserve">. </w:t>
      </w:r>
    </w:p>
    <w:p w14:paraId="248E6B55" w14:textId="19B64D8B" w:rsidR="00FE0330" w:rsidRDefault="00F8117E" w:rsidP="00FE0330">
      <w:pPr>
        <w:keepNext/>
        <w:jc w:val="both"/>
      </w:pPr>
      <w:r>
        <w:rPr>
          <w:bCs/>
          <w:noProof/>
        </w:rPr>
        <w:drawing>
          <wp:inline distT="0" distB="0" distL="0" distR="0" wp14:anchorId="3E639887" wp14:editId="00131C2F">
            <wp:extent cx="5823585" cy="26593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calculate inventory shortage report err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3585" cy="2659380"/>
                    </a:xfrm>
                    <a:prstGeom prst="rect">
                      <a:avLst/>
                    </a:prstGeom>
                  </pic:spPr>
                </pic:pic>
              </a:graphicData>
            </a:graphic>
          </wp:inline>
        </w:drawing>
      </w:r>
    </w:p>
    <w:p w14:paraId="6719CD97" w14:textId="5ACB5E85" w:rsidR="00FE0330" w:rsidRDefault="00FE0330" w:rsidP="00885229">
      <w:pPr>
        <w:pStyle w:val="Caption"/>
        <w:jc w:val="center"/>
        <w:rPr>
          <w:color w:val="2F5496"/>
          <w:sz w:val="18"/>
          <w:szCs w:val="18"/>
        </w:rPr>
      </w:pPr>
      <w:bookmarkStart w:id="23" w:name="_Toc117787981"/>
      <w:r w:rsidRPr="00FE0330">
        <w:rPr>
          <w:color w:val="2F5496"/>
          <w:sz w:val="18"/>
          <w:szCs w:val="18"/>
        </w:rPr>
        <w:t xml:space="preserve">Figure </w:t>
      </w:r>
      <w:r w:rsidRPr="00FE0330">
        <w:rPr>
          <w:color w:val="2F5496"/>
          <w:sz w:val="18"/>
          <w:szCs w:val="18"/>
        </w:rPr>
        <w:fldChar w:fldCharType="begin"/>
      </w:r>
      <w:r w:rsidRPr="00FE0330">
        <w:rPr>
          <w:color w:val="2F5496"/>
          <w:sz w:val="18"/>
          <w:szCs w:val="18"/>
        </w:rPr>
        <w:instrText xml:space="preserve"> SEQ Figure \* ARABIC </w:instrText>
      </w:r>
      <w:r w:rsidRPr="00FE0330">
        <w:rPr>
          <w:color w:val="2F5496"/>
          <w:sz w:val="18"/>
          <w:szCs w:val="18"/>
        </w:rPr>
        <w:fldChar w:fldCharType="separate"/>
      </w:r>
      <w:r w:rsidR="009E299A">
        <w:rPr>
          <w:noProof/>
          <w:color w:val="2F5496"/>
          <w:sz w:val="18"/>
          <w:szCs w:val="18"/>
        </w:rPr>
        <w:t>14</w:t>
      </w:r>
      <w:r w:rsidRPr="00FE0330">
        <w:rPr>
          <w:color w:val="2F5496"/>
          <w:sz w:val="18"/>
          <w:szCs w:val="18"/>
        </w:rPr>
        <w:fldChar w:fldCharType="end"/>
      </w:r>
      <w:r w:rsidRPr="00FE0330">
        <w:rPr>
          <w:color w:val="2F5496"/>
          <w:sz w:val="18"/>
          <w:szCs w:val="18"/>
        </w:rPr>
        <w:t xml:space="preserve"> </w:t>
      </w:r>
      <w:bookmarkStart w:id="24" w:name="_Hlk117101015"/>
      <w:r w:rsidRPr="00FE0330">
        <w:rPr>
          <w:color w:val="2F5496"/>
          <w:sz w:val="18"/>
          <w:szCs w:val="18"/>
        </w:rPr>
        <w:t>Wait Message If the already job in Queue</w:t>
      </w:r>
      <w:bookmarkEnd w:id="23"/>
      <w:bookmarkEnd w:id="24"/>
    </w:p>
    <w:p w14:paraId="514149F6" w14:textId="77777777" w:rsidR="00B90D08" w:rsidRDefault="00B90D08" w:rsidP="00B90D08">
      <w:pPr>
        <w:pStyle w:val="Heading2"/>
      </w:pPr>
      <w:bookmarkStart w:id="25" w:name="_Toc117788039"/>
      <w:r>
        <w:t>Production Ordering Batch Job Monitoring</w:t>
      </w:r>
      <w:bookmarkEnd w:id="25"/>
    </w:p>
    <w:p w14:paraId="50BF5395" w14:textId="1669F91E" w:rsidR="00B90D08" w:rsidRPr="000B2D60" w:rsidRDefault="00B90D08" w:rsidP="00B90D08">
      <w:r>
        <w:t xml:space="preserve">The </w:t>
      </w:r>
      <w:r w:rsidR="00AB7CF6">
        <w:t>user</w:t>
      </w:r>
      <w:r>
        <w:t xml:space="preserve"> can get Batch job by clicking on module then production to click on all system administrations. The process can understand by seeing the below </w:t>
      </w:r>
      <w:r w:rsidRPr="00F260AE">
        <w:rPr>
          <w:b/>
        </w:rPr>
        <w:t>Figure</w:t>
      </w:r>
      <w:r>
        <w:rPr>
          <w:b/>
        </w:rPr>
        <w:t xml:space="preserve"> </w:t>
      </w:r>
      <w:r w:rsidR="00FF2DD9">
        <w:rPr>
          <w:b/>
        </w:rPr>
        <w:t>16</w:t>
      </w:r>
      <w:r>
        <w:rPr>
          <w:b/>
        </w:rPr>
        <w:t>.</w:t>
      </w:r>
      <w:r>
        <w:t xml:space="preserve">  As the user click on the batch job then will be able to review the list of batch jobs with their status which is shown in the </w:t>
      </w:r>
      <w:r w:rsidRPr="000B2D60">
        <w:rPr>
          <w:b/>
        </w:rPr>
        <w:t xml:space="preserve">Figure </w:t>
      </w:r>
      <w:r w:rsidR="00FF2DD9">
        <w:rPr>
          <w:b/>
        </w:rPr>
        <w:t>17</w:t>
      </w:r>
      <w:r>
        <w:t xml:space="preserve">. The </w:t>
      </w:r>
      <w:r w:rsidR="00AB7CF6">
        <w:t>user</w:t>
      </w:r>
      <w:r>
        <w:t xml:space="preserve"> only can perform the reset or calculation only if the status of job is ended. The </w:t>
      </w:r>
      <w:r w:rsidR="00AB7CF6">
        <w:t>user</w:t>
      </w:r>
      <w:r>
        <w:t xml:space="preserve"> can filter their specific batch job by searching its PO number and compare its ID. Batch job have different status like Waiting, Error and Ended. </w:t>
      </w:r>
    </w:p>
    <w:p w14:paraId="006834E1" w14:textId="77777777" w:rsidR="00CB677E" w:rsidRDefault="00B90D08" w:rsidP="00CB677E">
      <w:pPr>
        <w:keepNext/>
      </w:pPr>
      <w:r>
        <w:rPr>
          <w:noProof/>
        </w:rPr>
        <w:drawing>
          <wp:inline distT="0" distB="0" distL="0" distR="0" wp14:anchorId="20F55229" wp14:editId="7E5DBB3E">
            <wp:extent cx="5823585" cy="310769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ch jo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3585" cy="3107690"/>
                    </a:xfrm>
                    <a:prstGeom prst="rect">
                      <a:avLst/>
                    </a:prstGeom>
                  </pic:spPr>
                </pic:pic>
              </a:graphicData>
            </a:graphic>
          </wp:inline>
        </w:drawing>
      </w:r>
    </w:p>
    <w:p w14:paraId="56F66693" w14:textId="10FC4A25" w:rsidR="00B90D08" w:rsidRPr="00CB677E" w:rsidRDefault="00CB677E" w:rsidP="00CB677E">
      <w:pPr>
        <w:pStyle w:val="Caption"/>
        <w:jc w:val="center"/>
        <w:rPr>
          <w:color w:val="2F5496"/>
          <w:sz w:val="18"/>
          <w:szCs w:val="18"/>
        </w:rPr>
      </w:pPr>
      <w:bookmarkStart w:id="26" w:name="_Toc117787982"/>
      <w:r w:rsidRPr="00CB677E">
        <w:rPr>
          <w:color w:val="2F5496"/>
          <w:sz w:val="18"/>
          <w:szCs w:val="18"/>
        </w:rPr>
        <w:t xml:space="preserve">Figure </w:t>
      </w:r>
      <w:r w:rsidRPr="00CB677E">
        <w:rPr>
          <w:color w:val="2F5496"/>
          <w:sz w:val="18"/>
          <w:szCs w:val="18"/>
        </w:rPr>
        <w:fldChar w:fldCharType="begin"/>
      </w:r>
      <w:r w:rsidRPr="00CB677E">
        <w:rPr>
          <w:color w:val="2F5496"/>
          <w:sz w:val="18"/>
          <w:szCs w:val="18"/>
        </w:rPr>
        <w:instrText xml:space="preserve"> SEQ Figure \* ARABIC </w:instrText>
      </w:r>
      <w:r w:rsidRPr="00CB677E">
        <w:rPr>
          <w:color w:val="2F5496"/>
          <w:sz w:val="18"/>
          <w:szCs w:val="18"/>
        </w:rPr>
        <w:fldChar w:fldCharType="separate"/>
      </w:r>
      <w:r w:rsidR="009E299A">
        <w:rPr>
          <w:noProof/>
          <w:color w:val="2F5496"/>
          <w:sz w:val="18"/>
          <w:szCs w:val="18"/>
        </w:rPr>
        <w:t>15</w:t>
      </w:r>
      <w:r w:rsidRPr="00CB677E">
        <w:rPr>
          <w:color w:val="2F5496"/>
          <w:sz w:val="18"/>
          <w:szCs w:val="18"/>
        </w:rPr>
        <w:fldChar w:fldCharType="end"/>
      </w:r>
      <w:r w:rsidRPr="00CB677E">
        <w:rPr>
          <w:color w:val="2F5496"/>
          <w:sz w:val="18"/>
          <w:szCs w:val="18"/>
        </w:rPr>
        <w:t xml:space="preserve"> Production Ordering Batch Job Monitoring</w:t>
      </w:r>
      <w:bookmarkEnd w:id="26"/>
    </w:p>
    <w:p w14:paraId="71A38FE5" w14:textId="77777777" w:rsidR="00B90D08" w:rsidRDefault="00B90D08" w:rsidP="00B90D08">
      <w:pPr>
        <w:pStyle w:val="Heading3"/>
      </w:pPr>
      <w:bookmarkStart w:id="27" w:name="_Toc117788040"/>
      <w:r>
        <w:t>Batch Job List</w:t>
      </w:r>
      <w:bookmarkEnd w:id="27"/>
    </w:p>
    <w:p w14:paraId="2AD44418" w14:textId="32585CDB" w:rsidR="00B90D08" w:rsidRPr="001471AB" w:rsidRDefault="00B90D08" w:rsidP="00B90D08">
      <w:r>
        <w:t xml:space="preserve">The user needs to clicks on the batch job to review the list of batch jobs with their status which is shown in the </w:t>
      </w:r>
      <w:r w:rsidRPr="000B2D60">
        <w:rPr>
          <w:b/>
        </w:rPr>
        <w:t xml:space="preserve">Figure </w:t>
      </w:r>
      <w:r w:rsidR="00457BB2">
        <w:rPr>
          <w:b/>
        </w:rPr>
        <w:t>16</w:t>
      </w:r>
      <w:r>
        <w:t xml:space="preserve">. Batch job have different status like Waiting, Error and Ended. The </w:t>
      </w:r>
      <w:r w:rsidR="00AB7CF6">
        <w:t>user</w:t>
      </w:r>
      <w:r>
        <w:t xml:space="preserve"> only can perform the reset or calculation only if the status of job is ended. The </w:t>
      </w:r>
      <w:r w:rsidR="00AB7CF6">
        <w:t>user</w:t>
      </w:r>
      <w:r>
        <w:t xml:space="preserve"> can filter their specific batch job by searching its PO number and compare its ID. Batch job have different status like Waiting, Error and Ended. </w:t>
      </w:r>
    </w:p>
    <w:p w14:paraId="640C3170" w14:textId="12F117AA" w:rsidR="00CB677E" w:rsidRDefault="009367C4" w:rsidP="00CB677E">
      <w:pPr>
        <w:keepNext/>
      </w:pPr>
      <w:r>
        <w:rPr>
          <w:noProof/>
        </w:rPr>
        <w:lastRenderedPageBreak/>
        <w:drawing>
          <wp:inline distT="0" distB="0" distL="0" distR="0" wp14:anchorId="46259113" wp14:editId="1211FB84">
            <wp:extent cx="5823585" cy="263398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l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3585" cy="2633980"/>
                    </a:xfrm>
                    <a:prstGeom prst="rect">
                      <a:avLst/>
                    </a:prstGeom>
                  </pic:spPr>
                </pic:pic>
              </a:graphicData>
            </a:graphic>
          </wp:inline>
        </w:drawing>
      </w:r>
    </w:p>
    <w:p w14:paraId="2C4528F5" w14:textId="2E71D08B" w:rsidR="00B90D08" w:rsidRPr="00CB677E" w:rsidRDefault="00CB677E" w:rsidP="00CB677E">
      <w:pPr>
        <w:pStyle w:val="Caption"/>
        <w:jc w:val="center"/>
        <w:rPr>
          <w:color w:val="2F5496"/>
          <w:sz w:val="18"/>
          <w:szCs w:val="18"/>
        </w:rPr>
      </w:pPr>
      <w:bookmarkStart w:id="28" w:name="_Toc117787983"/>
      <w:r w:rsidRPr="00CB677E">
        <w:rPr>
          <w:color w:val="2F5496"/>
          <w:sz w:val="18"/>
          <w:szCs w:val="18"/>
        </w:rPr>
        <w:t xml:space="preserve">Figure </w:t>
      </w:r>
      <w:r w:rsidRPr="00CB677E">
        <w:rPr>
          <w:color w:val="2F5496"/>
          <w:sz w:val="18"/>
          <w:szCs w:val="18"/>
        </w:rPr>
        <w:fldChar w:fldCharType="begin"/>
      </w:r>
      <w:r w:rsidRPr="00CB677E">
        <w:rPr>
          <w:color w:val="2F5496"/>
          <w:sz w:val="18"/>
          <w:szCs w:val="18"/>
        </w:rPr>
        <w:instrText xml:space="preserve"> SEQ Figure \* ARABIC </w:instrText>
      </w:r>
      <w:r w:rsidRPr="00CB677E">
        <w:rPr>
          <w:color w:val="2F5496"/>
          <w:sz w:val="18"/>
          <w:szCs w:val="18"/>
        </w:rPr>
        <w:fldChar w:fldCharType="separate"/>
      </w:r>
      <w:r w:rsidR="009E299A">
        <w:rPr>
          <w:noProof/>
          <w:color w:val="2F5496"/>
          <w:sz w:val="18"/>
          <w:szCs w:val="18"/>
        </w:rPr>
        <w:t>16</w:t>
      </w:r>
      <w:r w:rsidRPr="00CB677E">
        <w:rPr>
          <w:color w:val="2F5496"/>
          <w:sz w:val="18"/>
          <w:szCs w:val="18"/>
        </w:rPr>
        <w:fldChar w:fldCharType="end"/>
      </w:r>
      <w:r w:rsidRPr="00CB677E">
        <w:rPr>
          <w:color w:val="2F5496"/>
          <w:sz w:val="18"/>
          <w:szCs w:val="18"/>
        </w:rPr>
        <w:t xml:space="preserve"> Monitoring Batch Job</w:t>
      </w:r>
      <w:bookmarkEnd w:id="28"/>
    </w:p>
    <w:p w14:paraId="7E15A2A6" w14:textId="1F9ABC8F" w:rsidR="00B90D08" w:rsidRDefault="00B90D08" w:rsidP="00B90D08">
      <w:pPr>
        <w:pStyle w:val="Heading3"/>
      </w:pPr>
      <w:bookmarkStart w:id="29" w:name="_Toc117788041"/>
      <w:r>
        <w:t>Selected Batch Job</w:t>
      </w:r>
      <w:bookmarkEnd w:id="29"/>
    </w:p>
    <w:p w14:paraId="0E406D0E" w14:textId="269895CD" w:rsidR="002C175E" w:rsidRPr="002C175E" w:rsidRDefault="002C175E" w:rsidP="002C175E">
      <w:r>
        <w:t xml:space="preserve">The </w:t>
      </w:r>
      <w:r w:rsidR="00AB7CF6">
        <w:t>user</w:t>
      </w:r>
      <w:r>
        <w:t xml:space="preserve"> can filter </w:t>
      </w:r>
      <w:r w:rsidR="008E6CDA">
        <w:t>to</w:t>
      </w:r>
      <w:r>
        <w:t xml:space="preserve"> find their specific job to check its status.</w:t>
      </w:r>
    </w:p>
    <w:p w14:paraId="2ED215E9" w14:textId="77777777" w:rsidR="00CB677E" w:rsidRDefault="00B90D08" w:rsidP="00CB677E">
      <w:pPr>
        <w:keepNext/>
      </w:pPr>
      <w:r>
        <w:rPr>
          <w:noProof/>
        </w:rPr>
        <w:drawing>
          <wp:inline distT="0" distB="0" distL="0" distR="0" wp14:anchorId="04266298" wp14:editId="4FA1196A">
            <wp:extent cx="5823585" cy="264922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atch job se;ec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3585" cy="2649220"/>
                    </a:xfrm>
                    <a:prstGeom prst="rect">
                      <a:avLst/>
                    </a:prstGeom>
                  </pic:spPr>
                </pic:pic>
              </a:graphicData>
            </a:graphic>
          </wp:inline>
        </w:drawing>
      </w:r>
    </w:p>
    <w:p w14:paraId="1F0DBAF5" w14:textId="6CA3D161" w:rsidR="00B90D08" w:rsidRPr="00CB677E" w:rsidRDefault="00CB677E" w:rsidP="00CB677E">
      <w:pPr>
        <w:pStyle w:val="Caption"/>
        <w:jc w:val="center"/>
        <w:rPr>
          <w:color w:val="2F5496"/>
          <w:sz w:val="18"/>
          <w:szCs w:val="18"/>
        </w:rPr>
      </w:pPr>
      <w:bookmarkStart w:id="30" w:name="_Toc117787984"/>
      <w:r w:rsidRPr="00CB677E">
        <w:rPr>
          <w:color w:val="2F5496"/>
          <w:sz w:val="18"/>
          <w:szCs w:val="18"/>
        </w:rPr>
        <w:t xml:space="preserve">Figure </w:t>
      </w:r>
      <w:r w:rsidRPr="00CB677E">
        <w:rPr>
          <w:color w:val="2F5496"/>
          <w:sz w:val="18"/>
          <w:szCs w:val="18"/>
        </w:rPr>
        <w:fldChar w:fldCharType="begin"/>
      </w:r>
      <w:r w:rsidRPr="00CB677E">
        <w:rPr>
          <w:color w:val="2F5496"/>
          <w:sz w:val="18"/>
          <w:szCs w:val="18"/>
        </w:rPr>
        <w:instrText xml:space="preserve"> SEQ Figure \* ARABIC </w:instrText>
      </w:r>
      <w:r w:rsidRPr="00CB677E">
        <w:rPr>
          <w:color w:val="2F5496"/>
          <w:sz w:val="18"/>
          <w:szCs w:val="18"/>
        </w:rPr>
        <w:fldChar w:fldCharType="separate"/>
      </w:r>
      <w:r w:rsidR="009E299A">
        <w:rPr>
          <w:noProof/>
          <w:color w:val="2F5496"/>
          <w:sz w:val="18"/>
          <w:szCs w:val="18"/>
        </w:rPr>
        <w:t>17</w:t>
      </w:r>
      <w:r w:rsidRPr="00CB677E">
        <w:rPr>
          <w:color w:val="2F5496"/>
          <w:sz w:val="18"/>
          <w:szCs w:val="18"/>
        </w:rPr>
        <w:fldChar w:fldCharType="end"/>
      </w:r>
      <w:r w:rsidRPr="00CB677E">
        <w:rPr>
          <w:color w:val="2F5496"/>
          <w:sz w:val="18"/>
          <w:szCs w:val="18"/>
        </w:rPr>
        <w:t xml:space="preserve"> Selected Batch Job</w:t>
      </w:r>
      <w:bookmarkEnd w:id="30"/>
    </w:p>
    <w:p w14:paraId="08B40805" w14:textId="77777777" w:rsidR="00B90D08" w:rsidRDefault="00B90D08" w:rsidP="00B90D08">
      <w:pPr>
        <w:pStyle w:val="Heading2"/>
      </w:pPr>
      <w:bookmarkStart w:id="31" w:name="_Toc117788042"/>
      <w:r>
        <w:t>Reset Production Order</w:t>
      </w:r>
      <w:bookmarkEnd w:id="31"/>
    </w:p>
    <w:p w14:paraId="7DA47059" w14:textId="0E44C550" w:rsidR="00B90D08" w:rsidRPr="00B87DE2" w:rsidRDefault="00B90D08" w:rsidP="00B90D08">
      <w:pPr>
        <w:jc w:val="both"/>
        <w:rPr>
          <w:bCs/>
        </w:rPr>
      </w:pPr>
      <w:r>
        <w:rPr>
          <w:rStyle w:val="Strong"/>
          <w:b w:val="0"/>
        </w:rPr>
        <w:t xml:space="preserve">If you want to Reset Production order of the batch job, click on the “Reset Inventory Shortage Report” tab (from purchase order). The user will be able to see the detail pop to calculate the shortage batch job. The need to fill the data as per requirement to calculate job then click on “OK” to submit the calculation. As the user press the “Yes” then user will be able to see the detail pop to fill the data as per requirement to calculate job then click on “OK” to submit the calculation which is also highlighted in the </w:t>
      </w:r>
      <w:r w:rsidRPr="00813963">
        <w:rPr>
          <w:rStyle w:val="Strong"/>
        </w:rPr>
        <w:t xml:space="preserve">Figure </w:t>
      </w:r>
      <w:r>
        <w:rPr>
          <w:rStyle w:val="Strong"/>
        </w:rPr>
        <w:t>19 and 20</w:t>
      </w:r>
      <w:r>
        <w:rPr>
          <w:rStyle w:val="Strong"/>
          <w:b w:val="0"/>
        </w:rPr>
        <w:t xml:space="preserve">. If desired status is as per order then user will receive the message to reset cannot be forwarded otherwise </w:t>
      </w:r>
      <w:r w:rsidR="00AB7CF6">
        <w:rPr>
          <w:rStyle w:val="Strong"/>
          <w:b w:val="0"/>
        </w:rPr>
        <w:t>user</w:t>
      </w:r>
      <w:r>
        <w:rPr>
          <w:rStyle w:val="Strong"/>
          <w:b w:val="0"/>
        </w:rPr>
        <w:t xml:space="preserve"> will receive the success message. which is also highlighted in the </w:t>
      </w:r>
      <w:r w:rsidRPr="00813963">
        <w:rPr>
          <w:rStyle w:val="Strong"/>
        </w:rPr>
        <w:t xml:space="preserve">Figure </w:t>
      </w:r>
      <w:r>
        <w:rPr>
          <w:rStyle w:val="Strong"/>
        </w:rPr>
        <w:t xml:space="preserve">21 and 22. </w:t>
      </w:r>
    </w:p>
    <w:p w14:paraId="35F4981D" w14:textId="77777777" w:rsidR="00FF2DD9" w:rsidRDefault="00B90D08" w:rsidP="00FF2DD9">
      <w:pPr>
        <w:keepNext/>
      </w:pPr>
      <w:r>
        <w:rPr>
          <w:noProof/>
        </w:rPr>
        <w:lastRenderedPageBreak/>
        <w:drawing>
          <wp:inline distT="0" distB="0" distL="0" distR="0" wp14:anchorId="6071D7E8" wp14:editId="0A74D273">
            <wp:extent cx="5823585" cy="280416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et productionord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3585" cy="2804160"/>
                    </a:xfrm>
                    <a:prstGeom prst="rect">
                      <a:avLst/>
                    </a:prstGeom>
                  </pic:spPr>
                </pic:pic>
              </a:graphicData>
            </a:graphic>
          </wp:inline>
        </w:drawing>
      </w:r>
    </w:p>
    <w:p w14:paraId="2876F093" w14:textId="083A203D" w:rsidR="00B90D08" w:rsidRDefault="00FF2DD9" w:rsidP="00FF2DD9">
      <w:pPr>
        <w:pStyle w:val="Caption"/>
        <w:jc w:val="center"/>
        <w:rPr>
          <w:color w:val="2F5496"/>
          <w:sz w:val="18"/>
          <w:szCs w:val="18"/>
        </w:rPr>
      </w:pPr>
      <w:bookmarkStart w:id="32" w:name="_Toc117787985"/>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18</w:t>
      </w:r>
      <w:r w:rsidRPr="00FF2DD9">
        <w:rPr>
          <w:color w:val="2F5496"/>
          <w:sz w:val="18"/>
          <w:szCs w:val="18"/>
        </w:rPr>
        <w:fldChar w:fldCharType="end"/>
      </w:r>
      <w:r w:rsidRPr="00FF2DD9">
        <w:rPr>
          <w:color w:val="2F5496"/>
          <w:sz w:val="18"/>
          <w:szCs w:val="18"/>
        </w:rPr>
        <w:t xml:space="preserve"> Reset Production Order</w:t>
      </w:r>
      <w:bookmarkEnd w:id="32"/>
    </w:p>
    <w:p w14:paraId="02D4CAD9" w14:textId="247B33FF" w:rsidR="00DD2FB4" w:rsidRPr="00DD2FB4" w:rsidRDefault="00D04AC5" w:rsidP="00DD2FB4">
      <w:r>
        <w:t xml:space="preserve">The </w:t>
      </w:r>
      <w:r w:rsidR="00AB7CF6">
        <w:t>user</w:t>
      </w:r>
      <w:r>
        <w:t xml:space="preserve"> can reset the status of the production order by selecting its </w:t>
      </w:r>
      <w:r w:rsidR="009A3D77">
        <w:t>desired</w:t>
      </w:r>
      <w:r>
        <w:t xml:space="preserve"> </w:t>
      </w:r>
      <w:r w:rsidR="009A3D77">
        <w:t xml:space="preserve">status. </w:t>
      </w:r>
      <w:r w:rsidR="0032590A">
        <w:t xml:space="preserve">The </w:t>
      </w:r>
      <w:r w:rsidR="00AB7CF6">
        <w:t>user</w:t>
      </w:r>
      <w:r w:rsidR="0032590A">
        <w:t xml:space="preserve"> </w:t>
      </w:r>
      <w:r w:rsidR="00977E96">
        <w:t xml:space="preserve">can only reset in descending order </w:t>
      </w:r>
      <w:r w:rsidR="00813D42">
        <w:t>Scheduling, Estimate etc.</w:t>
      </w:r>
    </w:p>
    <w:p w14:paraId="6AB59F13" w14:textId="77777777" w:rsidR="00FF2DD9" w:rsidRDefault="00B90D08" w:rsidP="00FF2DD9">
      <w:pPr>
        <w:keepNext/>
      </w:pPr>
      <w:r>
        <w:rPr>
          <w:noProof/>
        </w:rPr>
        <w:drawing>
          <wp:inline distT="0" distB="0" distL="0" distR="0" wp14:anchorId="3EBA4039" wp14:editId="0A3E9843">
            <wp:extent cx="5823585" cy="2661285"/>
            <wp:effectExtent l="0" t="0" r="571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et production orde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3585" cy="2661285"/>
                    </a:xfrm>
                    <a:prstGeom prst="rect">
                      <a:avLst/>
                    </a:prstGeom>
                  </pic:spPr>
                </pic:pic>
              </a:graphicData>
            </a:graphic>
          </wp:inline>
        </w:drawing>
      </w:r>
    </w:p>
    <w:p w14:paraId="43F78008" w14:textId="06392C42" w:rsidR="00813D42" w:rsidRDefault="00FF2DD9" w:rsidP="00FF2DD9">
      <w:pPr>
        <w:pStyle w:val="Caption"/>
        <w:jc w:val="center"/>
        <w:rPr>
          <w:color w:val="2F5496"/>
          <w:sz w:val="18"/>
          <w:szCs w:val="18"/>
        </w:rPr>
      </w:pPr>
      <w:bookmarkStart w:id="33" w:name="_Toc117787986"/>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19</w:t>
      </w:r>
      <w:r w:rsidRPr="00FF2DD9">
        <w:rPr>
          <w:color w:val="2F5496"/>
          <w:sz w:val="18"/>
          <w:szCs w:val="18"/>
        </w:rPr>
        <w:fldChar w:fldCharType="end"/>
      </w:r>
      <w:r w:rsidRPr="00FF2DD9">
        <w:rPr>
          <w:color w:val="2F5496"/>
          <w:sz w:val="18"/>
          <w:szCs w:val="18"/>
        </w:rPr>
        <w:t xml:space="preserve"> Selection of Reset Status</w:t>
      </w:r>
      <w:bookmarkEnd w:id="33"/>
    </w:p>
    <w:p w14:paraId="7907DF3B" w14:textId="77777777" w:rsidR="00813D42" w:rsidRDefault="00813D42">
      <w:pPr>
        <w:spacing w:before="0" w:after="0"/>
        <w:rPr>
          <w:b/>
          <w:bCs/>
          <w:color w:val="2F5496"/>
          <w:sz w:val="18"/>
          <w:szCs w:val="18"/>
        </w:rPr>
      </w:pPr>
      <w:r>
        <w:rPr>
          <w:color w:val="2F5496"/>
          <w:sz w:val="18"/>
          <w:szCs w:val="18"/>
        </w:rPr>
        <w:br w:type="page"/>
      </w:r>
    </w:p>
    <w:p w14:paraId="68DB4EA4" w14:textId="7C4E4300" w:rsidR="00B90D08" w:rsidRPr="00813D42" w:rsidRDefault="00813D42" w:rsidP="00813D42">
      <w:r>
        <w:lastRenderedPageBreak/>
        <w:t xml:space="preserve">The </w:t>
      </w:r>
      <w:r w:rsidR="00535A6F">
        <w:t>user</w:t>
      </w:r>
      <w:r>
        <w:t xml:space="preserve"> can reset the status of the production order by selecting its desired status. The </w:t>
      </w:r>
      <w:r w:rsidR="00535A6F">
        <w:t>user</w:t>
      </w:r>
      <w:r>
        <w:t xml:space="preserve"> can see in the above Figure that production order has the Estimated status of the production order.</w:t>
      </w:r>
      <w:r w:rsidR="00E25A93">
        <w:t xml:space="preserve"> Now, In the below Figure can see that status of the production order is converted from Estimated to Created.</w:t>
      </w:r>
    </w:p>
    <w:p w14:paraId="106576D9" w14:textId="77777777" w:rsidR="00FF2DD9" w:rsidRDefault="00B90D08" w:rsidP="00FF2DD9">
      <w:pPr>
        <w:keepNext/>
      </w:pPr>
      <w:r>
        <w:rPr>
          <w:noProof/>
        </w:rPr>
        <w:drawing>
          <wp:inline distT="0" distB="0" distL="0" distR="0" wp14:anchorId="1E63F5BE" wp14:editId="7BD744B9">
            <wp:extent cx="5823585" cy="265366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et production order successfull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585" cy="2653665"/>
                    </a:xfrm>
                    <a:prstGeom prst="rect">
                      <a:avLst/>
                    </a:prstGeom>
                  </pic:spPr>
                </pic:pic>
              </a:graphicData>
            </a:graphic>
          </wp:inline>
        </w:drawing>
      </w:r>
    </w:p>
    <w:p w14:paraId="1938EB95" w14:textId="4C04835F" w:rsidR="00B90D08" w:rsidRDefault="00FF2DD9" w:rsidP="00FF2DD9">
      <w:pPr>
        <w:pStyle w:val="Caption"/>
        <w:jc w:val="center"/>
        <w:rPr>
          <w:color w:val="2F5496"/>
          <w:sz w:val="18"/>
          <w:szCs w:val="18"/>
        </w:rPr>
      </w:pPr>
      <w:bookmarkStart w:id="34" w:name="_Toc117787987"/>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20</w:t>
      </w:r>
      <w:r w:rsidRPr="00FF2DD9">
        <w:rPr>
          <w:color w:val="2F5496"/>
          <w:sz w:val="18"/>
          <w:szCs w:val="18"/>
        </w:rPr>
        <w:fldChar w:fldCharType="end"/>
      </w:r>
      <w:r w:rsidRPr="00FF2DD9">
        <w:rPr>
          <w:color w:val="2F5496"/>
          <w:sz w:val="18"/>
          <w:szCs w:val="18"/>
        </w:rPr>
        <w:t xml:space="preserve"> Success Message of Reset Production Order</w:t>
      </w:r>
      <w:bookmarkEnd w:id="34"/>
    </w:p>
    <w:p w14:paraId="5DAB645A" w14:textId="5252F6EC" w:rsidR="00813D42" w:rsidRPr="00813D42" w:rsidRDefault="00813D42" w:rsidP="00813D42">
      <w:r>
        <w:t xml:space="preserve">The </w:t>
      </w:r>
      <w:r w:rsidR="00535A6F">
        <w:t>user</w:t>
      </w:r>
      <w:r>
        <w:t xml:space="preserve"> can reset the production order with an order, In the below Figure </w:t>
      </w:r>
      <w:r w:rsidR="00535A6F">
        <w:t>user</w:t>
      </w:r>
      <w:r>
        <w:t xml:space="preserve"> can see that production order has the first status of the production order. </w:t>
      </w:r>
      <w:r w:rsidR="006F3464">
        <w:t>User</w:t>
      </w:r>
      <w:r>
        <w:t xml:space="preserve"> can’t forward to another status to it. </w:t>
      </w:r>
    </w:p>
    <w:p w14:paraId="66AE585E" w14:textId="77777777" w:rsidR="00FF2DD9" w:rsidRDefault="00B90D08" w:rsidP="00FF2DD9">
      <w:pPr>
        <w:keepNext/>
      </w:pPr>
      <w:r>
        <w:rPr>
          <w:noProof/>
        </w:rPr>
        <w:drawing>
          <wp:inline distT="0" distB="0" distL="0" distR="0" wp14:anchorId="0C747116" wp14:editId="6A23007A">
            <wp:extent cx="5823585" cy="2658110"/>
            <wp:effectExtent l="0" t="0" r="571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et production order err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3585" cy="2658110"/>
                    </a:xfrm>
                    <a:prstGeom prst="rect">
                      <a:avLst/>
                    </a:prstGeom>
                  </pic:spPr>
                </pic:pic>
              </a:graphicData>
            </a:graphic>
          </wp:inline>
        </w:drawing>
      </w:r>
    </w:p>
    <w:p w14:paraId="540B437A" w14:textId="58680C62" w:rsidR="00B90D08" w:rsidRPr="00FF2DD9" w:rsidRDefault="00FF2DD9" w:rsidP="00FF2DD9">
      <w:pPr>
        <w:pStyle w:val="Caption"/>
        <w:jc w:val="center"/>
        <w:rPr>
          <w:color w:val="2F5496"/>
          <w:sz w:val="18"/>
          <w:szCs w:val="18"/>
        </w:rPr>
      </w:pPr>
      <w:bookmarkStart w:id="35" w:name="_Toc117787988"/>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21</w:t>
      </w:r>
      <w:r w:rsidRPr="00FF2DD9">
        <w:rPr>
          <w:color w:val="2F5496"/>
          <w:sz w:val="18"/>
          <w:szCs w:val="18"/>
        </w:rPr>
        <w:fldChar w:fldCharType="end"/>
      </w:r>
      <w:r w:rsidRPr="00FF2DD9">
        <w:rPr>
          <w:color w:val="2F5496"/>
          <w:sz w:val="18"/>
          <w:szCs w:val="18"/>
        </w:rPr>
        <w:t xml:space="preserve"> Error While Reset the Status of the Production Order</w:t>
      </w:r>
      <w:bookmarkEnd w:id="35"/>
    </w:p>
    <w:p w14:paraId="235C3756" w14:textId="37C52866" w:rsidR="00054116" w:rsidRDefault="00054116" w:rsidP="00B90D08">
      <w:pPr>
        <w:pStyle w:val="Caption"/>
        <w:jc w:val="center"/>
        <w:rPr>
          <w:color w:val="2F5496"/>
          <w:sz w:val="18"/>
          <w:szCs w:val="18"/>
        </w:rPr>
      </w:pPr>
    </w:p>
    <w:p w14:paraId="4A9CA81F" w14:textId="61D34CFD" w:rsidR="00A93B90" w:rsidRDefault="00DB39D2" w:rsidP="00DB39D2">
      <w:pPr>
        <w:pStyle w:val="Heading1"/>
      </w:pPr>
      <w:bookmarkStart w:id="36" w:name="_Toc117788043"/>
      <w:r>
        <w:t xml:space="preserve">Consolidate </w:t>
      </w:r>
      <w:r w:rsidR="00B96EC3">
        <w:t>Report</w:t>
      </w:r>
      <w:bookmarkEnd w:id="36"/>
    </w:p>
    <w:p w14:paraId="7EADB3A4" w14:textId="4362F484" w:rsidR="00212970" w:rsidRPr="00212970" w:rsidRDefault="00491B00" w:rsidP="00212970">
      <w:r>
        <w:t xml:space="preserve">The </w:t>
      </w:r>
      <w:r w:rsidR="006F3464">
        <w:t>user</w:t>
      </w:r>
      <w:r>
        <w:t xml:space="preserve"> needs to open the all production orders to access the Consolidate Report. The </w:t>
      </w:r>
      <w:r w:rsidR="006F3464">
        <w:t>user</w:t>
      </w:r>
      <w:r>
        <w:t xml:space="preserve"> needs to click on consolidate report from View Tab.  </w:t>
      </w:r>
      <w:r w:rsidR="001E4941">
        <w:t xml:space="preserve">Consolidate report show us what is require to make any item and what we have in our stack to make. </w:t>
      </w:r>
      <w:r>
        <w:t xml:space="preserve">The </w:t>
      </w:r>
      <w:r w:rsidR="006F3464">
        <w:t>user</w:t>
      </w:r>
      <w:r>
        <w:t xml:space="preserve"> can see the consolidate report of the production order in the </w:t>
      </w:r>
      <w:r w:rsidRPr="00491B00">
        <w:rPr>
          <w:b/>
        </w:rPr>
        <w:t>Figure</w:t>
      </w:r>
      <w:r w:rsidR="00533D8D">
        <w:t xml:space="preserve"> </w:t>
      </w:r>
      <w:r w:rsidR="008A0CE9">
        <w:rPr>
          <w:b/>
        </w:rPr>
        <w:t>23</w:t>
      </w:r>
      <w:r w:rsidR="00533D8D">
        <w:t xml:space="preserve">. </w:t>
      </w:r>
      <w:r>
        <w:t xml:space="preserve"> </w:t>
      </w:r>
      <w:r w:rsidR="00533D8D">
        <w:t xml:space="preserve">As the you can see in the </w:t>
      </w:r>
      <w:r w:rsidR="00533D8D" w:rsidRPr="00533D8D">
        <w:rPr>
          <w:b/>
        </w:rPr>
        <w:t xml:space="preserve">Figure </w:t>
      </w:r>
      <w:r w:rsidR="008A0CE9">
        <w:rPr>
          <w:b/>
        </w:rPr>
        <w:t>23</w:t>
      </w:r>
      <w:r w:rsidR="00533D8D">
        <w:t xml:space="preserve"> production order has the part numbers. </w:t>
      </w:r>
      <w:r w:rsidR="006F3464">
        <w:t>User</w:t>
      </w:r>
      <w:r w:rsidR="00533D8D">
        <w:t xml:space="preserve"> can see the </w:t>
      </w:r>
      <w:r w:rsidR="003B6B2D">
        <w:t>On-Hand</w:t>
      </w:r>
      <w:r w:rsidR="008A7185">
        <w:t xml:space="preserve"> Items, Need to Orders, Delays Days, Available Inventory and Type. </w:t>
      </w:r>
      <w:r w:rsidR="00266CD6">
        <w:t xml:space="preserve">every part number have unique these properties. </w:t>
      </w:r>
      <w:r w:rsidR="003B6B2D">
        <w:t xml:space="preserve">The </w:t>
      </w:r>
      <w:r w:rsidR="006F3464">
        <w:t>user</w:t>
      </w:r>
      <w:r w:rsidR="003B6B2D">
        <w:t xml:space="preserve"> can also view </w:t>
      </w:r>
      <w:r w:rsidR="00FD5B84">
        <w:t>each</w:t>
      </w:r>
      <w:r w:rsidR="003B6B2D">
        <w:t xml:space="preserve"> part number by filtering these properties like </w:t>
      </w:r>
      <w:r w:rsidR="006F3464">
        <w:t>user</w:t>
      </w:r>
      <w:r w:rsidR="003B6B2D">
        <w:t xml:space="preserve"> can see the Make or Buy or Assembly by implementing the filter. </w:t>
      </w:r>
    </w:p>
    <w:p w14:paraId="706D1C11" w14:textId="77777777" w:rsidR="00FF2DD9" w:rsidRDefault="00DB39D2" w:rsidP="00FF2DD9">
      <w:pPr>
        <w:keepNext/>
        <w:jc w:val="center"/>
      </w:pPr>
      <w:r>
        <w:rPr>
          <w:noProof/>
        </w:rPr>
        <w:lastRenderedPageBreak/>
        <w:drawing>
          <wp:inline distT="0" distB="0" distL="0" distR="0" wp14:anchorId="6478CD30" wp14:editId="55B7477A">
            <wp:extent cx="5823585" cy="2646045"/>
            <wp:effectExtent l="0" t="0" r="571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solida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85" cy="2646045"/>
                    </a:xfrm>
                    <a:prstGeom prst="rect">
                      <a:avLst/>
                    </a:prstGeom>
                  </pic:spPr>
                </pic:pic>
              </a:graphicData>
            </a:graphic>
          </wp:inline>
        </w:drawing>
      </w:r>
    </w:p>
    <w:p w14:paraId="2A022C98" w14:textId="3D538155" w:rsidR="00DB39D2" w:rsidRPr="00FF2DD9" w:rsidRDefault="00FF2DD9" w:rsidP="00FF2DD9">
      <w:pPr>
        <w:pStyle w:val="Caption"/>
        <w:jc w:val="center"/>
        <w:rPr>
          <w:color w:val="2F5496"/>
          <w:sz w:val="18"/>
          <w:szCs w:val="18"/>
        </w:rPr>
      </w:pPr>
      <w:bookmarkStart w:id="37" w:name="_Toc117787989"/>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22</w:t>
      </w:r>
      <w:r w:rsidRPr="00FF2DD9">
        <w:rPr>
          <w:color w:val="2F5496"/>
          <w:sz w:val="18"/>
          <w:szCs w:val="18"/>
        </w:rPr>
        <w:fldChar w:fldCharType="end"/>
      </w:r>
      <w:r w:rsidRPr="00FF2DD9">
        <w:rPr>
          <w:color w:val="2F5496"/>
          <w:sz w:val="18"/>
          <w:szCs w:val="18"/>
        </w:rPr>
        <w:t xml:space="preserve"> Consolidate Report</w:t>
      </w:r>
      <w:bookmarkEnd w:id="37"/>
    </w:p>
    <w:p w14:paraId="7B4CBBB1" w14:textId="77777777" w:rsidR="00FF2DD9" w:rsidRDefault="00DB39D2" w:rsidP="00FF2DD9">
      <w:pPr>
        <w:keepNext/>
        <w:jc w:val="center"/>
      </w:pPr>
      <w:r>
        <w:rPr>
          <w:noProof/>
        </w:rPr>
        <w:drawing>
          <wp:inline distT="0" distB="0" distL="0" distR="0" wp14:anchorId="197B7020" wp14:editId="5677938D">
            <wp:extent cx="5823585" cy="2814320"/>
            <wp:effectExtent l="0" t="0" r="571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solidate repor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3585" cy="2814320"/>
                    </a:xfrm>
                    <a:prstGeom prst="rect">
                      <a:avLst/>
                    </a:prstGeom>
                  </pic:spPr>
                </pic:pic>
              </a:graphicData>
            </a:graphic>
          </wp:inline>
        </w:drawing>
      </w:r>
    </w:p>
    <w:p w14:paraId="4B7DAF80" w14:textId="4CE41A95" w:rsidR="008A27F0" w:rsidRPr="00FF2DD9" w:rsidRDefault="00FF2DD9" w:rsidP="00FF2DD9">
      <w:pPr>
        <w:pStyle w:val="Caption"/>
        <w:jc w:val="center"/>
        <w:rPr>
          <w:color w:val="2F5496"/>
          <w:sz w:val="18"/>
          <w:szCs w:val="18"/>
        </w:rPr>
      </w:pPr>
      <w:bookmarkStart w:id="38" w:name="_Toc117787990"/>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23</w:t>
      </w:r>
      <w:r w:rsidRPr="00FF2DD9">
        <w:rPr>
          <w:color w:val="2F5496"/>
          <w:sz w:val="18"/>
          <w:szCs w:val="18"/>
        </w:rPr>
        <w:fldChar w:fldCharType="end"/>
      </w:r>
      <w:r w:rsidRPr="00FF2DD9">
        <w:rPr>
          <w:color w:val="2F5496"/>
          <w:sz w:val="18"/>
          <w:szCs w:val="18"/>
        </w:rPr>
        <w:t xml:space="preserve"> Consolidate Report of Specific Production Order</w:t>
      </w:r>
      <w:bookmarkEnd w:id="38"/>
    </w:p>
    <w:p w14:paraId="56C01DF8" w14:textId="670A4905" w:rsidR="00DB39D2" w:rsidRDefault="00DB39D2" w:rsidP="003159A6">
      <w:pPr>
        <w:pStyle w:val="Heading1"/>
      </w:pPr>
      <w:bookmarkStart w:id="39" w:name="_Toc117788044"/>
      <w:r>
        <w:t>Inventory Shortage Report</w:t>
      </w:r>
      <w:bookmarkEnd w:id="39"/>
      <w:r>
        <w:t xml:space="preserve"> </w:t>
      </w:r>
    </w:p>
    <w:p w14:paraId="10A02208" w14:textId="2018E48E" w:rsidR="00FD5B84" w:rsidRPr="00FD5B84" w:rsidRDefault="00FD5B84" w:rsidP="00FD5B84">
      <w:r>
        <w:t xml:space="preserve">The </w:t>
      </w:r>
      <w:r w:rsidR="006F3464">
        <w:t>user</w:t>
      </w:r>
      <w:r>
        <w:t xml:space="preserve"> needs to open the all production orders to access the </w:t>
      </w:r>
      <w:r w:rsidR="00883A23">
        <w:t>Inventory Shortage Report</w:t>
      </w:r>
      <w:r>
        <w:t xml:space="preserve">. The </w:t>
      </w:r>
      <w:r w:rsidR="006F3464">
        <w:t>user</w:t>
      </w:r>
      <w:r>
        <w:t xml:space="preserve"> needs to click on </w:t>
      </w:r>
      <w:r w:rsidR="00883A23">
        <w:t>Inventory Shortage</w:t>
      </w:r>
      <w:r>
        <w:t xml:space="preserve"> report from View Tab.  The </w:t>
      </w:r>
      <w:r w:rsidR="006F3464">
        <w:t>user</w:t>
      </w:r>
      <w:r>
        <w:t xml:space="preserve"> can see the </w:t>
      </w:r>
      <w:r w:rsidR="0008590E">
        <w:t>Inventory Shortage</w:t>
      </w:r>
      <w:r>
        <w:t xml:space="preserve"> </w:t>
      </w:r>
      <w:r w:rsidR="0008590E">
        <w:t>R</w:t>
      </w:r>
      <w:r>
        <w:t xml:space="preserve">eport of the production order in the </w:t>
      </w:r>
      <w:r w:rsidRPr="00491B00">
        <w:rPr>
          <w:b/>
        </w:rPr>
        <w:t>Figure</w:t>
      </w:r>
      <w:r>
        <w:t xml:space="preserve"> </w:t>
      </w:r>
      <w:r w:rsidR="00DF45CB">
        <w:rPr>
          <w:b/>
        </w:rPr>
        <w:t>26</w:t>
      </w:r>
      <w:r>
        <w:t xml:space="preserve">. </w:t>
      </w:r>
      <w:r w:rsidR="0008590E">
        <w:t xml:space="preserve">Production Order has the parent number and part number. It’s a one to many </w:t>
      </w:r>
      <w:r w:rsidR="00426409">
        <w:t>relations</w:t>
      </w:r>
      <w:r w:rsidR="0008590E">
        <w:t xml:space="preserve"> between parent and part number. A parent number can have the multiple part numbers. </w:t>
      </w:r>
      <w:r>
        <w:t xml:space="preserve">As the you can see in the </w:t>
      </w:r>
      <w:r w:rsidRPr="00533D8D">
        <w:rPr>
          <w:b/>
        </w:rPr>
        <w:t xml:space="preserve">Figure </w:t>
      </w:r>
      <w:r w:rsidR="00DF45CB">
        <w:rPr>
          <w:b/>
        </w:rPr>
        <w:t>26</w:t>
      </w:r>
      <w:r>
        <w:t xml:space="preserve"> production order has the part numbers. </w:t>
      </w:r>
      <w:r w:rsidR="006F3464">
        <w:t>User</w:t>
      </w:r>
      <w:r>
        <w:t xml:space="preserve"> can see the On-Hand Items, Need to Orders, Delays Days, Available Inventory and Type. every part number have unique these properties. The </w:t>
      </w:r>
      <w:r w:rsidR="006F3464">
        <w:t>user</w:t>
      </w:r>
      <w:r>
        <w:t xml:space="preserve"> can also view each part number by filtering these properties like </w:t>
      </w:r>
      <w:r w:rsidR="006F3464">
        <w:t>user</w:t>
      </w:r>
      <w:r>
        <w:t xml:space="preserve"> can see the Make or Buy or Assembly by implementing the filter.  </w:t>
      </w:r>
    </w:p>
    <w:p w14:paraId="69415407" w14:textId="77777777" w:rsidR="00FF2DD9" w:rsidRDefault="003159A6" w:rsidP="00FF2DD9">
      <w:pPr>
        <w:keepNext/>
      </w:pPr>
      <w:r>
        <w:rPr>
          <w:noProof/>
        </w:rPr>
        <w:lastRenderedPageBreak/>
        <w:drawing>
          <wp:inline distT="0" distB="0" distL="0" distR="0" wp14:anchorId="4B8F7120" wp14:editId="3DE968B3">
            <wp:extent cx="5823585" cy="26670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ventory shortage repo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3585" cy="2667000"/>
                    </a:xfrm>
                    <a:prstGeom prst="rect">
                      <a:avLst/>
                    </a:prstGeom>
                  </pic:spPr>
                </pic:pic>
              </a:graphicData>
            </a:graphic>
          </wp:inline>
        </w:drawing>
      </w:r>
    </w:p>
    <w:p w14:paraId="28757C08" w14:textId="387B04BC" w:rsidR="008A27F0" w:rsidRPr="00FF2DD9" w:rsidRDefault="00FF2DD9" w:rsidP="00FF2DD9">
      <w:pPr>
        <w:pStyle w:val="Caption"/>
        <w:jc w:val="center"/>
        <w:rPr>
          <w:color w:val="2F5496"/>
        </w:rPr>
      </w:pPr>
      <w:bookmarkStart w:id="40" w:name="_Toc117787991"/>
      <w:r w:rsidRPr="00FF2DD9">
        <w:rPr>
          <w:color w:val="2F5496"/>
        </w:rPr>
        <w:t xml:space="preserve">Figure </w:t>
      </w:r>
      <w:r w:rsidRPr="00FF2DD9">
        <w:rPr>
          <w:color w:val="2F5496"/>
        </w:rPr>
        <w:fldChar w:fldCharType="begin"/>
      </w:r>
      <w:r w:rsidRPr="00FF2DD9">
        <w:rPr>
          <w:color w:val="2F5496"/>
        </w:rPr>
        <w:instrText xml:space="preserve"> SEQ Figure \* ARABIC </w:instrText>
      </w:r>
      <w:r w:rsidRPr="00FF2DD9">
        <w:rPr>
          <w:color w:val="2F5496"/>
        </w:rPr>
        <w:fldChar w:fldCharType="separate"/>
      </w:r>
      <w:r w:rsidR="009E299A">
        <w:rPr>
          <w:noProof/>
          <w:color w:val="2F5496"/>
        </w:rPr>
        <w:t>24</w:t>
      </w:r>
      <w:r w:rsidRPr="00FF2DD9">
        <w:rPr>
          <w:color w:val="2F5496"/>
        </w:rPr>
        <w:fldChar w:fldCharType="end"/>
      </w:r>
      <w:r w:rsidRPr="00FF2DD9">
        <w:rPr>
          <w:color w:val="2F5496"/>
        </w:rPr>
        <w:t xml:space="preserve"> Inventory Shortage Report</w:t>
      </w:r>
      <w:bookmarkEnd w:id="40"/>
    </w:p>
    <w:p w14:paraId="0942CDF6" w14:textId="77777777" w:rsidR="00FF2DD9" w:rsidRDefault="003159A6" w:rsidP="00FF2DD9">
      <w:pPr>
        <w:keepNext/>
      </w:pPr>
      <w:r>
        <w:rPr>
          <w:noProof/>
        </w:rPr>
        <w:drawing>
          <wp:inline distT="0" distB="0" distL="0" distR="0" wp14:anchorId="48DFF463" wp14:editId="5247E204">
            <wp:extent cx="5823585" cy="265557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ventoryyy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3585" cy="2655570"/>
                    </a:xfrm>
                    <a:prstGeom prst="rect">
                      <a:avLst/>
                    </a:prstGeom>
                  </pic:spPr>
                </pic:pic>
              </a:graphicData>
            </a:graphic>
          </wp:inline>
        </w:drawing>
      </w:r>
    </w:p>
    <w:p w14:paraId="07BFFDE7" w14:textId="278B2D5D" w:rsidR="008A27F0" w:rsidRPr="00FF2DD9" w:rsidRDefault="00FF2DD9" w:rsidP="00FF2DD9">
      <w:pPr>
        <w:pStyle w:val="Caption"/>
        <w:jc w:val="center"/>
        <w:rPr>
          <w:color w:val="2F5496"/>
          <w:sz w:val="18"/>
          <w:szCs w:val="18"/>
        </w:rPr>
      </w:pPr>
      <w:bookmarkStart w:id="41" w:name="_Toc117787992"/>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25</w:t>
      </w:r>
      <w:r w:rsidRPr="00FF2DD9">
        <w:rPr>
          <w:color w:val="2F5496"/>
          <w:sz w:val="18"/>
          <w:szCs w:val="18"/>
        </w:rPr>
        <w:fldChar w:fldCharType="end"/>
      </w:r>
      <w:r w:rsidRPr="00FF2DD9">
        <w:rPr>
          <w:color w:val="2F5496"/>
          <w:sz w:val="18"/>
          <w:szCs w:val="18"/>
        </w:rPr>
        <w:t xml:space="preserve"> Open Inventory Shortage Report of the production Order</w:t>
      </w:r>
      <w:bookmarkEnd w:id="41"/>
    </w:p>
    <w:p w14:paraId="77C13037" w14:textId="77777777" w:rsidR="00FF2DD9" w:rsidRDefault="003159A6" w:rsidP="00FF2DD9">
      <w:pPr>
        <w:keepNext/>
      </w:pPr>
      <w:r>
        <w:rPr>
          <w:noProof/>
        </w:rPr>
        <w:drawing>
          <wp:inline distT="0" distB="0" distL="0" distR="0" wp14:anchorId="172254A0" wp14:editId="2740A5A3">
            <wp:extent cx="5823585" cy="263080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ventory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3585" cy="2630805"/>
                    </a:xfrm>
                    <a:prstGeom prst="rect">
                      <a:avLst/>
                    </a:prstGeom>
                  </pic:spPr>
                </pic:pic>
              </a:graphicData>
            </a:graphic>
          </wp:inline>
        </w:drawing>
      </w:r>
    </w:p>
    <w:p w14:paraId="057046EF" w14:textId="37BE46A9" w:rsidR="006021B5" w:rsidRPr="00FF2DD9" w:rsidRDefault="00FF2DD9" w:rsidP="00FF2DD9">
      <w:pPr>
        <w:pStyle w:val="Caption"/>
        <w:jc w:val="center"/>
        <w:rPr>
          <w:color w:val="2F5496"/>
          <w:sz w:val="18"/>
          <w:szCs w:val="18"/>
        </w:rPr>
      </w:pPr>
      <w:bookmarkStart w:id="42" w:name="_Toc117787993"/>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26</w:t>
      </w:r>
      <w:r w:rsidRPr="00FF2DD9">
        <w:rPr>
          <w:color w:val="2F5496"/>
          <w:sz w:val="18"/>
          <w:szCs w:val="18"/>
        </w:rPr>
        <w:fldChar w:fldCharType="end"/>
      </w:r>
      <w:r w:rsidRPr="00FF2DD9">
        <w:rPr>
          <w:color w:val="2F5496"/>
          <w:sz w:val="18"/>
          <w:szCs w:val="18"/>
        </w:rPr>
        <w:t xml:space="preserve"> Inventory Shortage Report of the Specific production Order</w:t>
      </w:r>
      <w:bookmarkEnd w:id="14"/>
      <w:bookmarkEnd w:id="42"/>
      <w:r w:rsidR="006021B5" w:rsidRPr="00FF2DD9">
        <w:rPr>
          <w:color w:val="2F5496"/>
          <w:sz w:val="18"/>
          <w:szCs w:val="18"/>
        </w:rPr>
        <w:br w:type="page"/>
      </w:r>
    </w:p>
    <w:p w14:paraId="7893E2B5" w14:textId="63245F7E" w:rsidR="00033F98" w:rsidRDefault="00E91BF3" w:rsidP="00033F98">
      <w:pPr>
        <w:pStyle w:val="Heading1"/>
      </w:pPr>
      <w:bookmarkStart w:id="43" w:name="_Toc117788045"/>
      <w:r>
        <w:lastRenderedPageBreak/>
        <w:t>Explosion</w:t>
      </w:r>
      <w:r w:rsidR="00183EAD">
        <w:t xml:space="preserve"> View</w:t>
      </w:r>
      <w:bookmarkEnd w:id="43"/>
    </w:p>
    <w:p w14:paraId="2F2AB96B" w14:textId="75B0F48D" w:rsidR="0075489A" w:rsidRDefault="009C3462" w:rsidP="00A30BC2">
      <w:r>
        <w:t>This feature gives information regarding bill of materials (BOM).</w:t>
      </w:r>
      <w:r w:rsidR="00DD0F18">
        <w:t xml:space="preserve"> It enhances the view of inventory, available </w:t>
      </w:r>
      <w:r w:rsidR="003548CC">
        <w:t>and</w:t>
      </w:r>
      <w:r w:rsidR="00DD0F18">
        <w:t xml:space="preserve"> non-available items. A demand explosion </w:t>
      </w:r>
      <w:r w:rsidR="00701FAC">
        <w:t xml:space="preserve">of BOM version generates the demand for each of the BOM line items at </w:t>
      </w:r>
      <w:r w:rsidR="00FB31F8">
        <w:t xml:space="preserve">specified </w:t>
      </w:r>
      <w:r w:rsidR="00701FAC">
        <w:t xml:space="preserve">site </w:t>
      </w:r>
      <w:r w:rsidR="003548CC">
        <w:t>and</w:t>
      </w:r>
      <w:r w:rsidR="00701FAC">
        <w:t xml:space="preserve"> warehouse. </w:t>
      </w:r>
    </w:p>
    <w:p w14:paraId="64005D2D" w14:textId="77777777" w:rsidR="00FF2DD9" w:rsidRDefault="0075489A" w:rsidP="00FF2DD9">
      <w:pPr>
        <w:keepNext/>
      </w:pPr>
      <w:r>
        <w:rPr>
          <w:noProof/>
        </w:rPr>
        <w:drawing>
          <wp:inline distT="0" distB="0" distL="0" distR="0" wp14:anchorId="77E013BB" wp14:editId="112FE6AB">
            <wp:extent cx="5823585" cy="2883535"/>
            <wp:effectExtent l="0" t="0" r="5715" b="0"/>
            <wp:docPr id="47" name="3 Explosion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Explosion Optio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823585" cy="2883535"/>
                    </a:xfrm>
                    <a:prstGeom prst="rect">
                      <a:avLst/>
                    </a:prstGeom>
                  </pic:spPr>
                </pic:pic>
              </a:graphicData>
            </a:graphic>
          </wp:inline>
        </w:drawing>
      </w:r>
    </w:p>
    <w:p w14:paraId="0C0BD05A" w14:textId="7690E972" w:rsidR="0075489A" w:rsidRPr="00FF2DD9" w:rsidRDefault="00FF2DD9" w:rsidP="00FF2DD9">
      <w:pPr>
        <w:pStyle w:val="Caption"/>
        <w:jc w:val="center"/>
        <w:rPr>
          <w:color w:val="2F5496"/>
          <w:sz w:val="18"/>
          <w:szCs w:val="18"/>
        </w:rPr>
      </w:pPr>
      <w:bookmarkStart w:id="44" w:name="_Toc117787994"/>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27</w:t>
      </w:r>
      <w:r w:rsidRPr="00FF2DD9">
        <w:rPr>
          <w:color w:val="2F5496"/>
          <w:sz w:val="18"/>
          <w:szCs w:val="18"/>
        </w:rPr>
        <w:fldChar w:fldCharType="end"/>
      </w:r>
      <w:r w:rsidRPr="00FF2DD9">
        <w:rPr>
          <w:color w:val="2F5496"/>
          <w:sz w:val="18"/>
          <w:szCs w:val="18"/>
        </w:rPr>
        <w:t xml:space="preserve"> Select the 'View' tab and click on the 'Explosion' Option</w:t>
      </w:r>
      <w:bookmarkEnd w:id="44"/>
    </w:p>
    <w:p w14:paraId="024C3F2F" w14:textId="466876A4" w:rsidR="00D67F34" w:rsidRDefault="00D67F34" w:rsidP="00D67F34">
      <w:pPr>
        <w:pStyle w:val="Heading2"/>
      </w:pPr>
      <w:bookmarkStart w:id="45" w:name="_Toc117788046"/>
      <w:r>
        <w:t>Overview</w:t>
      </w:r>
      <w:bookmarkEnd w:id="45"/>
    </w:p>
    <w:p w14:paraId="3EC77063" w14:textId="071F19E1" w:rsidR="00AB3ED7" w:rsidRPr="00AB3ED7" w:rsidRDefault="00D9099B" w:rsidP="00AB3ED7">
      <w:r>
        <w:t>To</w:t>
      </w:r>
      <w:r w:rsidR="00AB3ED7">
        <w:t xml:space="preserve"> get the summary or information about any particular production order, click on the overview option. It will </w:t>
      </w:r>
      <w:r w:rsidR="004B0829">
        <w:t>show</w:t>
      </w:r>
      <w:r w:rsidR="00AB3ED7">
        <w:t xml:space="preserve"> the list of BOMs, </w:t>
      </w:r>
      <w:r w:rsidR="004B0829">
        <w:t xml:space="preserve">assemblies </w:t>
      </w:r>
      <w:r w:rsidR="003548CC">
        <w:t>and</w:t>
      </w:r>
      <w:r w:rsidR="004B0829">
        <w:t xml:space="preserve"> sub-assemblies. </w:t>
      </w:r>
      <w:r w:rsidR="00AB3ED7">
        <w:t xml:space="preserve"> </w:t>
      </w:r>
    </w:p>
    <w:p w14:paraId="53B97E22" w14:textId="77777777" w:rsidR="00FF2DD9" w:rsidRDefault="00DD2807" w:rsidP="00FF2DD9">
      <w:pPr>
        <w:keepNext/>
        <w:jc w:val="center"/>
      </w:pPr>
      <w:r>
        <w:rPr>
          <w:noProof/>
        </w:rPr>
        <w:drawing>
          <wp:inline distT="0" distB="0" distL="0" distR="0" wp14:anchorId="3E909C8C" wp14:editId="4CD28EC9">
            <wp:extent cx="5823585" cy="3003550"/>
            <wp:effectExtent l="19050" t="19050" r="24765" b="25400"/>
            <wp:docPr id="21" name="3.1 Explosion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 Explosion - Overview.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823585" cy="3003550"/>
                    </a:xfrm>
                    <a:prstGeom prst="rect">
                      <a:avLst/>
                    </a:prstGeom>
                    <a:ln>
                      <a:solidFill>
                        <a:schemeClr val="tx1"/>
                      </a:solidFill>
                    </a:ln>
                  </pic:spPr>
                </pic:pic>
              </a:graphicData>
            </a:graphic>
          </wp:inline>
        </w:drawing>
      </w:r>
    </w:p>
    <w:p w14:paraId="20C89618" w14:textId="29BEC111" w:rsidR="00154F41" w:rsidRPr="00FF2DD9" w:rsidRDefault="00FF2DD9" w:rsidP="00FF2DD9">
      <w:pPr>
        <w:pStyle w:val="Caption"/>
        <w:jc w:val="center"/>
        <w:rPr>
          <w:color w:val="2F5496"/>
          <w:sz w:val="18"/>
          <w:szCs w:val="18"/>
        </w:rPr>
      </w:pPr>
      <w:bookmarkStart w:id="46" w:name="_Toc117787995"/>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28</w:t>
      </w:r>
      <w:r w:rsidRPr="00FF2DD9">
        <w:rPr>
          <w:color w:val="2F5496"/>
          <w:sz w:val="18"/>
          <w:szCs w:val="18"/>
        </w:rPr>
        <w:fldChar w:fldCharType="end"/>
      </w:r>
      <w:r w:rsidRPr="00FF2DD9">
        <w:rPr>
          <w:color w:val="2F5496"/>
          <w:sz w:val="18"/>
          <w:szCs w:val="18"/>
        </w:rPr>
        <w:t xml:space="preserve"> To view BOM’s associated with production order, select the ‘Overview’ Option</w:t>
      </w:r>
      <w:bookmarkEnd w:id="46"/>
    </w:p>
    <w:p w14:paraId="763F867D" w14:textId="0AD6C466" w:rsidR="004B0829" w:rsidRDefault="00D67F34" w:rsidP="004B0829">
      <w:pPr>
        <w:pStyle w:val="Heading2"/>
      </w:pPr>
      <w:bookmarkStart w:id="47" w:name="_Toc117788047"/>
      <w:r>
        <w:t>Gantt Chart</w:t>
      </w:r>
      <w:bookmarkEnd w:id="47"/>
    </w:p>
    <w:p w14:paraId="6C392836" w14:textId="32AB003F" w:rsidR="007108A8" w:rsidRPr="007108A8" w:rsidRDefault="007108A8" w:rsidP="007108A8">
      <w:r>
        <w:t xml:space="preserve">It shows the graphical representation of parts lead time. Also, it shows the information about planned production orders for sub-assemblies &amp; purchased items. </w:t>
      </w:r>
    </w:p>
    <w:p w14:paraId="03C2C282" w14:textId="77777777" w:rsidR="00FF2DD9" w:rsidRDefault="00DD2807" w:rsidP="00FF2DD9">
      <w:pPr>
        <w:keepNext/>
        <w:jc w:val="center"/>
      </w:pPr>
      <w:r>
        <w:rPr>
          <w:noProof/>
        </w:rPr>
        <w:lastRenderedPageBreak/>
        <w:drawing>
          <wp:inline distT="0" distB="0" distL="0" distR="0" wp14:anchorId="44BC8C63" wp14:editId="41A318C7">
            <wp:extent cx="5670426" cy="3140075"/>
            <wp:effectExtent l="19050" t="19050" r="26035" b="22225"/>
            <wp:docPr id="22" name="3.3 Explosion -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 Explosion - Action.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670426" cy="3140075"/>
                    </a:xfrm>
                    <a:prstGeom prst="rect">
                      <a:avLst/>
                    </a:prstGeom>
                    <a:ln>
                      <a:solidFill>
                        <a:schemeClr val="tx1"/>
                      </a:solidFill>
                    </a:ln>
                  </pic:spPr>
                </pic:pic>
              </a:graphicData>
            </a:graphic>
          </wp:inline>
        </w:drawing>
      </w:r>
    </w:p>
    <w:p w14:paraId="14D3328B" w14:textId="2CD89C10" w:rsidR="00B0650D" w:rsidRPr="00FF2DD9" w:rsidRDefault="00FF2DD9" w:rsidP="00FF2DD9">
      <w:pPr>
        <w:pStyle w:val="Caption"/>
        <w:jc w:val="center"/>
        <w:rPr>
          <w:color w:val="2F5496"/>
          <w:sz w:val="18"/>
          <w:szCs w:val="18"/>
        </w:rPr>
      </w:pPr>
      <w:bookmarkStart w:id="48" w:name="_Toc117787996"/>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29</w:t>
      </w:r>
      <w:r w:rsidRPr="00FF2DD9">
        <w:rPr>
          <w:color w:val="2F5496"/>
          <w:sz w:val="18"/>
          <w:szCs w:val="18"/>
        </w:rPr>
        <w:fldChar w:fldCharType="end"/>
      </w:r>
      <w:r w:rsidRPr="00FF2DD9">
        <w:rPr>
          <w:color w:val="2F5496"/>
          <w:sz w:val="18"/>
          <w:szCs w:val="18"/>
        </w:rPr>
        <w:t xml:space="preserve"> Shows the graphical representation of parts lead time</w:t>
      </w:r>
      <w:bookmarkEnd w:id="48"/>
    </w:p>
    <w:p w14:paraId="66BA43B3" w14:textId="6535372B" w:rsidR="00AF5A6E" w:rsidRDefault="00AF5A6E" w:rsidP="00AF5A6E">
      <w:pPr>
        <w:pStyle w:val="Heading2"/>
      </w:pPr>
      <w:bookmarkStart w:id="49" w:name="_Toc117788048"/>
      <w:r>
        <w:t>Critical on-hand Inventory</w:t>
      </w:r>
      <w:bookmarkEnd w:id="49"/>
    </w:p>
    <w:p w14:paraId="459254FF" w14:textId="2A6F37E8" w:rsidR="007108A8" w:rsidRPr="007108A8" w:rsidRDefault="007108A8" w:rsidP="007108A8">
      <w:r>
        <w:t xml:space="preserve">It shows the details of </w:t>
      </w:r>
      <w:r w:rsidR="00D458A3">
        <w:t xml:space="preserve">inventory items which are on-hand &amp; unavailable items. </w:t>
      </w:r>
      <w:r w:rsidR="00481E02">
        <w:t>You can use as a check for items that might have got below the minimum.</w:t>
      </w:r>
    </w:p>
    <w:p w14:paraId="4FB800FB" w14:textId="77777777" w:rsidR="00FF2DD9" w:rsidRDefault="00AF5A6E" w:rsidP="00FF2DD9">
      <w:pPr>
        <w:keepNext/>
        <w:jc w:val="center"/>
      </w:pPr>
      <w:r>
        <w:rPr>
          <w:noProof/>
        </w:rPr>
        <w:drawing>
          <wp:inline distT="0" distB="0" distL="0" distR="0" wp14:anchorId="696CE28E" wp14:editId="113C50C8">
            <wp:extent cx="5823585" cy="3171190"/>
            <wp:effectExtent l="19050" t="19050" r="24765" b="10160"/>
            <wp:docPr id="25" name="3.4 Explosion - Critical on hand 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 Explosion - Critical on hand inventory.png"/>
                    <pic:cNvPicPr/>
                  </pic:nvPicPr>
                  <pic:blipFill>
                    <a:blip r:embed="rId50" r:link="rId51" cstate="print">
                      <a:extLst>
                        <a:ext uri="{28A0092B-C50C-407E-A947-70E740481C1C}">
                          <a14:useLocalDpi xmlns:a14="http://schemas.microsoft.com/office/drawing/2010/main" val="0"/>
                        </a:ext>
                      </a:extLst>
                    </a:blip>
                    <a:stretch>
                      <a:fillRect/>
                    </a:stretch>
                  </pic:blipFill>
                  <pic:spPr>
                    <a:xfrm>
                      <a:off x="0" y="0"/>
                      <a:ext cx="5823585" cy="3171190"/>
                    </a:xfrm>
                    <a:prstGeom prst="rect">
                      <a:avLst/>
                    </a:prstGeom>
                    <a:ln>
                      <a:solidFill>
                        <a:schemeClr val="tx1"/>
                      </a:solidFill>
                    </a:ln>
                  </pic:spPr>
                </pic:pic>
              </a:graphicData>
            </a:graphic>
          </wp:inline>
        </w:drawing>
      </w:r>
    </w:p>
    <w:p w14:paraId="12C40A77" w14:textId="3DB025C8" w:rsidR="00AF5A6E" w:rsidRPr="00FF2DD9" w:rsidRDefault="00FF2DD9" w:rsidP="00FF2DD9">
      <w:pPr>
        <w:pStyle w:val="Caption"/>
        <w:jc w:val="center"/>
        <w:rPr>
          <w:color w:val="2F5496"/>
          <w:sz w:val="18"/>
          <w:szCs w:val="18"/>
        </w:rPr>
      </w:pPr>
      <w:bookmarkStart w:id="50" w:name="_Toc117787997"/>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30</w:t>
      </w:r>
      <w:r w:rsidRPr="00FF2DD9">
        <w:rPr>
          <w:color w:val="2F5496"/>
          <w:sz w:val="18"/>
          <w:szCs w:val="18"/>
        </w:rPr>
        <w:fldChar w:fldCharType="end"/>
      </w:r>
      <w:r w:rsidRPr="00FF2DD9">
        <w:rPr>
          <w:color w:val="2F5496"/>
          <w:sz w:val="18"/>
          <w:szCs w:val="18"/>
        </w:rPr>
        <w:t xml:space="preserve"> Show on-hand and need to order inventory details</w:t>
      </w:r>
      <w:bookmarkEnd w:id="50"/>
    </w:p>
    <w:p w14:paraId="316045DC" w14:textId="762D9373" w:rsidR="00044FFB" w:rsidRDefault="00044FFB" w:rsidP="00044FFB">
      <w:pPr>
        <w:pStyle w:val="Heading2"/>
      </w:pPr>
      <w:bookmarkStart w:id="51" w:name="_Toc117788049"/>
      <w:r>
        <w:t>Action</w:t>
      </w:r>
      <w:bookmarkEnd w:id="51"/>
    </w:p>
    <w:p w14:paraId="4D7EA00F" w14:textId="509CA9B9" w:rsidR="00481E02" w:rsidRPr="00481E02" w:rsidRDefault="00DE2717" w:rsidP="00481E02">
      <w:r>
        <w:t xml:space="preserve">It will show the information of those items which are on hand or in the process of planned production order. This action tab will </w:t>
      </w:r>
      <w:r w:rsidR="007457B6">
        <w:t>help</w:t>
      </w:r>
      <w:r>
        <w:t xml:space="preserve"> you to filter out inventory shortage items.</w:t>
      </w:r>
    </w:p>
    <w:p w14:paraId="29D31964" w14:textId="77777777" w:rsidR="00FF2DD9" w:rsidRDefault="00154F41" w:rsidP="00FF2DD9">
      <w:pPr>
        <w:keepNext/>
        <w:jc w:val="center"/>
      </w:pPr>
      <w:r>
        <w:rPr>
          <w:noProof/>
        </w:rPr>
        <w:lastRenderedPageBreak/>
        <w:drawing>
          <wp:inline distT="0" distB="0" distL="0" distR="0" wp14:anchorId="77092528" wp14:editId="38D21A48">
            <wp:extent cx="5823585" cy="3140075"/>
            <wp:effectExtent l="19050" t="19050" r="24765" b="22225"/>
            <wp:docPr id="55" name="3.3 Explosion -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3 Explosion - Action.png"/>
                    <pic:cNvPicPr/>
                  </pic:nvPicPr>
                  <pic:blipFill>
                    <a:blip r:embed="rId52" r:link="rId53" cstate="print">
                      <a:extLst>
                        <a:ext uri="{28A0092B-C50C-407E-A947-70E740481C1C}">
                          <a14:useLocalDpi xmlns:a14="http://schemas.microsoft.com/office/drawing/2010/main" val="0"/>
                        </a:ext>
                      </a:extLst>
                    </a:blip>
                    <a:stretch>
                      <a:fillRect/>
                    </a:stretch>
                  </pic:blipFill>
                  <pic:spPr>
                    <a:xfrm>
                      <a:off x="0" y="0"/>
                      <a:ext cx="5823585" cy="3140075"/>
                    </a:xfrm>
                    <a:prstGeom prst="rect">
                      <a:avLst/>
                    </a:prstGeom>
                    <a:ln>
                      <a:solidFill>
                        <a:schemeClr val="tx1"/>
                      </a:solidFill>
                    </a:ln>
                  </pic:spPr>
                </pic:pic>
              </a:graphicData>
            </a:graphic>
          </wp:inline>
        </w:drawing>
      </w:r>
    </w:p>
    <w:p w14:paraId="5564E130" w14:textId="36358771" w:rsidR="00B0650D" w:rsidRPr="00FF2DD9" w:rsidRDefault="00FF2DD9" w:rsidP="00FF2DD9">
      <w:pPr>
        <w:pStyle w:val="Caption"/>
        <w:jc w:val="center"/>
        <w:rPr>
          <w:color w:val="2F5496"/>
          <w:sz w:val="18"/>
          <w:szCs w:val="18"/>
        </w:rPr>
      </w:pPr>
      <w:bookmarkStart w:id="52" w:name="_Toc117787998"/>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31</w:t>
      </w:r>
      <w:r w:rsidRPr="00FF2DD9">
        <w:rPr>
          <w:color w:val="2F5496"/>
          <w:sz w:val="18"/>
          <w:szCs w:val="18"/>
        </w:rPr>
        <w:fldChar w:fldCharType="end"/>
      </w:r>
      <w:r w:rsidRPr="00FF2DD9">
        <w:rPr>
          <w:color w:val="2F5496"/>
          <w:sz w:val="18"/>
          <w:szCs w:val="18"/>
        </w:rPr>
        <w:t xml:space="preserve"> Shows how inventory shortage will be managed</w:t>
      </w:r>
      <w:bookmarkEnd w:id="52"/>
    </w:p>
    <w:p w14:paraId="17C46D27" w14:textId="72761715" w:rsidR="00063534" w:rsidRDefault="009D4CC5" w:rsidP="00063534">
      <w:pPr>
        <w:pStyle w:val="Heading3"/>
      </w:pPr>
      <w:bookmarkStart w:id="53" w:name="_Toc117788050"/>
      <w:r w:rsidRPr="00F714A0">
        <w:t>F</w:t>
      </w:r>
      <w:r w:rsidR="00F113BB" w:rsidRPr="00F714A0">
        <w:t>ilter</w:t>
      </w:r>
      <w:r w:rsidR="00CE59D0" w:rsidRPr="00F714A0">
        <w:t xml:space="preserve"> and Open </w:t>
      </w:r>
      <w:r w:rsidR="00F0794E" w:rsidRPr="00F714A0">
        <w:t>Sub-Assembly</w:t>
      </w:r>
      <w:bookmarkEnd w:id="53"/>
    </w:p>
    <w:p w14:paraId="37606855" w14:textId="1E7815BA" w:rsidR="00DE2717" w:rsidRPr="00DE2717" w:rsidRDefault="00DE2717" w:rsidP="00DE2717">
      <w:r>
        <w:t xml:space="preserve">If you want to know the status of any particular item, click on the filter icon located on the item number column. </w:t>
      </w:r>
    </w:p>
    <w:p w14:paraId="21BA2872" w14:textId="77777777" w:rsidR="00FF2DD9" w:rsidRDefault="00154F41" w:rsidP="00FF2DD9">
      <w:pPr>
        <w:keepNext/>
        <w:jc w:val="center"/>
      </w:pPr>
      <w:r>
        <w:rPr>
          <w:noProof/>
        </w:rPr>
        <w:drawing>
          <wp:inline distT="0" distB="0" distL="0" distR="0" wp14:anchorId="5562E1F3" wp14:editId="4327283F">
            <wp:extent cx="5823585" cy="1459230"/>
            <wp:effectExtent l="19050" t="19050" r="24765" b="26670"/>
            <wp:docPr id="56" name="3.3(1) Explosion - Filter to find sub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1) Explosion - Filter to find sub assembly.png"/>
                    <pic:cNvPicPr/>
                  </pic:nvPicPr>
                  <pic:blipFill>
                    <a:blip r:embed="rId54" r:link="rId55" cstate="print">
                      <a:extLst>
                        <a:ext uri="{28A0092B-C50C-407E-A947-70E740481C1C}">
                          <a14:useLocalDpi xmlns:a14="http://schemas.microsoft.com/office/drawing/2010/main" val="0"/>
                        </a:ext>
                      </a:extLst>
                    </a:blip>
                    <a:stretch>
                      <a:fillRect/>
                    </a:stretch>
                  </pic:blipFill>
                  <pic:spPr>
                    <a:xfrm>
                      <a:off x="0" y="0"/>
                      <a:ext cx="5823585" cy="1459230"/>
                    </a:xfrm>
                    <a:prstGeom prst="rect">
                      <a:avLst/>
                    </a:prstGeom>
                    <a:ln>
                      <a:solidFill>
                        <a:schemeClr val="tx1"/>
                      </a:solidFill>
                    </a:ln>
                  </pic:spPr>
                </pic:pic>
              </a:graphicData>
            </a:graphic>
          </wp:inline>
        </w:drawing>
      </w:r>
    </w:p>
    <w:p w14:paraId="11DA8903" w14:textId="074A8F34" w:rsidR="006021B5" w:rsidRPr="00FF2DD9" w:rsidRDefault="00FF2DD9" w:rsidP="00FF2DD9">
      <w:pPr>
        <w:pStyle w:val="Caption"/>
        <w:jc w:val="center"/>
        <w:rPr>
          <w:color w:val="2F5496"/>
          <w:sz w:val="18"/>
          <w:szCs w:val="18"/>
        </w:rPr>
      </w:pPr>
      <w:bookmarkStart w:id="54" w:name="_Toc117787999"/>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32</w:t>
      </w:r>
      <w:r w:rsidRPr="00FF2DD9">
        <w:rPr>
          <w:color w:val="2F5496"/>
          <w:sz w:val="18"/>
          <w:szCs w:val="18"/>
        </w:rPr>
        <w:fldChar w:fldCharType="end"/>
      </w:r>
      <w:r w:rsidRPr="00FF2DD9">
        <w:rPr>
          <w:color w:val="2F5496"/>
          <w:sz w:val="18"/>
          <w:szCs w:val="18"/>
        </w:rPr>
        <w:t xml:space="preserve"> To find specific item number</w:t>
      </w:r>
      <w:bookmarkEnd w:id="54"/>
      <w:r w:rsidR="006021B5" w:rsidRPr="00FF2DD9">
        <w:rPr>
          <w:color w:val="2F5496"/>
          <w:sz w:val="18"/>
          <w:szCs w:val="18"/>
        </w:rPr>
        <w:br w:type="page"/>
      </w:r>
    </w:p>
    <w:p w14:paraId="119E100F" w14:textId="48A1C76A" w:rsidR="00063534" w:rsidRDefault="00233046" w:rsidP="0041437B">
      <w:pPr>
        <w:pStyle w:val="Heading1"/>
      </w:pPr>
      <w:bookmarkStart w:id="55" w:name="_Toc117788051"/>
      <w:r>
        <w:lastRenderedPageBreak/>
        <w:t>Remove Existing Planned Orders</w:t>
      </w:r>
      <w:bookmarkEnd w:id="55"/>
    </w:p>
    <w:p w14:paraId="646B3390" w14:textId="7FE64846" w:rsidR="00557AA0" w:rsidRDefault="00557AA0" w:rsidP="0041437B">
      <w:pPr>
        <w:pStyle w:val="Heading2"/>
      </w:pPr>
      <w:bookmarkStart w:id="56" w:name="_Toc117788052"/>
      <w:r>
        <w:t>Explosion View</w:t>
      </w:r>
      <w:bookmarkEnd w:id="56"/>
    </w:p>
    <w:p w14:paraId="406F9F1D" w14:textId="32E62085" w:rsidR="007457B6" w:rsidRPr="007457B6" w:rsidRDefault="007457B6" w:rsidP="007457B6">
      <w:r>
        <w:t>Explosion view shows the details of production order breakdown like assemblies, sub-assemblies, inventory shortage, on-hand items</w:t>
      </w:r>
      <w:r w:rsidR="002D4680">
        <w:t>, Planned production order etc.</w:t>
      </w:r>
    </w:p>
    <w:p w14:paraId="139489F6" w14:textId="77777777" w:rsidR="00FF2DD9" w:rsidRDefault="00557AA0" w:rsidP="00FF2DD9">
      <w:pPr>
        <w:keepNext/>
        <w:jc w:val="center"/>
      </w:pPr>
      <w:r>
        <w:rPr>
          <w:noProof/>
        </w:rPr>
        <w:drawing>
          <wp:inline distT="0" distB="0" distL="0" distR="0" wp14:anchorId="24AD4629" wp14:editId="2A17F0B9">
            <wp:extent cx="5823585" cy="2883535"/>
            <wp:effectExtent l="19050" t="19050" r="24765" b="12065"/>
            <wp:docPr id="31" name="4.1.1 Explosion 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1 Explosion Option.png"/>
                    <pic:cNvPicPr/>
                  </pic:nvPicPr>
                  <pic:blipFill>
                    <a:blip r:embed="rId44" r:link="rId56" cstate="print">
                      <a:extLst>
                        <a:ext uri="{28A0092B-C50C-407E-A947-70E740481C1C}">
                          <a14:useLocalDpi xmlns:a14="http://schemas.microsoft.com/office/drawing/2010/main" val="0"/>
                        </a:ext>
                      </a:extLst>
                    </a:blip>
                    <a:stretch>
                      <a:fillRect/>
                    </a:stretch>
                  </pic:blipFill>
                  <pic:spPr>
                    <a:xfrm>
                      <a:off x="0" y="0"/>
                      <a:ext cx="5823585" cy="2883535"/>
                    </a:xfrm>
                    <a:prstGeom prst="rect">
                      <a:avLst/>
                    </a:prstGeom>
                    <a:ln>
                      <a:solidFill>
                        <a:schemeClr val="tx1"/>
                      </a:solidFill>
                    </a:ln>
                  </pic:spPr>
                </pic:pic>
              </a:graphicData>
            </a:graphic>
          </wp:inline>
        </w:drawing>
      </w:r>
    </w:p>
    <w:p w14:paraId="78C3A3D9" w14:textId="387E8155" w:rsidR="007619AF" w:rsidRPr="00FF2DD9" w:rsidRDefault="00FF2DD9" w:rsidP="00FF2DD9">
      <w:pPr>
        <w:pStyle w:val="Caption"/>
        <w:jc w:val="center"/>
        <w:rPr>
          <w:color w:val="2F5496"/>
          <w:sz w:val="18"/>
          <w:szCs w:val="18"/>
        </w:rPr>
      </w:pPr>
      <w:bookmarkStart w:id="57" w:name="_Toc117788000"/>
      <w:r w:rsidRPr="00FF2DD9">
        <w:rPr>
          <w:color w:val="2F5496"/>
          <w:sz w:val="18"/>
          <w:szCs w:val="18"/>
        </w:rPr>
        <w:t xml:space="preserve">Figure </w:t>
      </w:r>
      <w:r w:rsidRPr="00FF2DD9">
        <w:rPr>
          <w:color w:val="2F5496"/>
          <w:sz w:val="18"/>
          <w:szCs w:val="18"/>
        </w:rPr>
        <w:fldChar w:fldCharType="begin"/>
      </w:r>
      <w:r w:rsidRPr="00FF2DD9">
        <w:rPr>
          <w:color w:val="2F5496"/>
          <w:sz w:val="18"/>
          <w:szCs w:val="18"/>
        </w:rPr>
        <w:instrText xml:space="preserve"> SEQ Figure \* ARABIC </w:instrText>
      </w:r>
      <w:r w:rsidRPr="00FF2DD9">
        <w:rPr>
          <w:color w:val="2F5496"/>
          <w:sz w:val="18"/>
          <w:szCs w:val="18"/>
        </w:rPr>
        <w:fldChar w:fldCharType="separate"/>
      </w:r>
      <w:r w:rsidR="009E299A">
        <w:rPr>
          <w:noProof/>
          <w:color w:val="2F5496"/>
          <w:sz w:val="18"/>
          <w:szCs w:val="18"/>
        </w:rPr>
        <w:t>33</w:t>
      </w:r>
      <w:r w:rsidRPr="00FF2DD9">
        <w:rPr>
          <w:color w:val="2F5496"/>
          <w:sz w:val="18"/>
          <w:szCs w:val="18"/>
        </w:rPr>
        <w:fldChar w:fldCharType="end"/>
      </w:r>
      <w:r w:rsidRPr="00FF2DD9">
        <w:rPr>
          <w:color w:val="2F5496"/>
          <w:sz w:val="18"/>
          <w:szCs w:val="18"/>
        </w:rPr>
        <w:t xml:space="preserve"> Select the 'View' tab and click on 'Explosion'</w:t>
      </w:r>
      <w:bookmarkEnd w:id="57"/>
      <w:r w:rsidR="007619AF" w:rsidRPr="00FF2DD9">
        <w:rPr>
          <w:color w:val="2F5496"/>
          <w:sz w:val="18"/>
          <w:szCs w:val="18"/>
        </w:rPr>
        <w:br w:type="page"/>
      </w:r>
    </w:p>
    <w:p w14:paraId="6859E43E" w14:textId="1F74C7E2" w:rsidR="00557AA0" w:rsidRDefault="00557AA0" w:rsidP="0041437B">
      <w:pPr>
        <w:pStyle w:val="Heading2"/>
      </w:pPr>
      <w:bookmarkStart w:id="58" w:name="_Toc117788053"/>
      <w:r>
        <w:lastRenderedPageBreak/>
        <w:t>Open Planned Orders</w:t>
      </w:r>
      <w:bookmarkEnd w:id="58"/>
    </w:p>
    <w:p w14:paraId="60BF9991" w14:textId="1D63CB7F" w:rsidR="00F62AD0" w:rsidRPr="00F62AD0" w:rsidRDefault="00A00FA2" w:rsidP="00F62AD0">
      <w:r>
        <w:t xml:space="preserve">Open Planned orders are the type of orders which are not in the confirm stage. To check the planned </w:t>
      </w:r>
      <w:r w:rsidR="00BD0BCF">
        <w:t>orders,</w:t>
      </w:r>
      <w:r>
        <w:t xml:space="preserve"> click on the ‘Planned Order’ option available on the top.</w:t>
      </w:r>
    </w:p>
    <w:p w14:paraId="607E45C1" w14:textId="77777777" w:rsidR="00892249" w:rsidRDefault="00557AA0" w:rsidP="00892249">
      <w:pPr>
        <w:keepNext/>
        <w:jc w:val="center"/>
      </w:pPr>
      <w:r>
        <w:rPr>
          <w:noProof/>
        </w:rPr>
        <w:drawing>
          <wp:inline distT="0" distB="0" distL="0" distR="0" wp14:anchorId="2B15DC00" wp14:editId="51381142">
            <wp:extent cx="5823585" cy="3153410"/>
            <wp:effectExtent l="19050" t="19050" r="24765" b="27940"/>
            <wp:docPr id="33" name="4.1.2 Open Planned Orders.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1.2 Open Planned Orders.png" descr="Graphical user interface, application&#10;&#10;Description automatically generated"/>
                    <pic:cNvPicPr/>
                  </pic:nvPicPr>
                  <pic:blipFill>
                    <a:blip r:embed="rId57" r:link="rId58" cstate="print">
                      <a:extLst>
                        <a:ext uri="{28A0092B-C50C-407E-A947-70E740481C1C}">
                          <a14:useLocalDpi xmlns:a14="http://schemas.microsoft.com/office/drawing/2010/main" val="0"/>
                        </a:ext>
                      </a:extLst>
                    </a:blip>
                    <a:stretch>
                      <a:fillRect/>
                    </a:stretch>
                  </pic:blipFill>
                  <pic:spPr>
                    <a:xfrm>
                      <a:off x="0" y="0"/>
                      <a:ext cx="5823585" cy="3153410"/>
                    </a:xfrm>
                    <a:prstGeom prst="rect">
                      <a:avLst/>
                    </a:prstGeom>
                    <a:ln>
                      <a:solidFill>
                        <a:schemeClr val="tx1"/>
                      </a:solidFill>
                    </a:ln>
                  </pic:spPr>
                </pic:pic>
              </a:graphicData>
            </a:graphic>
          </wp:inline>
        </w:drawing>
      </w:r>
    </w:p>
    <w:p w14:paraId="6F965B1D" w14:textId="7018FFCB" w:rsidR="00AA52E4" w:rsidRDefault="00892249" w:rsidP="00892249">
      <w:pPr>
        <w:pStyle w:val="Caption"/>
        <w:jc w:val="center"/>
      </w:pPr>
      <w:bookmarkStart w:id="59" w:name="_Toc117788001"/>
      <w:r>
        <w:t xml:space="preserve">Figure </w:t>
      </w:r>
      <w:fldSimple w:instr=" SEQ Figure \* ARABIC ">
        <w:r w:rsidR="009E299A">
          <w:rPr>
            <w:noProof/>
          </w:rPr>
          <w:t>34</w:t>
        </w:r>
      </w:fldSimple>
      <w:r>
        <w:t xml:space="preserve"> </w:t>
      </w:r>
      <w:r w:rsidRPr="00862422">
        <w:t>Select the 'Planned Orders' available on top</w:t>
      </w:r>
      <w:bookmarkEnd w:id="59"/>
    </w:p>
    <w:p w14:paraId="09C9AC14" w14:textId="449F4685" w:rsidR="00557AA0" w:rsidRDefault="00557AA0" w:rsidP="0041437B">
      <w:pPr>
        <w:pStyle w:val="Heading2"/>
      </w:pPr>
      <w:bookmarkStart w:id="60" w:name="_Toc117788054"/>
      <w:r>
        <w:t>Select and Remove Planned Orders</w:t>
      </w:r>
      <w:bookmarkEnd w:id="60"/>
    </w:p>
    <w:p w14:paraId="2D614033" w14:textId="4A3CB002" w:rsidR="00A00FA2" w:rsidRPr="00A00FA2" w:rsidRDefault="004856D5" w:rsidP="00A00FA2">
      <w:r>
        <w:t>To recalculate production, select all available planned orders and delete them.</w:t>
      </w:r>
    </w:p>
    <w:p w14:paraId="040008EF" w14:textId="77777777" w:rsidR="00892249" w:rsidRDefault="00557AA0" w:rsidP="00892249">
      <w:pPr>
        <w:keepNext/>
        <w:jc w:val="center"/>
      </w:pPr>
      <w:r>
        <w:rPr>
          <w:noProof/>
        </w:rPr>
        <w:drawing>
          <wp:inline distT="0" distB="0" distL="0" distR="0" wp14:anchorId="5F891A77" wp14:editId="42DD0B30">
            <wp:extent cx="5823585" cy="3282950"/>
            <wp:effectExtent l="19050" t="19050" r="24765" b="12700"/>
            <wp:docPr id="34" name="4.1.3 Select and remove Planned Orders .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3 Select and remove Planned Orders .png" descr="Table&#10;&#10;Description automatically generated"/>
                    <pic:cNvPicPr/>
                  </pic:nvPicPr>
                  <pic:blipFill>
                    <a:blip r:embed="rId59" r:link="rId60" cstate="print">
                      <a:extLst>
                        <a:ext uri="{28A0092B-C50C-407E-A947-70E740481C1C}">
                          <a14:useLocalDpi xmlns:a14="http://schemas.microsoft.com/office/drawing/2010/main" val="0"/>
                        </a:ext>
                      </a:extLst>
                    </a:blip>
                    <a:stretch>
                      <a:fillRect/>
                    </a:stretch>
                  </pic:blipFill>
                  <pic:spPr>
                    <a:xfrm>
                      <a:off x="0" y="0"/>
                      <a:ext cx="5823585" cy="3282950"/>
                    </a:xfrm>
                    <a:prstGeom prst="rect">
                      <a:avLst/>
                    </a:prstGeom>
                    <a:ln>
                      <a:solidFill>
                        <a:schemeClr val="tx1"/>
                      </a:solidFill>
                    </a:ln>
                  </pic:spPr>
                </pic:pic>
              </a:graphicData>
            </a:graphic>
          </wp:inline>
        </w:drawing>
      </w:r>
    </w:p>
    <w:p w14:paraId="460B86C5" w14:textId="189A7DF6" w:rsidR="00FC4EAD" w:rsidRPr="00892249" w:rsidRDefault="00892249" w:rsidP="00892249">
      <w:pPr>
        <w:pStyle w:val="Caption"/>
        <w:jc w:val="center"/>
        <w:rPr>
          <w:color w:val="2F5496"/>
          <w:sz w:val="18"/>
          <w:szCs w:val="18"/>
        </w:rPr>
      </w:pPr>
      <w:bookmarkStart w:id="61" w:name="_Toc117788002"/>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35</w:t>
      </w:r>
      <w:r w:rsidRPr="00892249">
        <w:rPr>
          <w:color w:val="2F5496"/>
          <w:sz w:val="18"/>
          <w:szCs w:val="18"/>
        </w:rPr>
        <w:fldChar w:fldCharType="end"/>
      </w:r>
      <w:r w:rsidRPr="00892249">
        <w:rPr>
          <w:color w:val="2F5496"/>
          <w:sz w:val="18"/>
          <w:szCs w:val="18"/>
        </w:rPr>
        <w:t xml:space="preserve"> Check mark those planned orders you want to delete</w:t>
      </w:r>
      <w:bookmarkEnd w:id="61"/>
      <w:r w:rsidR="00A94072" w:rsidRPr="002624BB">
        <w:br w:type="page"/>
      </w:r>
    </w:p>
    <w:p w14:paraId="1207204E" w14:textId="4612E156" w:rsidR="00B90D08" w:rsidRDefault="00B90D08" w:rsidP="002624BB">
      <w:pPr>
        <w:pStyle w:val="Heading1"/>
        <w:rPr>
          <w:rStyle w:val="Strong"/>
          <w:b/>
          <w:bCs/>
        </w:rPr>
      </w:pPr>
      <w:bookmarkStart w:id="62" w:name="_Toc117788055"/>
      <w:bookmarkStart w:id="63" w:name="_Toc115882456"/>
      <w:r>
        <w:rPr>
          <w:rStyle w:val="Strong"/>
          <w:b/>
          <w:bCs/>
        </w:rPr>
        <w:lastRenderedPageBreak/>
        <w:t>Production Order Calculations (Optional)</w:t>
      </w:r>
      <w:bookmarkEnd w:id="62"/>
    </w:p>
    <w:p w14:paraId="618AB2CE" w14:textId="77777777" w:rsidR="00B90D08" w:rsidRDefault="00B90D08" w:rsidP="00B90D08">
      <w:pPr>
        <w:pStyle w:val="Heading2"/>
      </w:pPr>
      <w:bookmarkStart w:id="64" w:name="_Toc117788056"/>
      <w:r>
        <w:t>Recalculate Inventory Shortage Report</w:t>
      </w:r>
      <w:bookmarkEnd w:id="64"/>
    </w:p>
    <w:p w14:paraId="20FA7BEE" w14:textId="426648A1" w:rsidR="00B90D08" w:rsidRPr="00813963" w:rsidRDefault="00B90D08" w:rsidP="00B90D08">
      <w:pPr>
        <w:jc w:val="both"/>
        <w:rPr>
          <w:bCs/>
        </w:rPr>
      </w:pPr>
      <w:r>
        <w:rPr>
          <w:rStyle w:val="Strong"/>
          <w:b w:val="0"/>
        </w:rPr>
        <w:t xml:space="preserve">If you want to Recalculate the Inventory Shortage Report of the production order, click on the “Recalculate the Inventory Shortage Report” tab (from purchase order). The user will be able to see the detail pop to calculate the shortage batch job. The need to fill the data as per requirement to calculate job then click on “OK” to submit the calculation. As the user press the “Yes” then user will be able to see the detail pop to fill the data as per requirement to calculate job then click on “OK” to submit the calculation which is also highlighted in the </w:t>
      </w:r>
      <w:r w:rsidRPr="00813963">
        <w:rPr>
          <w:rStyle w:val="Strong"/>
        </w:rPr>
        <w:t xml:space="preserve">Figure </w:t>
      </w:r>
      <w:r w:rsidR="00DF45CB">
        <w:rPr>
          <w:rStyle w:val="Strong"/>
        </w:rPr>
        <w:t>36</w:t>
      </w:r>
      <w:r>
        <w:rPr>
          <w:rStyle w:val="Strong"/>
        </w:rPr>
        <w:t xml:space="preserve"> and </w:t>
      </w:r>
      <w:r w:rsidR="00DF45CB">
        <w:rPr>
          <w:rStyle w:val="Strong"/>
        </w:rPr>
        <w:t>37</w:t>
      </w:r>
      <w:r>
        <w:rPr>
          <w:rStyle w:val="Strong"/>
          <w:b w:val="0"/>
        </w:rPr>
        <w:t xml:space="preserve">. If another job is in the Queue then user will receive the message to wait until its completed other </w:t>
      </w:r>
      <w:r w:rsidR="006F3464">
        <w:rPr>
          <w:rStyle w:val="Strong"/>
          <w:b w:val="0"/>
        </w:rPr>
        <w:t>user</w:t>
      </w:r>
      <w:r>
        <w:rPr>
          <w:rStyle w:val="Strong"/>
          <w:b w:val="0"/>
        </w:rPr>
        <w:t xml:space="preserve"> will receive the success message. which is also highlighted in the </w:t>
      </w:r>
      <w:r w:rsidRPr="00813963">
        <w:rPr>
          <w:rStyle w:val="Strong"/>
        </w:rPr>
        <w:t xml:space="preserve">Figure </w:t>
      </w:r>
      <w:r w:rsidR="00DF45CB">
        <w:rPr>
          <w:rStyle w:val="Strong"/>
        </w:rPr>
        <w:t>38</w:t>
      </w:r>
      <w:r>
        <w:rPr>
          <w:rStyle w:val="Strong"/>
        </w:rPr>
        <w:t xml:space="preserve"> and </w:t>
      </w:r>
      <w:r w:rsidR="00DF45CB">
        <w:rPr>
          <w:rStyle w:val="Strong"/>
        </w:rPr>
        <w:t>39</w:t>
      </w:r>
      <w:r>
        <w:rPr>
          <w:rStyle w:val="Strong"/>
        </w:rPr>
        <w:t xml:space="preserve">. </w:t>
      </w:r>
      <w:r>
        <w:rPr>
          <w:rStyle w:val="Strong"/>
          <w:b w:val="0"/>
        </w:rPr>
        <w:t xml:space="preserve">If the </w:t>
      </w:r>
      <w:r w:rsidR="006F3464">
        <w:rPr>
          <w:rStyle w:val="Strong"/>
          <w:b w:val="0"/>
        </w:rPr>
        <w:t>user</w:t>
      </w:r>
      <w:r>
        <w:rPr>
          <w:rStyle w:val="Strong"/>
          <w:b w:val="0"/>
        </w:rPr>
        <w:t xml:space="preserve"> receives the success message then can check </w:t>
      </w:r>
      <w:r w:rsidR="00DF45CB">
        <w:rPr>
          <w:rStyle w:val="Strong"/>
          <w:b w:val="0"/>
        </w:rPr>
        <w:t>its</w:t>
      </w:r>
      <w:r>
        <w:rPr>
          <w:rStyle w:val="Strong"/>
          <w:b w:val="0"/>
        </w:rPr>
        <w:t xml:space="preserve"> operation in batch job to check </w:t>
      </w:r>
      <w:proofErr w:type="gramStart"/>
      <w:r>
        <w:rPr>
          <w:rStyle w:val="Strong"/>
          <w:b w:val="0"/>
        </w:rPr>
        <w:t>it’s</w:t>
      </w:r>
      <w:proofErr w:type="gramEnd"/>
      <w:r>
        <w:rPr>
          <w:rStyle w:val="Strong"/>
          <w:b w:val="0"/>
        </w:rPr>
        <w:t xml:space="preserve"> status. Batch job have different status like waiting, error and ending.</w:t>
      </w:r>
    </w:p>
    <w:p w14:paraId="7A0B5535" w14:textId="77777777" w:rsidR="00892249" w:rsidRDefault="00B90D08" w:rsidP="00892249">
      <w:pPr>
        <w:keepNext/>
      </w:pPr>
      <w:r>
        <w:rPr>
          <w:noProof/>
        </w:rPr>
        <w:drawing>
          <wp:inline distT="0" distB="0" distL="0" distR="0" wp14:anchorId="2CA229F7" wp14:editId="6430B53B">
            <wp:extent cx="5823585" cy="265684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alculate inventory shortage repor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3585" cy="2656840"/>
                    </a:xfrm>
                    <a:prstGeom prst="rect">
                      <a:avLst/>
                    </a:prstGeom>
                  </pic:spPr>
                </pic:pic>
              </a:graphicData>
            </a:graphic>
          </wp:inline>
        </w:drawing>
      </w:r>
    </w:p>
    <w:p w14:paraId="44710CF0" w14:textId="30EA475D" w:rsidR="00B90D08" w:rsidRPr="00892249" w:rsidRDefault="00892249" w:rsidP="00892249">
      <w:pPr>
        <w:pStyle w:val="Caption"/>
        <w:jc w:val="center"/>
        <w:rPr>
          <w:color w:val="2F5496"/>
        </w:rPr>
      </w:pPr>
      <w:bookmarkStart w:id="65" w:name="_Toc117788003"/>
      <w:r w:rsidRPr="00892249">
        <w:rPr>
          <w:color w:val="2F5496"/>
        </w:rPr>
        <w:t xml:space="preserve">Figure </w:t>
      </w:r>
      <w:r w:rsidRPr="00892249">
        <w:rPr>
          <w:color w:val="2F5496"/>
        </w:rPr>
        <w:fldChar w:fldCharType="begin"/>
      </w:r>
      <w:r w:rsidRPr="00892249">
        <w:rPr>
          <w:color w:val="2F5496"/>
        </w:rPr>
        <w:instrText xml:space="preserve"> SEQ Figure \* ARABIC </w:instrText>
      </w:r>
      <w:r w:rsidRPr="00892249">
        <w:rPr>
          <w:color w:val="2F5496"/>
        </w:rPr>
        <w:fldChar w:fldCharType="separate"/>
      </w:r>
      <w:r w:rsidR="009E299A">
        <w:rPr>
          <w:noProof/>
          <w:color w:val="2F5496"/>
        </w:rPr>
        <w:t>36</w:t>
      </w:r>
      <w:r w:rsidRPr="00892249">
        <w:rPr>
          <w:color w:val="2F5496"/>
        </w:rPr>
        <w:fldChar w:fldCharType="end"/>
      </w:r>
      <w:r w:rsidRPr="00892249">
        <w:rPr>
          <w:color w:val="2F5496"/>
        </w:rPr>
        <w:t xml:space="preserve"> Recalculate Inventory Shortage Report</w:t>
      </w:r>
      <w:bookmarkEnd w:id="65"/>
    </w:p>
    <w:p w14:paraId="52005333" w14:textId="77777777" w:rsidR="00892249" w:rsidRDefault="00B90D08" w:rsidP="00892249">
      <w:pPr>
        <w:keepNext/>
      </w:pPr>
      <w:r>
        <w:rPr>
          <w:noProof/>
        </w:rPr>
        <w:drawing>
          <wp:inline distT="0" distB="0" distL="0" distR="0" wp14:anchorId="3BA583BB" wp14:editId="57BB7AF8">
            <wp:extent cx="5823585" cy="2638425"/>
            <wp:effectExtent l="0" t="0" r="57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alculate inventory shortage report o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3585" cy="2638425"/>
                    </a:xfrm>
                    <a:prstGeom prst="rect">
                      <a:avLst/>
                    </a:prstGeom>
                  </pic:spPr>
                </pic:pic>
              </a:graphicData>
            </a:graphic>
          </wp:inline>
        </w:drawing>
      </w:r>
    </w:p>
    <w:p w14:paraId="6034E54F" w14:textId="380DA52D" w:rsidR="00E5343C" w:rsidRDefault="00892249" w:rsidP="00892249">
      <w:pPr>
        <w:pStyle w:val="Caption"/>
        <w:jc w:val="center"/>
        <w:rPr>
          <w:color w:val="2F5496"/>
          <w:sz w:val="18"/>
          <w:szCs w:val="18"/>
        </w:rPr>
      </w:pPr>
      <w:bookmarkStart w:id="66" w:name="_Toc117788004"/>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37</w:t>
      </w:r>
      <w:r w:rsidRPr="00892249">
        <w:rPr>
          <w:color w:val="2F5496"/>
          <w:sz w:val="18"/>
          <w:szCs w:val="18"/>
        </w:rPr>
        <w:fldChar w:fldCharType="end"/>
      </w:r>
      <w:r w:rsidRPr="00892249">
        <w:rPr>
          <w:color w:val="2F5496"/>
          <w:sz w:val="18"/>
          <w:szCs w:val="18"/>
        </w:rPr>
        <w:t xml:space="preserve"> Fill Data and Press OK to Recalculate</w:t>
      </w:r>
      <w:bookmarkEnd w:id="66"/>
    </w:p>
    <w:p w14:paraId="7441398D" w14:textId="77777777" w:rsidR="00E5343C" w:rsidRDefault="00E5343C">
      <w:pPr>
        <w:spacing w:before="0" w:after="0"/>
        <w:rPr>
          <w:b/>
          <w:bCs/>
          <w:color w:val="2F5496"/>
          <w:sz w:val="18"/>
          <w:szCs w:val="18"/>
        </w:rPr>
      </w:pPr>
      <w:r>
        <w:rPr>
          <w:color w:val="2F5496"/>
          <w:sz w:val="18"/>
          <w:szCs w:val="18"/>
        </w:rPr>
        <w:br w:type="page"/>
      </w:r>
    </w:p>
    <w:p w14:paraId="12D46EA3" w14:textId="4F4C2285" w:rsidR="00B90D08" w:rsidRDefault="003E5B1E" w:rsidP="00B90D08">
      <w:r>
        <w:lastRenderedPageBreak/>
        <w:t xml:space="preserve">The </w:t>
      </w:r>
      <w:r w:rsidR="006F3464">
        <w:t>user</w:t>
      </w:r>
      <w:r>
        <w:t xml:space="preserve"> will receive the access the success message (Job is added in the batch Queue) after performing the </w:t>
      </w:r>
      <w:r w:rsidR="00810107">
        <w:t>re</w:t>
      </w:r>
      <w:r>
        <w:t xml:space="preserve">calculations to </w:t>
      </w:r>
      <w:r w:rsidR="00810107">
        <w:t>Inventory Shortage of</w:t>
      </w:r>
      <w:r>
        <w:t xml:space="preserve"> the production order. It is the automate process to Recalculate the Inventory Shortage Report of the production order. </w:t>
      </w:r>
    </w:p>
    <w:p w14:paraId="416CCEC6" w14:textId="77777777" w:rsidR="00892249" w:rsidRDefault="00B90D08" w:rsidP="00892249">
      <w:pPr>
        <w:keepNext/>
      </w:pPr>
      <w:r>
        <w:rPr>
          <w:noProof/>
        </w:rPr>
        <w:drawing>
          <wp:inline distT="0" distB="0" distL="0" distR="0" wp14:anchorId="4E69545C" wp14:editId="39D62636">
            <wp:extent cx="5823585" cy="2697480"/>
            <wp:effectExtent l="0" t="0" r="571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alculate inventory shortage report ok added batch queu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3585" cy="2697480"/>
                    </a:xfrm>
                    <a:prstGeom prst="rect">
                      <a:avLst/>
                    </a:prstGeom>
                  </pic:spPr>
                </pic:pic>
              </a:graphicData>
            </a:graphic>
          </wp:inline>
        </w:drawing>
      </w:r>
    </w:p>
    <w:p w14:paraId="7AA52F30" w14:textId="142F1668" w:rsidR="00B90D08" w:rsidRDefault="00892249" w:rsidP="00892249">
      <w:pPr>
        <w:pStyle w:val="Caption"/>
        <w:jc w:val="center"/>
        <w:rPr>
          <w:color w:val="2F5496"/>
          <w:sz w:val="18"/>
          <w:szCs w:val="18"/>
        </w:rPr>
      </w:pPr>
      <w:bookmarkStart w:id="67" w:name="_Toc117788005"/>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38</w:t>
      </w:r>
      <w:r w:rsidRPr="00892249">
        <w:rPr>
          <w:color w:val="2F5496"/>
          <w:sz w:val="18"/>
          <w:szCs w:val="18"/>
        </w:rPr>
        <w:fldChar w:fldCharType="end"/>
      </w:r>
      <w:r w:rsidRPr="00892249">
        <w:rPr>
          <w:color w:val="2F5496"/>
          <w:sz w:val="18"/>
          <w:szCs w:val="18"/>
        </w:rPr>
        <w:t xml:space="preserve"> Success Message of Recalculating Inventory Shortage Report</w:t>
      </w:r>
      <w:bookmarkEnd w:id="67"/>
    </w:p>
    <w:p w14:paraId="0007C6EF" w14:textId="28A6348D" w:rsidR="00810107" w:rsidRPr="00810107" w:rsidRDefault="00810107" w:rsidP="00810107">
      <w:pPr>
        <w:pStyle w:val="Caption"/>
        <w:rPr>
          <w:b w:val="0"/>
          <w:color w:val="2F5496"/>
          <w:sz w:val="18"/>
          <w:szCs w:val="18"/>
        </w:rPr>
      </w:pPr>
      <w:r w:rsidRPr="002C175E">
        <w:rPr>
          <w:b w:val="0"/>
        </w:rPr>
        <w:t xml:space="preserve">The </w:t>
      </w:r>
      <w:r w:rsidR="006F3464">
        <w:rPr>
          <w:b w:val="0"/>
        </w:rPr>
        <w:t>user</w:t>
      </w:r>
      <w:r w:rsidRPr="002C175E">
        <w:rPr>
          <w:b w:val="0"/>
        </w:rPr>
        <w:t xml:space="preserve"> will receive the access the Failure message (Please wait for the process to end), If the any of the job is already in the queue. </w:t>
      </w:r>
    </w:p>
    <w:p w14:paraId="5B341656" w14:textId="77777777" w:rsidR="00892249" w:rsidRDefault="00B90D08" w:rsidP="00892249">
      <w:pPr>
        <w:keepNext/>
      </w:pPr>
      <w:r>
        <w:rPr>
          <w:noProof/>
        </w:rPr>
        <w:drawing>
          <wp:inline distT="0" distB="0" distL="0" distR="0" wp14:anchorId="6784C8D2" wp14:editId="6C190D02">
            <wp:extent cx="5823585" cy="2659380"/>
            <wp:effectExtent l="0" t="0" r="571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calculate inventory shortage report err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3585" cy="2659380"/>
                    </a:xfrm>
                    <a:prstGeom prst="rect">
                      <a:avLst/>
                    </a:prstGeom>
                  </pic:spPr>
                </pic:pic>
              </a:graphicData>
            </a:graphic>
          </wp:inline>
        </w:drawing>
      </w:r>
    </w:p>
    <w:p w14:paraId="42344D2B" w14:textId="3D7CD8FF" w:rsidR="00B90D08" w:rsidRPr="00892249" w:rsidRDefault="00892249" w:rsidP="00892249">
      <w:pPr>
        <w:pStyle w:val="Caption"/>
        <w:jc w:val="center"/>
        <w:rPr>
          <w:color w:val="2F5496"/>
          <w:sz w:val="18"/>
          <w:szCs w:val="18"/>
        </w:rPr>
      </w:pPr>
      <w:bookmarkStart w:id="68" w:name="_Toc117788006"/>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39</w:t>
      </w:r>
      <w:r w:rsidRPr="00892249">
        <w:rPr>
          <w:color w:val="2F5496"/>
          <w:sz w:val="18"/>
          <w:szCs w:val="18"/>
        </w:rPr>
        <w:fldChar w:fldCharType="end"/>
      </w:r>
      <w:r w:rsidRPr="00892249">
        <w:rPr>
          <w:color w:val="2F5496"/>
          <w:sz w:val="18"/>
          <w:szCs w:val="18"/>
        </w:rPr>
        <w:t xml:space="preserve"> Wait Message If the already job in Queue</w:t>
      </w:r>
      <w:bookmarkEnd w:id="68"/>
    </w:p>
    <w:p w14:paraId="59968FC1" w14:textId="77777777" w:rsidR="00B90D08" w:rsidRDefault="00B90D08" w:rsidP="00B90D08">
      <w:pPr>
        <w:pStyle w:val="Heading2"/>
      </w:pPr>
      <w:bookmarkStart w:id="69" w:name="_Toc117788057"/>
      <w:r>
        <w:t>Reset Inventory Shortage Report</w:t>
      </w:r>
      <w:bookmarkEnd w:id="69"/>
    </w:p>
    <w:p w14:paraId="0015B98E" w14:textId="64FD0B85" w:rsidR="00B90D08" w:rsidRPr="008E7CB4" w:rsidRDefault="00B90D08" w:rsidP="00B90D08">
      <w:pPr>
        <w:jc w:val="both"/>
        <w:rPr>
          <w:bCs/>
        </w:rPr>
      </w:pPr>
      <w:r>
        <w:rPr>
          <w:rStyle w:val="Strong"/>
          <w:b w:val="0"/>
        </w:rPr>
        <w:t xml:space="preserve">If you want to Reset the Inventory Shortage Report of the batch job, click on the “Reset Inventory Shortage Report” tab (from purchase order). The user will be able to see the detail pop to calculate the shortage batch job. The need to fill the data as per requirement to calculate job then click on “OK” to submit the calculation. As the user press the “Yes” then user will be able to see the detail pop to fill the data as per requirement to calculate job then click on “OK” to submit the calculation which is also highlighted in the </w:t>
      </w:r>
      <w:r w:rsidRPr="00813963">
        <w:rPr>
          <w:rStyle w:val="Strong"/>
        </w:rPr>
        <w:t xml:space="preserve">Figure </w:t>
      </w:r>
      <w:r w:rsidR="00DF45CB">
        <w:rPr>
          <w:rStyle w:val="Strong"/>
        </w:rPr>
        <w:t>40</w:t>
      </w:r>
      <w:r>
        <w:rPr>
          <w:rStyle w:val="Strong"/>
          <w:b w:val="0"/>
        </w:rPr>
        <w:t xml:space="preserve">. If another job is in the Queue then user will receive the message to wait until its completed other </w:t>
      </w:r>
      <w:r w:rsidR="006F3464">
        <w:rPr>
          <w:rStyle w:val="Strong"/>
          <w:b w:val="0"/>
        </w:rPr>
        <w:t>user</w:t>
      </w:r>
      <w:r>
        <w:rPr>
          <w:rStyle w:val="Strong"/>
          <w:b w:val="0"/>
        </w:rPr>
        <w:t xml:space="preserve"> will receive the success message. which is also highlighted in the </w:t>
      </w:r>
      <w:r w:rsidRPr="00813963">
        <w:rPr>
          <w:rStyle w:val="Strong"/>
        </w:rPr>
        <w:t xml:space="preserve">Figure </w:t>
      </w:r>
      <w:r w:rsidR="00DF45CB">
        <w:rPr>
          <w:rStyle w:val="Strong"/>
        </w:rPr>
        <w:t>41</w:t>
      </w:r>
      <w:r>
        <w:rPr>
          <w:rStyle w:val="Strong"/>
        </w:rPr>
        <w:t xml:space="preserve"> and </w:t>
      </w:r>
      <w:r w:rsidR="00DF45CB">
        <w:rPr>
          <w:rStyle w:val="Strong"/>
        </w:rPr>
        <w:t>42</w:t>
      </w:r>
      <w:r>
        <w:rPr>
          <w:rStyle w:val="Strong"/>
        </w:rPr>
        <w:t xml:space="preserve">. </w:t>
      </w:r>
      <w:r>
        <w:rPr>
          <w:rStyle w:val="Strong"/>
          <w:b w:val="0"/>
        </w:rPr>
        <w:t xml:space="preserve">If the </w:t>
      </w:r>
      <w:r w:rsidR="006F3464">
        <w:rPr>
          <w:rStyle w:val="Strong"/>
          <w:b w:val="0"/>
        </w:rPr>
        <w:t>user</w:t>
      </w:r>
      <w:r>
        <w:rPr>
          <w:rStyle w:val="Strong"/>
          <w:b w:val="0"/>
        </w:rPr>
        <w:t xml:space="preserve"> receives the success message then can check its operation in batch job to check its status. Batch job have different status like waiting, error and ending.</w:t>
      </w:r>
    </w:p>
    <w:p w14:paraId="53F77E42" w14:textId="77777777" w:rsidR="00892249" w:rsidRDefault="00B90D08" w:rsidP="00892249">
      <w:pPr>
        <w:keepNext/>
      </w:pPr>
      <w:r>
        <w:rPr>
          <w:noProof/>
        </w:rPr>
        <w:lastRenderedPageBreak/>
        <w:drawing>
          <wp:inline distT="0" distB="0" distL="0" distR="0" wp14:anchorId="1814F513" wp14:editId="770A8A61">
            <wp:extent cx="5823585" cy="26523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et inventory shoratege repor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23585" cy="2652395"/>
                    </a:xfrm>
                    <a:prstGeom prst="rect">
                      <a:avLst/>
                    </a:prstGeom>
                  </pic:spPr>
                </pic:pic>
              </a:graphicData>
            </a:graphic>
          </wp:inline>
        </w:drawing>
      </w:r>
    </w:p>
    <w:p w14:paraId="24AE3795" w14:textId="7454B5F1" w:rsidR="00B90D08" w:rsidRDefault="00892249" w:rsidP="00892249">
      <w:pPr>
        <w:pStyle w:val="Caption"/>
        <w:jc w:val="center"/>
        <w:rPr>
          <w:color w:val="2F5496"/>
          <w:sz w:val="18"/>
          <w:szCs w:val="18"/>
        </w:rPr>
      </w:pPr>
      <w:bookmarkStart w:id="70" w:name="_Toc117788007"/>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40</w:t>
      </w:r>
      <w:r w:rsidRPr="00892249">
        <w:rPr>
          <w:color w:val="2F5496"/>
          <w:sz w:val="18"/>
          <w:szCs w:val="18"/>
        </w:rPr>
        <w:fldChar w:fldCharType="end"/>
      </w:r>
      <w:r w:rsidRPr="00892249">
        <w:rPr>
          <w:color w:val="2F5496"/>
          <w:sz w:val="18"/>
          <w:szCs w:val="18"/>
        </w:rPr>
        <w:t xml:space="preserve"> Reset Inventory Shortage Report</w:t>
      </w:r>
      <w:bookmarkEnd w:id="70"/>
    </w:p>
    <w:p w14:paraId="2A519DAC" w14:textId="261048D7" w:rsidR="00645784" w:rsidRPr="00054E2E" w:rsidRDefault="00645784" w:rsidP="00645784">
      <w:pPr>
        <w:pStyle w:val="Caption"/>
        <w:rPr>
          <w:b w:val="0"/>
          <w:color w:val="2F5496"/>
          <w:sz w:val="18"/>
          <w:szCs w:val="18"/>
        </w:rPr>
      </w:pPr>
      <w:r w:rsidRPr="00054E2E">
        <w:rPr>
          <w:b w:val="0"/>
        </w:rPr>
        <w:t xml:space="preserve">The </w:t>
      </w:r>
      <w:r w:rsidR="006F3464">
        <w:rPr>
          <w:b w:val="0"/>
        </w:rPr>
        <w:t>user</w:t>
      </w:r>
      <w:r w:rsidRPr="00054E2E">
        <w:rPr>
          <w:b w:val="0"/>
        </w:rPr>
        <w:t xml:space="preserve"> will receive the access the success message (</w:t>
      </w:r>
      <w:r>
        <w:rPr>
          <w:b w:val="0"/>
        </w:rPr>
        <w:t>Inventory Shortage Report has been Successfully reset).</w:t>
      </w:r>
    </w:p>
    <w:p w14:paraId="181A96E5" w14:textId="77777777" w:rsidR="00645784" w:rsidRDefault="00645784" w:rsidP="00645784">
      <w:pPr>
        <w:keepNext/>
      </w:pPr>
      <w:r>
        <w:rPr>
          <w:noProof/>
        </w:rPr>
        <w:drawing>
          <wp:inline distT="0" distB="0" distL="0" distR="0" wp14:anchorId="6E0904F0" wp14:editId="6B0F5057">
            <wp:extent cx="5823585" cy="2831465"/>
            <wp:effectExtent l="0" t="0" r="571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et inventory shortage report successfull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23585" cy="2831465"/>
                    </a:xfrm>
                    <a:prstGeom prst="rect">
                      <a:avLst/>
                    </a:prstGeom>
                  </pic:spPr>
                </pic:pic>
              </a:graphicData>
            </a:graphic>
          </wp:inline>
        </w:drawing>
      </w:r>
    </w:p>
    <w:p w14:paraId="2899638B" w14:textId="52969553" w:rsidR="00645784" w:rsidRDefault="00645784" w:rsidP="00645784">
      <w:pPr>
        <w:pStyle w:val="Caption"/>
        <w:jc w:val="center"/>
        <w:rPr>
          <w:color w:val="2F5496"/>
          <w:sz w:val="18"/>
          <w:szCs w:val="18"/>
        </w:rPr>
      </w:pPr>
      <w:bookmarkStart w:id="71" w:name="_Toc117788008"/>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41</w:t>
      </w:r>
      <w:r w:rsidRPr="00892249">
        <w:rPr>
          <w:color w:val="2F5496"/>
          <w:sz w:val="18"/>
          <w:szCs w:val="18"/>
        </w:rPr>
        <w:fldChar w:fldCharType="end"/>
      </w:r>
      <w:r w:rsidRPr="00892249">
        <w:rPr>
          <w:color w:val="2F5496"/>
          <w:sz w:val="18"/>
          <w:szCs w:val="18"/>
        </w:rPr>
        <w:t xml:space="preserve"> Success Message of Reset Inventory Shortage Report</w:t>
      </w:r>
      <w:bookmarkEnd w:id="71"/>
    </w:p>
    <w:p w14:paraId="29B42A70" w14:textId="77777777" w:rsidR="00645784" w:rsidRDefault="00645784">
      <w:pPr>
        <w:spacing w:before="0" w:after="0"/>
        <w:rPr>
          <w:b/>
          <w:bCs/>
          <w:color w:val="2F5496"/>
          <w:sz w:val="18"/>
          <w:szCs w:val="18"/>
        </w:rPr>
      </w:pPr>
      <w:r>
        <w:rPr>
          <w:color w:val="2F5496"/>
          <w:sz w:val="18"/>
          <w:szCs w:val="18"/>
        </w:rPr>
        <w:br w:type="page"/>
      </w:r>
    </w:p>
    <w:p w14:paraId="56AF8D6D" w14:textId="497FDC2D" w:rsidR="00810107" w:rsidRPr="00645784" w:rsidRDefault="00645784" w:rsidP="00645784">
      <w:pPr>
        <w:pStyle w:val="Caption"/>
        <w:rPr>
          <w:b w:val="0"/>
          <w:color w:val="2F5496"/>
          <w:sz w:val="18"/>
          <w:szCs w:val="18"/>
        </w:rPr>
      </w:pPr>
      <w:r w:rsidRPr="002C175E">
        <w:rPr>
          <w:b w:val="0"/>
        </w:rPr>
        <w:lastRenderedPageBreak/>
        <w:t xml:space="preserve">The </w:t>
      </w:r>
      <w:r w:rsidR="006F3464">
        <w:rPr>
          <w:b w:val="0"/>
        </w:rPr>
        <w:t>user</w:t>
      </w:r>
      <w:r w:rsidRPr="002C175E">
        <w:rPr>
          <w:b w:val="0"/>
        </w:rPr>
        <w:t xml:space="preserve"> will receive the access the Failure message (Please wait for the process to end), If the any of the job is already in the queue. </w:t>
      </w:r>
    </w:p>
    <w:p w14:paraId="62B66E73" w14:textId="77777777" w:rsidR="00892249" w:rsidRDefault="00B90D08" w:rsidP="00892249">
      <w:pPr>
        <w:keepNext/>
      </w:pPr>
      <w:r>
        <w:rPr>
          <w:noProof/>
        </w:rPr>
        <w:drawing>
          <wp:inline distT="0" distB="0" distL="0" distR="0" wp14:anchorId="6A6B9915" wp14:editId="3CDC9F8F">
            <wp:extent cx="5823585" cy="2639695"/>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ror in case batch is alread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23585" cy="2639695"/>
                    </a:xfrm>
                    <a:prstGeom prst="rect">
                      <a:avLst/>
                    </a:prstGeom>
                  </pic:spPr>
                </pic:pic>
              </a:graphicData>
            </a:graphic>
          </wp:inline>
        </w:drawing>
      </w:r>
    </w:p>
    <w:p w14:paraId="0CF2C413" w14:textId="5F6E0DA8" w:rsidR="00054E2E" w:rsidRDefault="00892249" w:rsidP="00054E2E">
      <w:pPr>
        <w:pStyle w:val="Caption"/>
        <w:jc w:val="center"/>
        <w:rPr>
          <w:color w:val="2F5496"/>
          <w:sz w:val="18"/>
          <w:szCs w:val="18"/>
        </w:rPr>
      </w:pPr>
      <w:bookmarkStart w:id="72" w:name="_Toc117788009"/>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42</w:t>
      </w:r>
      <w:r w:rsidRPr="00892249">
        <w:rPr>
          <w:color w:val="2F5496"/>
          <w:sz w:val="18"/>
          <w:szCs w:val="18"/>
        </w:rPr>
        <w:fldChar w:fldCharType="end"/>
      </w:r>
      <w:r w:rsidRPr="00892249">
        <w:rPr>
          <w:color w:val="2F5496"/>
          <w:sz w:val="18"/>
          <w:szCs w:val="18"/>
        </w:rPr>
        <w:t xml:space="preserve"> Wait Message If the already job in Queue</w:t>
      </w:r>
      <w:bookmarkEnd w:id="72"/>
    </w:p>
    <w:p w14:paraId="388D175F" w14:textId="77777777" w:rsidR="00054E2E" w:rsidRDefault="00054E2E">
      <w:pPr>
        <w:spacing w:before="0" w:after="0"/>
        <w:rPr>
          <w:b/>
          <w:bCs/>
          <w:color w:val="2F5496"/>
          <w:sz w:val="18"/>
          <w:szCs w:val="18"/>
        </w:rPr>
      </w:pPr>
      <w:r>
        <w:rPr>
          <w:color w:val="2F5496"/>
          <w:sz w:val="18"/>
          <w:szCs w:val="18"/>
        </w:rPr>
        <w:br w:type="page"/>
      </w:r>
    </w:p>
    <w:p w14:paraId="6FDED775" w14:textId="5290A497" w:rsidR="002624BB" w:rsidRPr="00F25119" w:rsidRDefault="002624BB" w:rsidP="00B90D08">
      <w:pPr>
        <w:pStyle w:val="Heading2"/>
        <w:rPr>
          <w:rStyle w:val="Strong"/>
          <w:b/>
          <w:bCs/>
        </w:rPr>
      </w:pPr>
      <w:bookmarkStart w:id="73" w:name="_Toc117788058"/>
      <w:r>
        <w:rPr>
          <w:rStyle w:val="Strong"/>
          <w:b/>
          <w:bCs/>
        </w:rPr>
        <w:lastRenderedPageBreak/>
        <w:t xml:space="preserve">Manual </w:t>
      </w:r>
      <w:r w:rsidRPr="00F25119">
        <w:rPr>
          <w:rStyle w:val="Strong"/>
          <w:b/>
          <w:bCs/>
        </w:rPr>
        <w:t>Calculation of the production order</w:t>
      </w:r>
      <w:bookmarkEnd w:id="63"/>
      <w:bookmarkEnd w:id="73"/>
    </w:p>
    <w:p w14:paraId="52FCA98D" w14:textId="77777777" w:rsidR="002624BB" w:rsidRDefault="002624BB" w:rsidP="002624BB">
      <w:pPr>
        <w:jc w:val="both"/>
        <w:rPr>
          <w:rStyle w:val="Strong"/>
          <w:b w:val="0"/>
        </w:rPr>
      </w:pPr>
      <w:r>
        <w:rPr>
          <w:rStyle w:val="Strong"/>
          <w:b w:val="0"/>
        </w:rPr>
        <w:t>The user can perform this process in step by step. We have following status/steps “Created”, “Estimated”, “Scheduling”, “Releasing”, “End”</w:t>
      </w:r>
      <w:r w:rsidRPr="00AE6BCC">
        <w:rPr>
          <w:rStyle w:val="Strong"/>
          <w:b w:val="0"/>
        </w:rPr>
        <w:t>.</w:t>
      </w:r>
      <w:r>
        <w:rPr>
          <w:rStyle w:val="Strong"/>
        </w:rPr>
        <w:t xml:space="preserve"> </w:t>
      </w:r>
      <w:r>
        <w:rPr>
          <w:rStyle w:val="Strong"/>
          <w:b w:val="0"/>
        </w:rPr>
        <w:t xml:space="preserve">The user has to access the production page to create the production order. The user needs to click on the “Create Production Order” to create any new production order. This process is already highlighted in the </w:t>
      </w:r>
      <w:r w:rsidRPr="000C7E6A">
        <w:rPr>
          <w:rStyle w:val="Strong"/>
        </w:rPr>
        <w:t xml:space="preserve">Figure </w:t>
      </w:r>
      <w:r>
        <w:rPr>
          <w:rStyle w:val="Strong"/>
        </w:rPr>
        <w:t>7.</w:t>
      </w:r>
    </w:p>
    <w:p w14:paraId="42015E6A" w14:textId="77777777" w:rsidR="002624BB" w:rsidRDefault="002624BB" w:rsidP="00B90D08">
      <w:pPr>
        <w:pStyle w:val="Heading3"/>
      </w:pPr>
      <w:bookmarkStart w:id="74" w:name="_Toc117788059"/>
      <w:r>
        <w:t>Estimation of the production order</w:t>
      </w:r>
      <w:bookmarkEnd w:id="74"/>
    </w:p>
    <w:p w14:paraId="498FDA54" w14:textId="263EF790" w:rsidR="002624BB" w:rsidRPr="00D26244" w:rsidRDefault="002624BB" w:rsidP="002624BB">
      <w:pPr>
        <w:jc w:val="both"/>
        <w:rPr>
          <w:bCs/>
        </w:rPr>
      </w:pPr>
      <w:r>
        <w:t xml:space="preserve">In </w:t>
      </w:r>
      <w:r w:rsidRPr="00467CA5">
        <w:rPr>
          <w:b/>
        </w:rPr>
        <w:t>step 3</w:t>
      </w:r>
      <w:r>
        <w:t xml:space="preserve">, the user needs to go production order then click on “estimate” to calculate the estimation of the item. It will calculate the estimation of the product. As the user will click on it then need to fill update data on the popup form to calculate the estimation. </w:t>
      </w:r>
      <w:r>
        <w:rPr>
          <w:rStyle w:val="Strong"/>
          <w:b w:val="0"/>
        </w:rPr>
        <w:t xml:space="preserve">This process is already highlighted in the </w:t>
      </w:r>
      <w:r w:rsidRPr="000C7E6A">
        <w:rPr>
          <w:rStyle w:val="Strong"/>
        </w:rPr>
        <w:t xml:space="preserve">Figure </w:t>
      </w:r>
      <w:r w:rsidR="00BA068D">
        <w:rPr>
          <w:rStyle w:val="Strong"/>
        </w:rPr>
        <w:t>43</w:t>
      </w:r>
      <w:r>
        <w:rPr>
          <w:rStyle w:val="Strong"/>
        </w:rPr>
        <w:t xml:space="preserve"> and </w:t>
      </w:r>
      <w:r w:rsidR="00BA068D">
        <w:rPr>
          <w:rStyle w:val="Strong"/>
        </w:rPr>
        <w:t>44</w:t>
      </w:r>
      <w:r>
        <w:rPr>
          <w:rStyle w:val="Strong"/>
        </w:rPr>
        <w:t>.</w:t>
      </w:r>
    </w:p>
    <w:p w14:paraId="0224B6C2" w14:textId="77777777" w:rsidR="00892249" w:rsidRDefault="002624BB" w:rsidP="00892249">
      <w:pPr>
        <w:keepNext/>
        <w:jc w:val="center"/>
      </w:pPr>
      <w:r>
        <w:rPr>
          <w:noProof/>
        </w:rPr>
        <w:drawing>
          <wp:inline distT="0" distB="0" distL="0" distR="0" wp14:anchorId="38060C63" wp14:editId="5B16085B">
            <wp:extent cx="5812790" cy="2213610"/>
            <wp:effectExtent l="0" t="0" r="0" b="0"/>
            <wp:docPr id="38" name="Picture 38" descr="estimation of productio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imation of production ord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12790" cy="2213610"/>
                    </a:xfrm>
                    <a:prstGeom prst="rect">
                      <a:avLst/>
                    </a:prstGeom>
                    <a:noFill/>
                    <a:ln>
                      <a:noFill/>
                    </a:ln>
                  </pic:spPr>
                </pic:pic>
              </a:graphicData>
            </a:graphic>
          </wp:inline>
        </w:drawing>
      </w:r>
    </w:p>
    <w:p w14:paraId="2EB7AFD8" w14:textId="557EAFD3" w:rsidR="002624BB" w:rsidRPr="00892249" w:rsidRDefault="00892249" w:rsidP="00892249">
      <w:pPr>
        <w:pStyle w:val="Caption"/>
        <w:jc w:val="center"/>
        <w:rPr>
          <w:color w:val="2F5496"/>
          <w:sz w:val="18"/>
          <w:szCs w:val="18"/>
        </w:rPr>
      </w:pPr>
      <w:bookmarkStart w:id="75" w:name="_Toc117788010"/>
      <w:r w:rsidRPr="00892249">
        <w:rPr>
          <w:color w:val="2F5496"/>
          <w:sz w:val="18"/>
          <w:szCs w:val="18"/>
        </w:rPr>
        <w:t xml:space="preserve">Figure </w:t>
      </w:r>
      <w:r w:rsidRPr="00892249">
        <w:rPr>
          <w:color w:val="2F5496"/>
          <w:sz w:val="18"/>
          <w:szCs w:val="18"/>
        </w:rPr>
        <w:fldChar w:fldCharType="begin"/>
      </w:r>
      <w:r w:rsidRPr="00892249">
        <w:rPr>
          <w:color w:val="2F5496"/>
          <w:sz w:val="18"/>
          <w:szCs w:val="18"/>
        </w:rPr>
        <w:instrText xml:space="preserve"> SEQ Figure \* ARABIC </w:instrText>
      </w:r>
      <w:r w:rsidRPr="00892249">
        <w:rPr>
          <w:color w:val="2F5496"/>
          <w:sz w:val="18"/>
          <w:szCs w:val="18"/>
        </w:rPr>
        <w:fldChar w:fldCharType="separate"/>
      </w:r>
      <w:r w:rsidR="009E299A">
        <w:rPr>
          <w:noProof/>
          <w:color w:val="2F5496"/>
          <w:sz w:val="18"/>
          <w:szCs w:val="18"/>
        </w:rPr>
        <w:t>43</w:t>
      </w:r>
      <w:r w:rsidRPr="00892249">
        <w:rPr>
          <w:color w:val="2F5496"/>
          <w:sz w:val="18"/>
          <w:szCs w:val="18"/>
        </w:rPr>
        <w:fldChar w:fldCharType="end"/>
      </w:r>
      <w:r w:rsidRPr="00892249">
        <w:rPr>
          <w:color w:val="2F5496"/>
          <w:sz w:val="18"/>
          <w:szCs w:val="18"/>
        </w:rPr>
        <w:t xml:space="preserve"> Estimation of the Production Order</w:t>
      </w:r>
      <w:bookmarkEnd w:id="75"/>
    </w:p>
    <w:p w14:paraId="66E0E6B8" w14:textId="77777777" w:rsidR="00AF6C77" w:rsidRDefault="002624BB" w:rsidP="00AF6C77">
      <w:pPr>
        <w:keepNext/>
      </w:pPr>
      <w:r>
        <w:rPr>
          <w:noProof/>
        </w:rPr>
        <w:lastRenderedPageBreak/>
        <w:drawing>
          <wp:inline distT="0" distB="0" distL="0" distR="0" wp14:anchorId="774B7574" wp14:editId="24E5E0A6">
            <wp:extent cx="5823585" cy="5426710"/>
            <wp:effectExtent l="0" t="0" r="5715" b="2540"/>
            <wp:docPr id="17" name="N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2.png"/>
                    <pic:cNvPicPr/>
                  </pic:nvPicPr>
                  <pic:blipFill>
                    <a:blip r:embed="rId68" r:link="rId69">
                      <a:extLst>
                        <a:ext uri="{28A0092B-C50C-407E-A947-70E740481C1C}">
                          <a14:useLocalDpi xmlns:a14="http://schemas.microsoft.com/office/drawing/2010/main" val="0"/>
                        </a:ext>
                      </a:extLst>
                    </a:blip>
                    <a:stretch>
                      <a:fillRect/>
                    </a:stretch>
                  </pic:blipFill>
                  <pic:spPr>
                    <a:xfrm>
                      <a:off x="0" y="0"/>
                      <a:ext cx="5823585" cy="5426710"/>
                    </a:xfrm>
                    <a:prstGeom prst="rect">
                      <a:avLst/>
                    </a:prstGeom>
                  </pic:spPr>
                </pic:pic>
              </a:graphicData>
            </a:graphic>
          </wp:inline>
        </w:drawing>
      </w:r>
    </w:p>
    <w:p w14:paraId="0947A9A5" w14:textId="07808E19" w:rsidR="002624BB" w:rsidRPr="00AF6C77" w:rsidRDefault="00AF6C77" w:rsidP="00AF6C77">
      <w:pPr>
        <w:pStyle w:val="Caption"/>
        <w:jc w:val="center"/>
        <w:rPr>
          <w:color w:val="2F5496"/>
          <w:sz w:val="18"/>
          <w:szCs w:val="18"/>
        </w:rPr>
      </w:pPr>
      <w:bookmarkStart w:id="76" w:name="_Toc117788011"/>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44</w:t>
      </w:r>
      <w:r w:rsidRPr="00AF6C77">
        <w:rPr>
          <w:color w:val="2F5496"/>
          <w:sz w:val="18"/>
          <w:szCs w:val="18"/>
        </w:rPr>
        <w:fldChar w:fldCharType="end"/>
      </w:r>
      <w:r w:rsidRPr="00AF6C77">
        <w:rPr>
          <w:color w:val="2F5496"/>
          <w:sz w:val="18"/>
          <w:szCs w:val="18"/>
        </w:rPr>
        <w:t xml:space="preserve"> Estimate the values</w:t>
      </w:r>
      <w:bookmarkEnd w:id="76"/>
    </w:p>
    <w:p w14:paraId="5089E669" w14:textId="77777777" w:rsidR="002624BB" w:rsidRDefault="002624BB" w:rsidP="00B90D08">
      <w:pPr>
        <w:pStyle w:val="Heading3"/>
      </w:pPr>
      <w:bookmarkStart w:id="77" w:name="_Toc117788060"/>
      <w:bookmarkStart w:id="78" w:name="_Hlk115462975"/>
      <w:r>
        <w:t>Scheduling of the Production Order</w:t>
      </w:r>
      <w:bookmarkEnd w:id="77"/>
    </w:p>
    <w:bookmarkEnd w:id="78"/>
    <w:p w14:paraId="55592269" w14:textId="16DF671F" w:rsidR="002624BB" w:rsidRDefault="002624BB" w:rsidP="002624BB">
      <w:pPr>
        <w:jc w:val="both"/>
        <w:rPr>
          <w:rStyle w:val="Strong"/>
          <w:b w:val="0"/>
        </w:rPr>
      </w:pPr>
      <w:r>
        <w:t xml:space="preserve">In </w:t>
      </w:r>
      <w:r w:rsidRPr="00467CA5">
        <w:rPr>
          <w:b/>
        </w:rPr>
        <w:t>step 3</w:t>
      </w:r>
      <w:r>
        <w:t xml:space="preserve">, the user needs to go “Schedule” then click on “Schedule Operations” to send the item. It will calculate the estimation of the product. As the user will click on it then need to fill update data on the popup form to calculate the estimation. </w:t>
      </w:r>
      <w:r>
        <w:rPr>
          <w:rStyle w:val="Strong"/>
          <w:b w:val="0"/>
        </w:rPr>
        <w:t xml:space="preserve">This process is already highlighted in the </w:t>
      </w:r>
      <w:r w:rsidRPr="000C7E6A">
        <w:rPr>
          <w:rStyle w:val="Strong"/>
        </w:rPr>
        <w:t xml:space="preserve">Figure </w:t>
      </w:r>
      <w:r w:rsidR="00BA068D">
        <w:rPr>
          <w:rStyle w:val="Strong"/>
        </w:rPr>
        <w:t>45,46</w:t>
      </w:r>
      <w:r>
        <w:rPr>
          <w:rStyle w:val="Strong"/>
        </w:rPr>
        <w:t xml:space="preserve">, </w:t>
      </w:r>
      <w:r w:rsidR="00BA068D">
        <w:rPr>
          <w:rStyle w:val="Strong"/>
        </w:rPr>
        <w:t>47</w:t>
      </w:r>
      <w:r>
        <w:rPr>
          <w:rStyle w:val="Strong"/>
        </w:rPr>
        <w:t xml:space="preserve"> and </w:t>
      </w:r>
      <w:r w:rsidR="00BA068D">
        <w:rPr>
          <w:rStyle w:val="Strong"/>
        </w:rPr>
        <w:t>48</w:t>
      </w:r>
      <w:r>
        <w:rPr>
          <w:rStyle w:val="Strong"/>
        </w:rPr>
        <w:t>.</w:t>
      </w:r>
    </w:p>
    <w:p w14:paraId="3E061033" w14:textId="77777777" w:rsidR="00AF6C77" w:rsidRDefault="002624BB" w:rsidP="00AF6C77">
      <w:pPr>
        <w:keepNext/>
        <w:jc w:val="center"/>
      </w:pPr>
      <w:r>
        <w:rPr>
          <w:noProof/>
        </w:rPr>
        <w:lastRenderedPageBreak/>
        <w:drawing>
          <wp:inline distT="0" distB="0" distL="0" distR="0" wp14:anchorId="21E7FD60" wp14:editId="5BF000C6">
            <wp:extent cx="5817870" cy="2967990"/>
            <wp:effectExtent l="0" t="0" r="0" b="3810"/>
            <wp:docPr id="40" name="Picture 40" descr="schedule of productio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dule of production ord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17870" cy="2967990"/>
                    </a:xfrm>
                    <a:prstGeom prst="rect">
                      <a:avLst/>
                    </a:prstGeom>
                    <a:noFill/>
                    <a:ln>
                      <a:noFill/>
                    </a:ln>
                  </pic:spPr>
                </pic:pic>
              </a:graphicData>
            </a:graphic>
          </wp:inline>
        </w:drawing>
      </w:r>
    </w:p>
    <w:p w14:paraId="5789EEEF" w14:textId="7AA27F92" w:rsidR="002624BB" w:rsidRPr="00AF6C77" w:rsidRDefault="00AF6C77" w:rsidP="00AF6C77">
      <w:pPr>
        <w:pStyle w:val="Caption"/>
        <w:jc w:val="center"/>
        <w:rPr>
          <w:color w:val="2F5496"/>
          <w:sz w:val="18"/>
          <w:szCs w:val="18"/>
        </w:rPr>
      </w:pPr>
      <w:bookmarkStart w:id="79" w:name="_Toc117788012"/>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45</w:t>
      </w:r>
      <w:r w:rsidRPr="00AF6C77">
        <w:rPr>
          <w:color w:val="2F5496"/>
          <w:sz w:val="18"/>
          <w:szCs w:val="18"/>
        </w:rPr>
        <w:fldChar w:fldCharType="end"/>
      </w:r>
      <w:r w:rsidRPr="00AF6C77">
        <w:rPr>
          <w:color w:val="2F5496"/>
          <w:sz w:val="18"/>
          <w:szCs w:val="18"/>
        </w:rPr>
        <w:t xml:space="preserve"> Scheduling of the Production Order</w:t>
      </w:r>
      <w:bookmarkEnd w:id="79"/>
    </w:p>
    <w:p w14:paraId="370A9675" w14:textId="77777777" w:rsidR="00AF6C77" w:rsidRDefault="002624BB" w:rsidP="00AF6C77">
      <w:pPr>
        <w:keepNext/>
        <w:jc w:val="center"/>
      </w:pPr>
      <w:r>
        <w:rPr>
          <w:noProof/>
        </w:rPr>
        <w:drawing>
          <wp:inline distT="0" distB="0" distL="0" distR="0" wp14:anchorId="215A8EEA" wp14:editId="2A295876">
            <wp:extent cx="5823585" cy="3249295"/>
            <wp:effectExtent l="19050" t="19050" r="24765" b="27305"/>
            <wp:docPr id="72" name="2.3 Production Order Details &amp; Schedule 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 Production Order Details &amp; Schedule Operations.png"/>
                    <pic:cNvPicPr/>
                  </pic:nvPicPr>
                  <pic:blipFill>
                    <a:blip r:embed="rId71" r:link="rId72" cstate="print">
                      <a:extLst>
                        <a:ext uri="{28A0092B-C50C-407E-A947-70E740481C1C}">
                          <a14:useLocalDpi xmlns:a14="http://schemas.microsoft.com/office/drawing/2010/main" val="0"/>
                        </a:ext>
                      </a:extLst>
                    </a:blip>
                    <a:stretch>
                      <a:fillRect/>
                    </a:stretch>
                  </pic:blipFill>
                  <pic:spPr>
                    <a:xfrm>
                      <a:off x="0" y="0"/>
                      <a:ext cx="5823585" cy="3249295"/>
                    </a:xfrm>
                    <a:prstGeom prst="rect">
                      <a:avLst/>
                    </a:prstGeom>
                    <a:ln>
                      <a:solidFill>
                        <a:schemeClr val="tx1"/>
                      </a:solidFill>
                    </a:ln>
                  </pic:spPr>
                </pic:pic>
              </a:graphicData>
            </a:graphic>
          </wp:inline>
        </w:drawing>
      </w:r>
    </w:p>
    <w:p w14:paraId="58793B43" w14:textId="3EC4BFB7" w:rsidR="002624BB" w:rsidRPr="00AF6C77" w:rsidRDefault="00AF6C77" w:rsidP="00AF6C77">
      <w:pPr>
        <w:pStyle w:val="Caption"/>
        <w:jc w:val="center"/>
        <w:rPr>
          <w:color w:val="2F5496"/>
          <w:sz w:val="18"/>
          <w:szCs w:val="18"/>
        </w:rPr>
      </w:pPr>
      <w:bookmarkStart w:id="80" w:name="_Toc117788013"/>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46</w:t>
      </w:r>
      <w:r w:rsidRPr="00AF6C77">
        <w:rPr>
          <w:color w:val="2F5496"/>
          <w:sz w:val="18"/>
          <w:szCs w:val="18"/>
        </w:rPr>
        <w:fldChar w:fldCharType="end"/>
      </w:r>
      <w:r w:rsidRPr="00AF6C77">
        <w:rPr>
          <w:color w:val="2F5496"/>
          <w:sz w:val="18"/>
          <w:szCs w:val="18"/>
        </w:rPr>
        <w:t xml:space="preserve"> Navigate to 'Schedule' tab and select Schedule Operations</w:t>
      </w:r>
      <w:bookmarkEnd w:id="80"/>
    </w:p>
    <w:p w14:paraId="5833D844" w14:textId="77777777" w:rsidR="002624BB" w:rsidRDefault="002624BB" w:rsidP="00066417">
      <w:pPr>
        <w:pStyle w:val="Heading4"/>
      </w:pPr>
      <w:r>
        <w:t>Operations Scheduling Parameters</w:t>
      </w:r>
    </w:p>
    <w:p w14:paraId="57FC889C" w14:textId="77777777" w:rsidR="002624BB" w:rsidRPr="00AE517B" w:rsidRDefault="002624BB" w:rsidP="002624BB">
      <w:r>
        <w:t xml:space="preserve">Enter the required parameters for operations scheduling. The direction of scheduling is important to scheduling process. </w:t>
      </w:r>
    </w:p>
    <w:p w14:paraId="0E11B5B2" w14:textId="77777777" w:rsidR="002624BB" w:rsidRPr="00602439" w:rsidRDefault="002624BB" w:rsidP="002624BB">
      <w:pPr>
        <w:pStyle w:val="ListParagraph"/>
        <w:numPr>
          <w:ilvl w:val="0"/>
          <w:numId w:val="14"/>
        </w:numPr>
      </w:pPr>
      <w:r>
        <w:rPr>
          <w:rFonts w:ascii="Times New Roman" w:hAnsi="Times New Roman" w:cs="Times New Roman"/>
          <w:sz w:val="20"/>
          <w:szCs w:val="20"/>
        </w:rPr>
        <w:t>Set Scheduling direction to ‘Backward from delivery date’</w:t>
      </w:r>
    </w:p>
    <w:p w14:paraId="58742C27" w14:textId="77777777" w:rsidR="002624BB" w:rsidRPr="00602439" w:rsidRDefault="002624BB" w:rsidP="002624BB">
      <w:pPr>
        <w:pStyle w:val="ListParagraph"/>
        <w:numPr>
          <w:ilvl w:val="0"/>
          <w:numId w:val="14"/>
        </w:numPr>
      </w:pPr>
      <w:r>
        <w:rPr>
          <w:rFonts w:ascii="Times New Roman" w:hAnsi="Times New Roman" w:cs="Times New Roman"/>
          <w:sz w:val="20"/>
          <w:szCs w:val="20"/>
        </w:rPr>
        <w:t xml:space="preserve">Recalculate BOM levels to Yes </w:t>
      </w:r>
    </w:p>
    <w:p w14:paraId="7BCEC0BC" w14:textId="77777777" w:rsidR="002624BB" w:rsidRPr="00EB249B" w:rsidRDefault="002624BB" w:rsidP="002624BB">
      <w:pPr>
        <w:pStyle w:val="ListParagraph"/>
        <w:numPr>
          <w:ilvl w:val="0"/>
          <w:numId w:val="14"/>
        </w:numPr>
      </w:pPr>
      <w:r>
        <w:rPr>
          <w:rFonts w:ascii="Times New Roman" w:hAnsi="Times New Roman" w:cs="Times New Roman"/>
          <w:sz w:val="20"/>
          <w:szCs w:val="20"/>
        </w:rPr>
        <w:t>Finite Material to Yes</w:t>
      </w:r>
    </w:p>
    <w:p w14:paraId="45C4F411" w14:textId="77777777" w:rsidR="002624BB" w:rsidRDefault="002624BB" w:rsidP="002624BB">
      <w:pPr>
        <w:pStyle w:val="ListParagraph"/>
        <w:numPr>
          <w:ilvl w:val="0"/>
          <w:numId w:val="14"/>
        </w:numPr>
      </w:pPr>
      <w:r>
        <w:rPr>
          <w:rFonts w:ascii="Times New Roman" w:hAnsi="Times New Roman" w:cs="Times New Roman"/>
          <w:sz w:val="20"/>
          <w:szCs w:val="20"/>
        </w:rPr>
        <w:t>Press Ok</w:t>
      </w:r>
    </w:p>
    <w:p w14:paraId="2FD40F1C" w14:textId="77777777" w:rsidR="002624BB" w:rsidRPr="003C0AEB" w:rsidRDefault="002624BB" w:rsidP="002624BB">
      <w:pPr>
        <w:pStyle w:val="ListParagraph"/>
      </w:pPr>
    </w:p>
    <w:p w14:paraId="691EB5B6" w14:textId="77777777" w:rsidR="00AF6C77" w:rsidRDefault="008921E7" w:rsidP="00AF6C77">
      <w:pPr>
        <w:keepNext/>
        <w:jc w:val="center"/>
      </w:pPr>
      <w:r>
        <w:rPr>
          <w:noProof/>
        </w:rPr>
        <w:lastRenderedPageBreak/>
        <w:drawing>
          <wp:inline distT="0" distB="0" distL="0" distR="0" wp14:anchorId="46CCB6FF" wp14:editId="056FA054">
            <wp:extent cx="5823585" cy="2837180"/>
            <wp:effectExtent l="0" t="0" r="571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pShedul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23585" cy="2837180"/>
                    </a:xfrm>
                    <a:prstGeom prst="rect">
                      <a:avLst/>
                    </a:prstGeom>
                  </pic:spPr>
                </pic:pic>
              </a:graphicData>
            </a:graphic>
          </wp:inline>
        </w:drawing>
      </w:r>
    </w:p>
    <w:p w14:paraId="75548454" w14:textId="18C2351A" w:rsidR="002624BB" w:rsidRPr="00AF6C77" w:rsidRDefault="00AF6C77" w:rsidP="00AF6C77">
      <w:pPr>
        <w:pStyle w:val="Caption"/>
        <w:jc w:val="center"/>
        <w:rPr>
          <w:color w:val="2F5496"/>
          <w:sz w:val="18"/>
          <w:szCs w:val="18"/>
        </w:rPr>
      </w:pPr>
      <w:bookmarkStart w:id="81" w:name="_Toc117788014"/>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47</w:t>
      </w:r>
      <w:r w:rsidRPr="00AF6C77">
        <w:rPr>
          <w:color w:val="2F5496"/>
          <w:sz w:val="18"/>
          <w:szCs w:val="18"/>
        </w:rPr>
        <w:fldChar w:fldCharType="end"/>
      </w:r>
      <w:r w:rsidRPr="00AF6C77">
        <w:rPr>
          <w:color w:val="2F5496"/>
          <w:sz w:val="18"/>
          <w:szCs w:val="18"/>
        </w:rPr>
        <w:t xml:space="preserve"> Add parameters in Operations scheduling</w:t>
      </w:r>
      <w:bookmarkEnd w:id="81"/>
    </w:p>
    <w:p w14:paraId="7DA689C2" w14:textId="77777777" w:rsidR="00AF6C77" w:rsidRDefault="002624BB" w:rsidP="00AF6C77">
      <w:pPr>
        <w:keepNext/>
      </w:pPr>
      <w:r>
        <w:rPr>
          <w:noProof/>
        </w:rPr>
        <w:drawing>
          <wp:inline distT="0" distB="0" distL="0" distR="0" wp14:anchorId="02D46A8D" wp14:editId="2A085AF9">
            <wp:extent cx="5823585" cy="2628265"/>
            <wp:effectExtent l="0" t="0" r="571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schedue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23585" cy="2628265"/>
                    </a:xfrm>
                    <a:prstGeom prst="rect">
                      <a:avLst/>
                    </a:prstGeom>
                  </pic:spPr>
                </pic:pic>
              </a:graphicData>
            </a:graphic>
          </wp:inline>
        </w:drawing>
      </w:r>
    </w:p>
    <w:p w14:paraId="582C5A3C" w14:textId="4658BAAA" w:rsidR="002624BB" w:rsidRPr="00AF6C77" w:rsidRDefault="00AF6C77" w:rsidP="00AF6C77">
      <w:pPr>
        <w:pStyle w:val="Caption"/>
        <w:jc w:val="center"/>
        <w:rPr>
          <w:color w:val="2F5496"/>
          <w:sz w:val="18"/>
          <w:szCs w:val="18"/>
        </w:rPr>
      </w:pPr>
      <w:bookmarkStart w:id="82" w:name="_Toc117788015"/>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48</w:t>
      </w:r>
      <w:r w:rsidRPr="00AF6C77">
        <w:rPr>
          <w:color w:val="2F5496"/>
          <w:sz w:val="18"/>
          <w:szCs w:val="18"/>
        </w:rPr>
        <w:fldChar w:fldCharType="end"/>
      </w:r>
      <w:r w:rsidRPr="00AF6C77">
        <w:rPr>
          <w:color w:val="2F5496"/>
          <w:sz w:val="18"/>
          <w:szCs w:val="18"/>
        </w:rPr>
        <w:t xml:space="preserve"> Production Scheduling Completed</w:t>
      </w:r>
      <w:bookmarkEnd w:id="82"/>
    </w:p>
    <w:p w14:paraId="433083D1" w14:textId="40C4F5B6" w:rsidR="002624BB" w:rsidRPr="00866D84" w:rsidRDefault="002624BB" w:rsidP="00866D84">
      <w:pPr>
        <w:pStyle w:val="Heading3"/>
        <w:rPr>
          <w:color w:val="auto"/>
        </w:rPr>
      </w:pPr>
      <w:bookmarkStart w:id="83" w:name="_Toc117788061"/>
      <w:bookmarkStart w:id="84" w:name="_Hlk115459446"/>
      <w:r w:rsidRPr="00066417">
        <w:t>Release of the production order</w:t>
      </w:r>
      <w:bookmarkEnd w:id="83"/>
    </w:p>
    <w:bookmarkEnd w:id="84"/>
    <w:p w14:paraId="373DD14D" w14:textId="006C1AD3" w:rsidR="002624BB" w:rsidRPr="007702A5" w:rsidRDefault="002624BB" w:rsidP="002624BB">
      <w:pPr>
        <w:jc w:val="both"/>
        <w:rPr>
          <w:bCs/>
        </w:rPr>
      </w:pPr>
      <w:r>
        <w:t xml:space="preserve">In </w:t>
      </w:r>
      <w:r w:rsidRPr="00467CA5">
        <w:rPr>
          <w:b/>
        </w:rPr>
        <w:t xml:space="preserve">step </w:t>
      </w:r>
      <w:r>
        <w:rPr>
          <w:b/>
        </w:rPr>
        <w:t>4</w:t>
      </w:r>
      <w:r>
        <w:t xml:space="preserve">, the user needs to go production order then click on “release” to forward the item to release. It will forward the item to release. As the user will click on it then need to fill update data on the popup form to calculate the estimation. </w:t>
      </w:r>
      <w:r>
        <w:rPr>
          <w:rStyle w:val="Strong"/>
          <w:b w:val="0"/>
        </w:rPr>
        <w:t xml:space="preserve">This process is already highlighted in the </w:t>
      </w:r>
      <w:r w:rsidRPr="000C7E6A">
        <w:rPr>
          <w:rStyle w:val="Strong"/>
        </w:rPr>
        <w:t xml:space="preserve">Figure </w:t>
      </w:r>
      <w:r w:rsidR="00BA068D">
        <w:rPr>
          <w:rStyle w:val="Strong"/>
        </w:rPr>
        <w:t>49</w:t>
      </w:r>
      <w:r>
        <w:rPr>
          <w:rStyle w:val="Strong"/>
        </w:rPr>
        <w:t xml:space="preserve"> and </w:t>
      </w:r>
      <w:r w:rsidR="00BA068D">
        <w:rPr>
          <w:rStyle w:val="Strong"/>
        </w:rPr>
        <w:t>50</w:t>
      </w:r>
      <w:r>
        <w:rPr>
          <w:rStyle w:val="Strong"/>
        </w:rPr>
        <w:t>.</w:t>
      </w:r>
    </w:p>
    <w:p w14:paraId="434CEED6" w14:textId="77777777" w:rsidR="00AF6C77" w:rsidRDefault="002624BB" w:rsidP="00AF6C77">
      <w:pPr>
        <w:keepNext/>
        <w:jc w:val="center"/>
      </w:pPr>
      <w:r>
        <w:rPr>
          <w:noProof/>
        </w:rPr>
        <w:lastRenderedPageBreak/>
        <w:drawing>
          <wp:inline distT="0" distB="0" distL="0" distR="0" wp14:anchorId="1D96BB55" wp14:editId="3A9D7130">
            <wp:extent cx="5812790" cy="2416810"/>
            <wp:effectExtent l="0" t="0" r="0" b="2540"/>
            <wp:docPr id="36" name="Picture 36" descr="Release of productio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ease of production ord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12790" cy="2416810"/>
                    </a:xfrm>
                    <a:prstGeom prst="rect">
                      <a:avLst/>
                    </a:prstGeom>
                    <a:noFill/>
                    <a:ln>
                      <a:noFill/>
                    </a:ln>
                  </pic:spPr>
                </pic:pic>
              </a:graphicData>
            </a:graphic>
          </wp:inline>
        </w:drawing>
      </w:r>
    </w:p>
    <w:p w14:paraId="599351C9" w14:textId="3CD96685" w:rsidR="002624BB" w:rsidRPr="00AF6C77" w:rsidRDefault="00AF6C77" w:rsidP="00AF6C77">
      <w:pPr>
        <w:pStyle w:val="Caption"/>
        <w:jc w:val="center"/>
        <w:rPr>
          <w:color w:val="2F5496"/>
          <w:sz w:val="18"/>
          <w:szCs w:val="18"/>
        </w:rPr>
      </w:pPr>
      <w:bookmarkStart w:id="85" w:name="_Toc117788016"/>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49</w:t>
      </w:r>
      <w:r w:rsidRPr="00AF6C77">
        <w:rPr>
          <w:color w:val="2F5496"/>
          <w:sz w:val="18"/>
          <w:szCs w:val="18"/>
        </w:rPr>
        <w:fldChar w:fldCharType="end"/>
      </w:r>
      <w:r w:rsidRPr="00AF6C77">
        <w:rPr>
          <w:color w:val="2F5496"/>
          <w:sz w:val="18"/>
          <w:szCs w:val="18"/>
        </w:rPr>
        <w:t xml:space="preserve"> Release of the Production Order</w:t>
      </w:r>
      <w:bookmarkEnd w:id="85"/>
    </w:p>
    <w:p w14:paraId="10F60300" w14:textId="77777777" w:rsidR="00AF6C77" w:rsidRDefault="002624BB" w:rsidP="00AF6C77">
      <w:pPr>
        <w:keepNext/>
      </w:pPr>
      <w:r>
        <w:rPr>
          <w:noProof/>
        </w:rPr>
        <w:drawing>
          <wp:inline distT="0" distB="0" distL="0" distR="0" wp14:anchorId="450C18F3" wp14:editId="7C260C4C">
            <wp:extent cx="5823585" cy="28194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leas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23585" cy="2819400"/>
                    </a:xfrm>
                    <a:prstGeom prst="rect">
                      <a:avLst/>
                    </a:prstGeom>
                  </pic:spPr>
                </pic:pic>
              </a:graphicData>
            </a:graphic>
          </wp:inline>
        </w:drawing>
      </w:r>
    </w:p>
    <w:p w14:paraId="36830F9C" w14:textId="0453C780" w:rsidR="00EC34C3" w:rsidRDefault="00AF6C77" w:rsidP="00EC34C3">
      <w:pPr>
        <w:pStyle w:val="Caption"/>
        <w:jc w:val="center"/>
        <w:rPr>
          <w:color w:val="2F5496"/>
          <w:sz w:val="18"/>
          <w:szCs w:val="18"/>
        </w:rPr>
      </w:pPr>
      <w:bookmarkStart w:id="86" w:name="_Toc117788017"/>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50</w:t>
      </w:r>
      <w:r w:rsidRPr="00AF6C77">
        <w:rPr>
          <w:color w:val="2F5496"/>
          <w:sz w:val="18"/>
          <w:szCs w:val="18"/>
        </w:rPr>
        <w:fldChar w:fldCharType="end"/>
      </w:r>
      <w:r w:rsidRPr="00AF6C77">
        <w:rPr>
          <w:color w:val="2F5496"/>
          <w:sz w:val="18"/>
          <w:szCs w:val="18"/>
        </w:rPr>
        <w:t xml:space="preserve"> Confirm Data and Press OK</w:t>
      </w:r>
      <w:bookmarkEnd w:id="86"/>
    </w:p>
    <w:p w14:paraId="7C351498" w14:textId="77777777" w:rsidR="00EC34C3" w:rsidRDefault="00EC34C3">
      <w:pPr>
        <w:spacing w:before="0" w:after="0"/>
        <w:rPr>
          <w:b/>
          <w:bCs/>
          <w:color w:val="2F5496"/>
          <w:sz w:val="18"/>
          <w:szCs w:val="18"/>
        </w:rPr>
      </w:pPr>
      <w:r>
        <w:rPr>
          <w:color w:val="2F5496"/>
          <w:sz w:val="18"/>
          <w:szCs w:val="18"/>
        </w:rPr>
        <w:br w:type="page"/>
      </w:r>
    </w:p>
    <w:p w14:paraId="5141754D" w14:textId="00256FB1" w:rsidR="00EC34C3" w:rsidRDefault="00EC34C3" w:rsidP="00066417">
      <w:pPr>
        <w:pStyle w:val="Heading3"/>
      </w:pPr>
      <w:bookmarkStart w:id="87" w:name="_Toc117788062"/>
      <w:r>
        <w:lastRenderedPageBreak/>
        <w:t>Reset Status</w:t>
      </w:r>
      <w:bookmarkEnd w:id="87"/>
    </w:p>
    <w:p w14:paraId="373A89DB" w14:textId="2782C6C5" w:rsidR="008E2614" w:rsidRPr="008E2614" w:rsidRDefault="008E2614" w:rsidP="008E2614">
      <w:r>
        <w:t xml:space="preserve">The </w:t>
      </w:r>
      <w:r w:rsidR="006F3464">
        <w:t>user</w:t>
      </w:r>
      <w:r>
        <w:t xml:space="preserve"> </w:t>
      </w:r>
      <w:r w:rsidR="00470C84">
        <w:t xml:space="preserve">can also reset the status manually. </w:t>
      </w:r>
      <w:r w:rsidR="006F3464">
        <w:t>User</w:t>
      </w:r>
      <w:r w:rsidR="00470C84">
        <w:t xml:space="preserve"> need to follow the flow </w:t>
      </w:r>
      <w:r w:rsidR="00BA068D">
        <w:t>(Release</w:t>
      </w:r>
      <w:r w:rsidR="00470C84">
        <w:t xml:space="preserve">, Scheduling, </w:t>
      </w:r>
      <w:proofErr w:type="gramStart"/>
      <w:r w:rsidR="00470C84">
        <w:t>Estimate )</w:t>
      </w:r>
      <w:proofErr w:type="gramEnd"/>
      <w:r w:rsidR="00470C84">
        <w:t xml:space="preserve"> to reset</w:t>
      </w:r>
      <w:r w:rsidR="00BA068D">
        <w:t xml:space="preserve">. </w:t>
      </w:r>
      <w:r w:rsidR="00BA068D">
        <w:rPr>
          <w:rStyle w:val="Strong"/>
          <w:b w:val="0"/>
        </w:rPr>
        <w:t xml:space="preserve">This process is already highlighted in the </w:t>
      </w:r>
      <w:r w:rsidR="00BA068D" w:rsidRPr="000C7E6A">
        <w:rPr>
          <w:rStyle w:val="Strong"/>
        </w:rPr>
        <w:t xml:space="preserve">Figure </w:t>
      </w:r>
      <w:r w:rsidR="00BA068D">
        <w:rPr>
          <w:rStyle w:val="Strong"/>
        </w:rPr>
        <w:t>51 and 52.</w:t>
      </w:r>
    </w:p>
    <w:p w14:paraId="6AB75319" w14:textId="77777777" w:rsidR="009E299A" w:rsidRDefault="009E299A" w:rsidP="009E299A">
      <w:pPr>
        <w:keepNext/>
      </w:pPr>
      <w:r>
        <w:rPr>
          <w:noProof/>
        </w:rPr>
        <w:drawing>
          <wp:inline distT="0" distB="0" distL="0" distR="0" wp14:anchorId="52128172" wp14:editId="1AE781AA">
            <wp:extent cx="5823585" cy="264541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et ma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585" cy="2645410"/>
                    </a:xfrm>
                    <a:prstGeom prst="rect">
                      <a:avLst/>
                    </a:prstGeom>
                  </pic:spPr>
                </pic:pic>
              </a:graphicData>
            </a:graphic>
          </wp:inline>
        </w:drawing>
      </w:r>
    </w:p>
    <w:p w14:paraId="6E9D2F32" w14:textId="72EBB8FC" w:rsidR="009E299A" w:rsidRDefault="009E299A" w:rsidP="009E299A">
      <w:pPr>
        <w:pStyle w:val="Caption"/>
        <w:jc w:val="center"/>
        <w:rPr>
          <w:color w:val="2F5496"/>
          <w:sz w:val="18"/>
          <w:szCs w:val="18"/>
        </w:rPr>
      </w:pPr>
      <w:bookmarkStart w:id="88" w:name="_Toc117788018"/>
      <w:r w:rsidRPr="009E299A">
        <w:rPr>
          <w:color w:val="2F5496"/>
          <w:sz w:val="18"/>
          <w:szCs w:val="18"/>
        </w:rPr>
        <w:t xml:space="preserve">Figure </w:t>
      </w:r>
      <w:r w:rsidRPr="009E299A">
        <w:rPr>
          <w:color w:val="2F5496"/>
          <w:sz w:val="18"/>
          <w:szCs w:val="18"/>
        </w:rPr>
        <w:fldChar w:fldCharType="begin"/>
      </w:r>
      <w:r w:rsidRPr="009E299A">
        <w:rPr>
          <w:color w:val="2F5496"/>
          <w:sz w:val="18"/>
          <w:szCs w:val="18"/>
        </w:rPr>
        <w:instrText xml:space="preserve"> SEQ Figure \* ARABIC </w:instrText>
      </w:r>
      <w:r w:rsidRPr="009E299A">
        <w:rPr>
          <w:color w:val="2F5496"/>
          <w:sz w:val="18"/>
          <w:szCs w:val="18"/>
        </w:rPr>
        <w:fldChar w:fldCharType="separate"/>
      </w:r>
      <w:r>
        <w:rPr>
          <w:noProof/>
          <w:color w:val="2F5496"/>
          <w:sz w:val="18"/>
          <w:szCs w:val="18"/>
        </w:rPr>
        <w:t>51</w:t>
      </w:r>
      <w:r w:rsidRPr="009E299A">
        <w:rPr>
          <w:color w:val="2F5496"/>
          <w:sz w:val="18"/>
          <w:szCs w:val="18"/>
        </w:rPr>
        <w:fldChar w:fldCharType="end"/>
      </w:r>
      <w:r w:rsidRPr="009E299A">
        <w:rPr>
          <w:color w:val="2F5496"/>
          <w:sz w:val="18"/>
          <w:szCs w:val="18"/>
        </w:rPr>
        <w:t xml:space="preserve"> Reset Status</w:t>
      </w:r>
      <w:bookmarkEnd w:id="88"/>
    </w:p>
    <w:p w14:paraId="58248B44" w14:textId="0CDB7E76" w:rsidR="00470C84" w:rsidRPr="00470C84" w:rsidRDefault="00470C84" w:rsidP="00470C84">
      <w:r>
        <w:t xml:space="preserve">The </w:t>
      </w:r>
      <w:r w:rsidR="006F3464">
        <w:t>user</w:t>
      </w:r>
      <w:r>
        <w:t xml:space="preserve"> </w:t>
      </w:r>
      <w:r w:rsidR="00BA068D">
        <w:t>needs</w:t>
      </w:r>
      <w:r>
        <w:t xml:space="preserve"> to select the status to reset. In the below Figure can see status Release to Scheduled id changed. </w:t>
      </w:r>
    </w:p>
    <w:p w14:paraId="1150BFA9" w14:textId="77777777" w:rsidR="009E299A" w:rsidRDefault="00066417" w:rsidP="009E299A">
      <w:pPr>
        <w:keepNext/>
      </w:pPr>
      <w:r>
        <w:rPr>
          <w:noProof/>
        </w:rPr>
        <w:drawing>
          <wp:inline distT="0" distB="0" distL="0" distR="0" wp14:anchorId="7CDC96AC" wp14:editId="3806A89E">
            <wp:extent cx="5823585" cy="265557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et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23585" cy="2655570"/>
                    </a:xfrm>
                    <a:prstGeom prst="rect">
                      <a:avLst/>
                    </a:prstGeom>
                  </pic:spPr>
                </pic:pic>
              </a:graphicData>
            </a:graphic>
          </wp:inline>
        </w:drawing>
      </w:r>
    </w:p>
    <w:p w14:paraId="40DC7C4F" w14:textId="0468E523" w:rsidR="00066417" w:rsidRPr="009E299A" w:rsidRDefault="009E299A" w:rsidP="009E299A">
      <w:pPr>
        <w:pStyle w:val="Caption"/>
        <w:jc w:val="center"/>
        <w:rPr>
          <w:sz w:val="18"/>
          <w:szCs w:val="18"/>
        </w:rPr>
      </w:pPr>
      <w:bookmarkStart w:id="89" w:name="_Toc117788019"/>
      <w:r w:rsidRPr="009E299A">
        <w:rPr>
          <w:sz w:val="18"/>
          <w:szCs w:val="18"/>
        </w:rPr>
        <w:t xml:space="preserve">Figure </w:t>
      </w:r>
      <w:r w:rsidRPr="009E299A">
        <w:rPr>
          <w:sz w:val="18"/>
          <w:szCs w:val="18"/>
        </w:rPr>
        <w:fldChar w:fldCharType="begin"/>
      </w:r>
      <w:r w:rsidRPr="009E299A">
        <w:rPr>
          <w:sz w:val="18"/>
          <w:szCs w:val="18"/>
        </w:rPr>
        <w:instrText xml:space="preserve"> SEQ Figure \* ARABIC </w:instrText>
      </w:r>
      <w:r w:rsidRPr="009E299A">
        <w:rPr>
          <w:sz w:val="18"/>
          <w:szCs w:val="18"/>
        </w:rPr>
        <w:fldChar w:fldCharType="separate"/>
      </w:r>
      <w:r w:rsidRPr="009E299A">
        <w:rPr>
          <w:noProof/>
          <w:sz w:val="18"/>
          <w:szCs w:val="18"/>
        </w:rPr>
        <w:t>52</w:t>
      </w:r>
      <w:r w:rsidRPr="009E299A">
        <w:rPr>
          <w:sz w:val="18"/>
          <w:szCs w:val="18"/>
        </w:rPr>
        <w:fldChar w:fldCharType="end"/>
      </w:r>
      <w:r w:rsidRPr="009E299A">
        <w:rPr>
          <w:sz w:val="18"/>
          <w:szCs w:val="18"/>
        </w:rPr>
        <w:t xml:space="preserve"> Select Status to Reset Status</w:t>
      </w:r>
      <w:bookmarkEnd w:id="89"/>
    </w:p>
    <w:p w14:paraId="64A7EB59" w14:textId="77777777" w:rsidR="002624BB" w:rsidRPr="00E71F7C" w:rsidRDefault="002624BB" w:rsidP="002624BB"/>
    <w:p w14:paraId="18FCAE92" w14:textId="77777777" w:rsidR="002624BB" w:rsidRDefault="002624BB" w:rsidP="00B90D08">
      <w:pPr>
        <w:pStyle w:val="Heading3"/>
      </w:pPr>
      <w:r>
        <w:br w:type="page"/>
      </w:r>
      <w:bookmarkStart w:id="90" w:name="_Toc117788063"/>
      <w:r>
        <w:lastRenderedPageBreak/>
        <w:t>End of the production order</w:t>
      </w:r>
      <w:bookmarkEnd w:id="90"/>
    </w:p>
    <w:p w14:paraId="30C1C678" w14:textId="7296809E" w:rsidR="002624BB" w:rsidRPr="00B47147" w:rsidRDefault="002624BB" w:rsidP="002624BB">
      <w:pPr>
        <w:jc w:val="both"/>
        <w:rPr>
          <w:b/>
        </w:rPr>
      </w:pPr>
      <w:r>
        <w:t xml:space="preserve">In </w:t>
      </w:r>
      <w:r w:rsidRPr="00467CA5">
        <w:rPr>
          <w:b/>
        </w:rPr>
        <w:t xml:space="preserve">step </w:t>
      </w:r>
      <w:r>
        <w:t xml:space="preserve">5, the user needs to go production order then click on “End” to do the item order end. It will </w:t>
      </w:r>
      <w:proofErr w:type="gramStart"/>
      <w:r>
        <w:t>ended</w:t>
      </w:r>
      <w:proofErr w:type="gramEnd"/>
      <w:r>
        <w:t xml:space="preserve"> the production order. As the user will click on it then need to fill update data on the popup form to calculate the estimation. </w:t>
      </w:r>
      <w:r>
        <w:rPr>
          <w:rStyle w:val="Strong"/>
          <w:b w:val="0"/>
        </w:rPr>
        <w:t xml:space="preserve">This process is already highlighted in the </w:t>
      </w:r>
      <w:r w:rsidRPr="000C7E6A">
        <w:rPr>
          <w:rStyle w:val="Strong"/>
        </w:rPr>
        <w:t xml:space="preserve">Figure </w:t>
      </w:r>
      <w:r w:rsidR="00BA068D">
        <w:rPr>
          <w:rStyle w:val="Strong"/>
        </w:rPr>
        <w:t>53, 54</w:t>
      </w:r>
      <w:r>
        <w:rPr>
          <w:rStyle w:val="Strong"/>
        </w:rPr>
        <w:t xml:space="preserve"> and </w:t>
      </w:r>
      <w:r w:rsidR="00BA068D">
        <w:rPr>
          <w:rStyle w:val="Strong"/>
        </w:rPr>
        <w:t>55</w:t>
      </w:r>
      <w:r>
        <w:t xml:space="preserve">. </w:t>
      </w:r>
    </w:p>
    <w:p w14:paraId="188A960D" w14:textId="77777777" w:rsidR="00AF6C77" w:rsidRDefault="002624BB" w:rsidP="00AF6C77">
      <w:pPr>
        <w:keepNext/>
        <w:jc w:val="center"/>
      </w:pPr>
      <w:r>
        <w:rPr>
          <w:noProof/>
        </w:rPr>
        <w:drawing>
          <wp:inline distT="0" distB="0" distL="0" distR="0" wp14:anchorId="5AB2C0A2" wp14:editId="1694FEF7">
            <wp:extent cx="5812790" cy="2555875"/>
            <wp:effectExtent l="0" t="0" r="0" b="0"/>
            <wp:docPr id="35" name="Picture 35" descr="to end productio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 end production ord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12790" cy="2555875"/>
                    </a:xfrm>
                    <a:prstGeom prst="rect">
                      <a:avLst/>
                    </a:prstGeom>
                    <a:noFill/>
                    <a:ln>
                      <a:noFill/>
                    </a:ln>
                  </pic:spPr>
                </pic:pic>
              </a:graphicData>
            </a:graphic>
          </wp:inline>
        </w:drawing>
      </w:r>
    </w:p>
    <w:p w14:paraId="14E7C29D" w14:textId="7F1390A9" w:rsidR="002624BB" w:rsidRPr="00AF6C77" w:rsidRDefault="00AF6C77" w:rsidP="00AF6C77">
      <w:pPr>
        <w:pStyle w:val="Caption"/>
        <w:jc w:val="center"/>
        <w:rPr>
          <w:color w:val="2F5496"/>
          <w:sz w:val="18"/>
          <w:szCs w:val="18"/>
        </w:rPr>
      </w:pPr>
      <w:bookmarkStart w:id="91" w:name="_Toc117788020"/>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53</w:t>
      </w:r>
      <w:r w:rsidRPr="00AF6C77">
        <w:rPr>
          <w:color w:val="2F5496"/>
          <w:sz w:val="18"/>
          <w:szCs w:val="18"/>
        </w:rPr>
        <w:fldChar w:fldCharType="end"/>
      </w:r>
      <w:r w:rsidRPr="00AF6C77">
        <w:rPr>
          <w:color w:val="2F5496"/>
          <w:sz w:val="18"/>
          <w:szCs w:val="18"/>
        </w:rPr>
        <w:t xml:space="preserve"> End of the production Order</w:t>
      </w:r>
      <w:bookmarkEnd w:id="91"/>
    </w:p>
    <w:p w14:paraId="569D0D2E" w14:textId="77777777" w:rsidR="00AF6C77" w:rsidRDefault="002624BB" w:rsidP="00AF6C77">
      <w:pPr>
        <w:pStyle w:val="Caption"/>
        <w:keepNext/>
        <w:jc w:val="center"/>
      </w:pPr>
      <w:r>
        <w:rPr>
          <w:noProof/>
        </w:rPr>
        <w:drawing>
          <wp:inline distT="0" distB="0" distL="0" distR="0" wp14:anchorId="6D0603B9" wp14:editId="1AC9C0AD">
            <wp:extent cx="5823585" cy="265239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n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23585" cy="2652395"/>
                    </a:xfrm>
                    <a:prstGeom prst="rect">
                      <a:avLst/>
                    </a:prstGeom>
                  </pic:spPr>
                </pic:pic>
              </a:graphicData>
            </a:graphic>
          </wp:inline>
        </w:drawing>
      </w:r>
    </w:p>
    <w:p w14:paraId="18E0653B" w14:textId="5977A3BA" w:rsidR="002624BB" w:rsidRPr="00AF6C77" w:rsidRDefault="00AF6C77" w:rsidP="00AF6C77">
      <w:pPr>
        <w:pStyle w:val="Caption"/>
        <w:jc w:val="center"/>
        <w:rPr>
          <w:color w:val="2F5496"/>
          <w:sz w:val="18"/>
          <w:szCs w:val="18"/>
        </w:rPr>
      </w:pPr>
      <w:bookmarkStart w:id="92" w:name="_Toc117788021"/>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54</w:t>
      </w:r>
      <w:r w:rsidRPr="00AF6C77">
        <w:rPr>
          <w:color w:val="2F5496"/>
          <w:sz w:val="18"/>
          <w:szCs w:val="18"/>
        </w:rPr>
        <w:fldChar w:fldCharType="end"/>
      </w:r>
      <w:r w:rsidRPr="00AF6C77">
        <w:rPr>
          <w:color w:val="2F5496"/>
          <w:sz w:val="18"/>
          <w:szCs w:val="18"/>
        </w:rPr>
        <w:t xml:space="preserve"> Confirm Data and Press OK</w:t>
      </w:r>
      <w:bookmarkEnd w:id="92"/>
    </w:p>
    <w:p w14:paraId="03AB24BD" w14:textId="77777777" w:rsidR="00AF6C77" w:rsidRDefault="002624BB" w:rsidP="00AF6C77">
      <w:pPr>
        <w:pStyle w:val="Caption"/>
        <w:keepNext/>
        <w:jc w:val="center"/>
      </w:pPr>
      <w:r>
        <w:rPr>
          <w:noProof/>
        </w:rPr>
        <w:lastRenderedPageBreak/>
        <w:drawing>
          <wp:inline distT="0" distB="0" distL="0" distR="0" wp14:anchorId="48F1790D" wp14:editId="72BDB725">
            <wp:extent cx="5823585" cy="267017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dd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23585" cy="2670175"/>
                    </a:xfrm>
                    <a:prstGeom prst="rect">
                      <a:avLst/>
                    </a:prstGeom>
                  </pic:spPr>
                </pic:pic>
              </a:graphicData>
            </a:graphic>
          </wp:inline>
        </w:drawing>
      </w:r>
    </w:p>
    <w:p w14:paraId="2E999DE7" w14:textId="3AF501CD" w:rsidR="002624BB" w:rsidRPr="00AF6C77" w:rsidRDefault="00AF6C77" w:rsidP="00AF6C77">
      <w:pPr>
        <w:pStyle w:val="Caption"/>
        <w:jc w:val="center"/>
        <w:rPr>
          <w:color w:val="2F5496"/>
          <w:sz w:val="18"/>
          <w:szCs w:val="18"/>
        </w:rPr>
      </w:pPr>
      <w:bookmarkStart w:id="93" w:name="_Toc117788022"/>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55</w:t>
      </w:r>
      <w:r w:rsidRPr="00AF6C77">
        <w:rPr>
          <w:color w:val="2F5496"/>
          <w:sz w:val="18"/>
          <w:szCs w:val="18"/>
        </w:rPr>
        <w:fldChar w:fldCharType="end"/>
      </w:r>
      <w:r w:rsidRPr="00AF6C77">
        <w:rPr>
          <w:color w:val="2F5496"/>
          <w:sz w:val="18"/>
          <w:szCs w:val="18"/>
        </w:rPr>
        <w:t xml:space="preserve"> Production Order Ended</w:t>
      </w:r>
      <w:bookmarkEnd w:id="93"/>
    </w:p>
    <w:p w14:paraId="694A1D2C" w14:textId="1313BC0D" w:rsidR="00B253E7" w:rsidRDefault="00D911B0" w:rsidP="00924F87">
      <w:pPr>
        <w:pStyle w:val="Heading1"/>
      </w:pPr>
      <w:bookmarkStart w:id="94" w:name="_Toc117788064"/>
      <w:r>
        <w:t>Pe</w:t>
      </w:r>
      <w:r w:rsidR="00924F87">
        <w:t>rsonalization</w:t>
      </w:r>
      <w:bookmarkEnd w:id="94"/>
    </w:p>
    <w:p w14:paraId="7AFB385E" w14:textId="20EB0C11" w:rsidR="00924F87" w:rsidRDefault="00924F87" w:rsidP="00924F87">
      <w:pPr>
        <w:pStyle w:val="Heading2"/>
      </w:pPr>
      <w:bookmarkStart w:id="95" w:name="_Toc117788065"/>
      <w:r>
        <w:t>Add columns</w:t>
      </w:r>
      <w:bookmarkEnd w:id="95"/>
    </w:p>
    <w:p w14:paraId="743AA2C4" w14:textId="2FD7F9DA" w:rsidR="006939CE" w:rsidRDefault="006939CE" w:rsidP="006939CE">
      <w:pPr>
        <w:pStyle w:val="Heading3"/>
      </w:pPr>
      <w:bookmarkStart w:id="96" w:name="_Toc117788066"/>
      <w:r>
        <w:t>Select Column Header</w:t>
      </w:r>
      <w:bookmarkEnd w:id="96"/>
    </w:p>
    <w:p w14:paraId="0B98EDE6" w14:textId="1716D740" w:rsidR="005B20A4" w:rsidRPr="005B20A4" w:rsidRDefault="005B20A4" w:rsidP="005B20A4">
      <w:r>
        <w:t>To personalize the production orders page, select insert columns option.</w:t>
      </w:r>
    </w:p>
    <w:p w14:paraId="7C47830C" w14:textId="77777777" w:rsidR="00AF6C77" w:rsidRDefault="00AD433A" w:rsidP="00AF6C77">
      <w:pPr>
        <w:keepNext/>
      </w:pPr>
      <w:r>
        <w:rPr>
          <w:noProof/>
        </w:rPr>
        <w:drawing>
          <wp:inline distT="0" distB="0" distL="0" distR="0" wp14:anchorId="15972006" wp14:editId="2B3EA0CE">
            <wp:extent cx="5823585" cy="2866390"/>
            <wp:effectExtent l="19050" t="19050" r="24765" b="10160"/>
            <wp:docPr id="20" name="9. Insert column in all PROs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 Insert column in all PROs form.png"/>
                    <pic:cNvPicPr/>
                  </pic:nvPicPr>
                  <pic:blipFill>
                    <a:blip r:embed="rId82" r:link="rId83" cstate="print">
                      <a:extLst>
                        <a:ext uri="{28A0092B-C50C-407E-A947-70E740481C1C}">
                          <a14:useLocalDpi xmlns:a14="http://schemas.microsoft.com/office/drawing/2010/main" val="0"/>
                        </a:ext>
                      </a:extLst>
                    </a:blip>
                    <a:stretch>
                      <a:fillRect/>
                    </a:stretch>
                  </pic:blipFill>
                  <pic:spPr>
                    <a:xfrm>
                      <a:off x="0" y="0"/>
                      <a:ext cx="5823585" cy="2866390"/>
                    </a:xfrm>
                    <a:prstGeom prst="rect">
                      <a:avLst/>
                    </a:prstGeom>
                    <a:ln>
                      <a:solidFill>
                        <a:schemeClr val="tx1"/>
                      </a:solidFill>
                    </a:ln>
                  </pic:spPr>
                </pic:pic>
              </a:graphicData>
            </a:graphic>
          </wp:inline>
        </w:drawing>
      </w:r>
    </w:p>
    <w:p w14:paraId="43D21130" w14:textId="7CE6C7AE" w:rsidR="00584BC9" w:rsidRPr="00AF6C77" w:rsidRDefault="00AF6C77" w:rsidP="00AF6C77">
      <w:pPr>
        <w:pStyle w:val="Caption"/>
        <w:jc w:val="center"/>
        <w:rPr>
          <w:color w:val="2F5496"/>
          <w:sz w:val="18"/>
          <w:szCs w:val="18"/>
        </w:rPr>
      </w:pPr>
      <w:bookmarkStart w:id="97" w:name="_Toc117788023"/>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56</w:t>
      </w:r>
      <w:r w:rsidRPr="00AF6C77">
        <w:rPr>
          <w:color w:val="2F5496"/>
          <w:sz w:val="18"/>
          <w:szCs w:val="18"/>
        </w:rPr>
        <w:fldChar w:fldCharType="end"/>
      </w:r>
      <w:r w:rsidRPr="00AF6C77">
        <w:rPr>
          <w:color w:val="2F5496"/>
          <w:sz w:val="18"/>
          <w:szCs w:val="18"/>
        </w:rPr>
        <w:t xml:space="preserve"> Right click on column header and select 'Insert columns'</w:t>
      </w:r>
      <w:bookmarkEnd w:id="97"/>
    </w:p>
    <w:p w14:paraId="138643FD" w14:textId="624C741C" w:rsidR="006939CE" w:rsidRDefault="006939CE" w:rsidP="006939CE">
      <w:pPr>
        <w:pStyle w:val="Heading3"/>
      </w:pPr>
      <w:bookmarkStart w:id="98" w:name="_Toc117788067"/>
      <w:r>
        <w:t xml:space="preserve">Select Required </w:t>
      </w:r>
      <w:r w:rsidR="001816B3">
        <w:t>Columns and Update</w:t>
      </w:r>
      <w:bookmarkEnd w:id="98"/>
    </w:p>
    <w:p w14:paraId="2A0F496A" w14:textId="4EC77311" w:rsidR="005B20A4" w:rsidRPr="005B20A4" w:rsidRDefault="005B20A4" w:rsidP="005B20A4">
      <w:r>
        <w:t xml:space="preserve">Choose the required fields you want to display in the all production orders page. </w:t>
      </w:r>
    </w:p>
    <w:p w14:paraId="04ED7ECA" w14:textId="77777777" w:rsidR="00AF6C77" w:rsidRDefault="006939CE" w:rsidP="00AF6C77">
      <w:pPr>
        <w:keepNext/>
      </w:pPr>
      <w:r>
        <w:rPr>
          <w:noProof/>
        </w:rPr>
        <w:lastRenderedPageBreak/>
        <w:drawing>
          <wp:inline distT="0" distB="0" distL="0" distR="0" wp14:anchorId="20929995" wp14:editId="7F4F0185">
            <wp:extent cx="5823585" cy="2867660"/>
            <wp:effectExtent l="0" t="0" r="5715" b="8890"/>
            <wp:docPr id="28" name="10. Select type of field for new 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 Select type of field for new column.png"/>
                    <pic:cNvPicPr/>
                  </pic:nvPicPr>
                  <pic:blipFill>
                    <a:blip r:embed="rId84" r:link="rId85" cstate="print">
                      <a:extLst>
                        <a:ext uri="{28A0092B-C50C-407E-A947-70E740481C1C}">
                          <a14:useLocalDpi xmlns:a14="http://schemas.microsoft.com/office/drawing/2010/main" val="0"/>
                        </a:ext>
                      </a:extLst>
                    </a:blip>
                    <a:stretch>
                      <a:fillRect/>
                    </a:stretch>
                  </pic:blipFill>
                  <pic:spPr>
                    <a:xfrm>
                      <a:off x="0" y="0"/>
                      <a:ext cx="5823585" cy="2867660"/>
                    </a:xfrm>
                    <a:prstGeom prst="rect">
                      <a:avLst/>
                    </a:prstGeom>
                  </pic:spPr>
                </pic:pic>
              </a:graphicData>
            </a:graphic>
          </wp:inline>
        </w:drawing>
      </w:r>
    </w:p>
    <w:p w14:paraId="2539E4BA" w14:textId="5BFDBBB7" w:rsidR="00584BC9" w:rsidRPr="00AF6C77" w:rsidRDefault="00AF6C77" w:rsidP="00AF6C77">
      <w:pPr>
        <w:pStyle w:val="Caption"/>
        <w:jc w:val="center"/>
        <w:rPr>
          <w:color w:val="2F5496"/>
          <w:sz w:val="18"/>
          <w:szCs w:val="18"/>
        </w:rPr>
      </w:pPr>
      <w:bookmarkStart w:id="99" w:name="_Toc117788024"/>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57</w:t>
      </w:r>
      <w:r w:rsidRPr="00AF6C77">
        <w:rPr>
          <w:color w:val="2F5496"/>
          <w:sz w:val="18"/>
          <w:szCs w:val="18"/>
        </w:rPr>
        <w:fldChar w:fldCharType="end"/>
      </w:r>
      <w:r w:rsidRPr="00AF6C77">
        <w:rPr>
          <w:color w:val="2F5496"/>
          <w:sz w:val="18"/>
          <w:szCs w:val="18"/>
        </w:rPr>
        <w:t xml:space="preserve"> Choose the columns you want to add</w:t>
      </w:r>
      <w:bookmarkEnd w:id="99"/>
    </w:p>
    <w:p w14:paraId="2BEBA4AA" w14:textId="77777777" w:rsidR="00CE04BF" w:rsidRDefault="00CE04BF">
      <w:pPr>
        <w:spacing w:before="0" w:after="0"/>
        <w:rPr>
          <w:rFonts w:ascii="Cambria" w:hAnsi="Cambria" w:cs="Arial"/>
          <w:b/>
          <w:bCs/>
          <w:iCs/>
          <w:color w:val="365F91"/>
          <w:sz w:val="22"/>
          <w:szCs w:val="28"/>
        </w:rPr>
      </w:pPr>
      <w:r>
        <w:br w:type="page"/>
      </w:r>
    </w:p>
    <w:p w14:paraId="04EA7398" w14:textId="47087E8C" w:rsidR="00924F87" w:rsidRDefault="00924F87" w:rsidP="00924F87">
      <w:pPr>
        <w:pStyle w:val="Heading2"/>
      </w:pPr>
      <w:bookmarkStart w:id="100" w:name="_Toc117788068"/>
      <w:r>
        <w:lastRenderedPageBreak/>
        <w:t>Hide User Control</w:t>
      </w:r>
      <w:bookmarkEnd w:id="100"/>
    </w:p>
    <w:p w14:paraId="5F4D14CA" w14:textId="4A0D97AE" w:rsidR="006939CE" w:rsidRDefault="0028451A" w:rsidP="0028451A">
      <w:pPr>
        <w:pStyle w:val="Heading3"/>
      </w:pPr>
      <w:bookmarkStart w:id="101" w:name="_Toc117788069"/>
      <w:r>
        <w:t>Select Control to Hide</w:t>
      </w:r>
      <w:bookmarkEnd w:id="101"/>
    </w:p>
    <w:p w14:paraId="0680C85A" w14:textId="2753B4F7" w:rsidR="0028451A" w:rsidRPr="0028451A" w:rsidRDefault="00D61029" w:rsidP="0028451A">
      <w:r>
        <w:t xml:space="preserve">There are some of the fields that are hidden in the create new production order panel. Right click on the panel and select Personalize. </w:t>
      </w:r>
    </w:p>
    <w:p w14:paraId="6D36A9D4" w14:textId="77777777" w:rsidR="00AF6C77" w:rsidRDefault="0028451A" w:rsidP="00AF6C77">
      <w:pPr>
        <w:keepNext/>
      </w:pPr>
      <w:r>
        <w:rPr>
          <w:noProof/>
        </w:rPr>
        <w:drawing>
          <wp:inline distT="0" distB="0" distL="0" distR="0" wp14:anchorId="4DBB9303" wp14:editId="04024C7D">
            <wp:extent cx="5823585" cy="2875280"/>
            <wp:effectExtent l="0" t="0" r="5715" b="1270"/>
            <wp:docPr id="30" name="13. Personalize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ersonalize Setup.png"/>
                    <pic:cNvPicPr/>
                  </pic:nvPicPr>
                  <pic:blipFill>
                    <a:blip r:embed="rId86" r:link="rId87" cstate="print">
                      <a:extLst>
                        <a:ext uri="{28A0092B-C50C-407E-A947-70E740481C1C}">
                          <a14:useLocalDpi xmlns:a14="http://schemas.microsoft.com/office/drawing/2010/main" val="0"/>
                        </a:ext>
                      </a:extLst>
                    </a:blip>
                    <a:stretch>
                      <a:fillRect/>
                    </a:stretch>
                  </pic:blipFill>
                  <pic:spPr>
                    <a:xfrm>
                      <a:off x="0" y="0"/>
                      <a:ext cx="5823585" cy="2875280"/>
                    </a:xfrm>
                    <a:prstGeom prst="rect">
                      <a:avLst/>
                    </a:prstGeom>
                  </pic:spPr>
                </pic:pic>
              </a:graphicData>
            </a:graphic>
          </wp:inline>
        </w:drawing>
      </w:r>
    </w:p>
    <w:p w14:paraId="2EDD62CC" w14:textId="73DEF105" w:rsidR="00B64231" w:rsidRPr="00AF6C77" w:rsidRDefault="00AF6C77" w:rsidP="00AF6C77">
      <w:pPr>
        <w:pStyle w:val="Caption"/>
        <w:jc w:val="center"/>
        <w:rPr>
          <w:color w:val="2F5496"/>
          <w:sz w:val="18"/>
          <w:szCs w:val="18"/>
        </w:rPr>
      </w:pPr>
      <w:bookmarkStart w:id="102" w:name="_Toc117788025"/>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58</w:t>
      </w:r>
      <w:r w:rsidRPr="00AF6C77">
        <w:rPr>
          <w:color w:val="2F5496"/>
          <w:sz w:val="18"/>
          <w:szCs w:val="18"/>
        </w:rPr>
        <w:fldChar w:fldCharType="end"/>
      </w:r>
      <w:r w:rsidRPr="00AF6C77">
        <w:rPr>
          <w:color w:val="2F5496"/>
          <w:sz w:val="18"/>
          <w:szCs w:val="18"/>
        </w:rPr>
        <w:t xml:space="preserve"> Select the field you want to hide</w:t>
      </w:r>
      <w:bookmarkEnd w:id="102"/>
    </w:p>
    <w:p w14:paraId="645B411C" w14:textId="3A763D23" w:rsidR="002A5246" w:rsidRDefault="002A5246" w:rsidP="002A5246">
      <w:pPr>
        <w:pStyle w:val="Heading3"/>
      </w:pPr>
      <w:bookmarkStart w:id="103" w:name="_Toc117788070"/>
      <w:r>
        <w:t>Apply Hide Control</w:t>
      </w:r>
      <w:bookmarkEnd w:id="103"/>
    </w:p>
    <w:p w14:paraId="65142A8D" w14:textId="54F9532D" w:rsidR="00D61029" w:rsidRPr="00D61029" w:rsidRDefault="00D61029" w:rsidP="00D61029">
      <w:r>
        <w:t xml:space="preserve">Hide the fields, you don’t want to display in the create production order panel. </w:t>
      </w:r>
    </w:p>
    <w:p w14:paraId="5607138A" w14:textId="77777777" w:rsidR="00AF6C77" w:rsidRDefault="00470687" w:rsidP="00AF6C77">
      <w:pPr>
        <w:keepNext/>
      </w:pPr>
      <w:r>
        <w:rPr>
          <w:noProof/>
        </w:rPr>
        <w:drawing>
          <wp:inline distT="0" distB="0" distL="0" distR="0" wp14:anchorId="5EFE4A88" wp14:editId="6E993914">
            <wp:extent cx="5823585" cy="2876550"/>
            <wp:effectExtent l="0" t="0" r="5715" b="0"/>
            <wp:docPr id="49" name="5.2.2 Apply Hide Control.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2.2 Apply Hide Control.png" descr="Graphical user interface, application&#10;&#10;Description automatically generated"/>
                    <pic:cNvPicPr/>
                  </pic:nvPicPr>
                  <pic:blipFill>
                    <a:blip r:embed="rId88" r:link="rId89" cstate="print">
                      <a:extLst>
                        <a:ext uri="{28A0092B-C50C-407E-A947-70E740481C1C}">
                          <a14:useLocalDpi xmlns:a14="http://schemas.microsoft.com/office/drawing/2010/main" val="0"/>
                        </a:ext>
                      </a:extLst>
                    </a:blip>
                    <a:stretch>
                      <a:fillRect/>
                    </a:stretch>
                  </pic:blipFill>
                  <pic:spPr>
                    <a:xfrm>
                      <a:off x="0" y="0"/>
                      <a:ext cx="5823585" cy="2876550"/>
                    </a:xfrm>
                    <a:prstGeom prst="rect">
                      <a:avLst/>
                    </a:prstGeom>
                  </pic:spPr>
                </pic:pic>
              </a:graphicData>
            </a:graphic>
          </wp:inline>
        </w:drawing>
      </w:r>
    </w:p>
    <w:p w14:paraId="28416D08" w14:textId="71E41BC1" w:rsidR="00470687" w:rsidRPr="00AF6C77" w:rsidRDefault="00AF6C77" w:rsidP="00AF6C77">
      <w:pPr>
        <w:pStyle w:val="Caption"/>
        <w:jc w:val="center"/>
        <w:rPr>
          <w:color w:val="2F5496"/>
          <w:sz w:val="18"/>
          <w:szCs w:val="18"/>
        </w:rPr>
      </w:pPr>
      <w:bookmarkStart w:id="104" w:name="_Toc117788026"/>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59</w:t>
      </w:r>
      <w:r w:rsidRPr="00AF6C77">
        <w:rPr>
          <w:color w:val="2F5496"/>
          <w:sz w:val="18"/>
          <w:szCs w:val="18"/>
        </w:rPr>
        <w:fldChar w:fldCharType="end"/>
      </w:r>
      <w:r w:rsidRPr="00AF6C77">
        <w:rPr>
          <w:color w:val="2F5496"/>
          <w:sz w:val="18"/>
          <w:szCs w:val="18"/>
        </w:rPr>
        <w:t xml:space="preserve"> Tick the check box of Hide</w:t>
      </w:r>
      <w:bookmarkEnd w:id="104"/>
    </w:p>
    <w:p w14:paraId="4F3D6E1D" w14:textId="1A21F3E7" w:rsidR="00924F87" w:rsidRDefault="00924F87" w:rsidP="00924F87">
      <w:pPr>
        <w:pStyle w:val="Heading2"/>
      </w:pPr>
      <w:bookmarkStart w:id="105" w:name="_Toc117788071"/>
      <w:r>
        <w:t>Rename Label</w:t>
      </w:r>
      <w:bookmarkEnd w:id="105"/>
    </w:p>
    <w:p w14:paraId="11F93729" w14:textId="23631B62" w:rsidR="007A10F3" w:rsidRDefault="007A10F3" w:rsidP="007A10F3">
      <w:pPr>
        <w:pStyle w:val="Heading3"/>
      </w:pPr>
      <w:bookmarkStart w:id="106" w:name="_Toc117788072"/>
      <w:r>
        <w:t>Personalize Label</w:t>
      </w:r>
      <w:bookmarkEnd w:id="106"/>
    </w:p>
    <w:p w14:paraId="2C1E4DA7" w14:textId="4A519717" w:rsidR="00D61029" w:rsidRPr="00D61029" w:rsidRDefault="00D61029" w:rsidP="00D61029">
      <w:r>
        <w:t xml:space="preserve">If you want to rename any field name, right click on the panel and select the personalize </w:t>
      </w:r>
    </w:p>
    <w:p w14:paraId="67E98DB9" w14:textId="77777777" w:rsidR="00AF6C77" w:rsidRDefault="007A10F3" w:rsidP="00AF6C77">
      <w:pPr>
        <w:keepNext/>
      </w:pPr>
      <w:r>
        <w:rPr>
          <w:noProof/>
        </w:rPr>
        <w:lastRenderedPageBreak/>
        <w:drawing>
          <wp:inline distT="0" distB="0" distL="0" distR="0" wp14:anchorId="72D64942" wp14:editId="43CAFAA5">
            <wp:extent cx="5823585" cy="2874010"/>
            <wp:effectExtent l="0" t="0" r="5715" b="2540"/>
            <wp:docPr id="32" name="15. Personalize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 Personalize Size.png"/>
                    <pic:cNvPicPr/>
                  </pic:nvPicPr>
                  <pic:blipFill>
                    <a:blip r:embed="rId90" r:link="rId91" cstate="print">
                      <a:extLst>
                        <a:ext uri="{28A0092B-C50C-407E-A947-70E740481C1C}">
                          <a14:useLocalDpi xmlns:a14="http://schemas.microsoft.com/office/drawing/2010/main" val="0"/>
                        </a:ext>
                      </a:extLst>
                    </a:blip>
                    <a:stretch>
                      <a:fillRect/>
                    </a:stretch>
                  </pic:blipFill>
                  <pic:spPr>
                    <a:xfrm>
                      <a:off x="0" y="0"/>
                      <a:ext cx="5823585" cy="2874010"/>
                    </a:xfrm>
                    <a:prstGeom prst="rect">
                      <a:avLst/>
                    </a:prstGeom>
                  </pic:spPr>
                </pic:pic>
              </a:graphicData>
            </a:graphic>
          </wp:inline>
        </w:drawing>
      </w:r>
    </w:p>
    <w:p w14:paraId="7BBA185A" w14:textId="52D7F446" w:rsidR="00B64231" w:rsidRPr="00AF6C77" w:rsidRDefault="00AF6C77" w:rsidP="00AF6C77">
      <w:pPr>
        <w:pStyle w:val="Caption"/>
        <w:jc w:val="center"/>
        <w:rPr>
          <w:color w:val="2F5496"/>
          <w:sz w:val="18"/>
          <w:szCs w:val="18"/>
        </w:rPr>
      </w:pPr>
      <w:bookmarkStart w:id="107" w:name="_Toc117788027"/>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60</w:t>
      </w:r>
      <w:r w:rsidRPr="00AF6C77">
        <w:rPr>
          <w:color w:val="2F5496"/>
          <w:sz w:val="18"/>
          <w:szCs w:val="18"/>
        </w:rPr>
        <w:fldChar w:fldCharType="end"/>
      </w:r>
      <w:r w:rsidRPr="00AF6C77">
        <w:rPr>
          <w:color w:val="2F5496"/>
          <w:sz w:val="18"/>
          <w:szCs w:val="18"/>
        </w:rPr>
        <w:t xml:space="preserve"> Select the </w:t>
      </w:r>
      <w:r>
        <w:rPr>
          <w:color w:val="2F5496"/>
          <w:sz w:val="18"/>
          <w:szCs w:val="18"/>
        </w:rPr>
        <w:t>F</w:t>
      </w:r>
      <w:r w:rsidRPr="00AF6C77">
        <w:rPr>
          <w:color w:val="2F5496"/>
          <w:sz w:val="18"/>
          <w:szCs w:val="18"/>
        </w:rPr>
        <w:t xml:space="preserve">ield </w:t>
      </w:r>
      <w:r>
        <w:rPr>
          <w:color w:val="2F5496"/>
          <w:sz w:val="18"/>
          <w:szCs w:val="18"/>
        </w:rPr>
        <w:t>Y</w:t>
      </w:r>
      <w:r w:rsidRPr="00AF6C77">
        <w:rPr>
          <w:color w:val="2F5496"/>
          <w:sz w:val="18"/>
          <w:szCs w:val="18"/>
        </w:rPr>
        <w:t xml:space="preserve">ou </w:t>
      </w:r>
      <w:r>
        <w:rPr>
          <w:color w:val="2F5496"/>
          <w:sz w:val="18"/>
          <w:szCs w:val="18"/>
        </w:rPr>
        <w:t>W</w:t>
      </w:r>
      <w:r w:rsidRPr="00AF6C77">
        <w:rPr>
          <w:color w:val="2F5496"/>
          <w:sz w:val="18"/>
          <w:szCs w:val="18"/>
        </w:rPr>
        <w:t xml:space="preserve">ant to </w:t>
      </w:r>
      <w:r>
        <w:rPr>
          <w:color w:val="2F5496"/>
          <w:sz w:val="18"/>
          <w:szCs w:val="18"/>
        </w:rPr>
        <w:t>R</w:t>
      </w:r>
      <w:r w:rsidRPr="00AF6C77">
        <w:rPr>
          <w:color w:val="2F5496"/>
          <w:sz w:val="18"/>
          <w:szCs w:val="18"/>
        </w:rPr>
        <w:t>ename</w:t>
      </w:r>
      <w:bookmarkEnd w:id="107"/>
    </w:p>
    <w:p w14:paraId="3E1E5179" w14:textId="66AC3CA5" w:rsidR="007A10F3" w:rsidRDefault="007A10F3" w:rsidP="007A10F3">
      <w:pPr>
        <w:pStyle w:val="Heading3"/>
      </w:pPr>
      <w:bookmarkStart w:id="108" w:name="_Toc117788073"/>
      <w:r>
        <w:t>Update Label Text</w:t>
      </w:r>
      <w:bookmarkEnd w:id="108"/>
    </w:p>
    <w:p w14:paraId="789F7894" w14:textId="188B4623" w:rsidR="00D61029" w:rsidRPr="00D61029" w:rsidRDefault="00D61029" w:rsidP="00D61029">
      <w:r>
        <w:t xml:space="preserve">Rename the new field in the personalize box as shown in the figure below. </w:t>
      </w:r>
    </w:p>
    <w:p w14:paraId="62E9FDFA" w14:textId="77777777" w:rsidR="00AF6C77" w:rsidRDefault="00AD433A" w:rsidP="00AF6C77">
      <w:pPr>
        <w:keepNext/>
      </w:pPr>
      <w:r>
        <w:rPr>
          <w:noProof/>
        </w:rPr>
        <w:drawing>
          <wp:inline distT="0" distB="0" distL="0" distR="0" wp14:anchorId="341E57E7" wp14:editId="53B902DA">
            <wp:extent cx="5823585" cy="2874010"/>
            <wp:effectExtent l="19050" t="19050" r="24765" b="21590"/>
            <wp:docPr id="27" name="16. Rename size to 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 Rename size to rev.png"/>
                    <pic:cNvPicPr/>
                  </pic:nvPicPr>
                  <pic:blipFill>
                    <a:blip r:embed="rId92" r:link="rId93" cstate="print">
                      <a:extLst>
                        <a:ext uri="{28A0092B-C50C-407E-A947-70E740481C1C}">
                          <a14:useLocalDpi xmlns:a14="http://schemas.microsoft.com/office/drawing/2010/main" val="0"/>
                        </a:ext>
                      </a:extLst>
                    </a:blip>
                    <a:stretch>
                      <a:fillRect/>
                    </a:stretch>
                  </pic:blipFill>
                  <pic:spPr>
                    <a:xfrm>
                      <a:off x="0" y="0"/>
                      <a:ext cx="5823585" cy="2874010"/>
                    </a:xfrm>
                    <a:prstGeom prst="rect">
                      <a:avLst/>
                    </a:prstGeom>
                    <a:ln>
                      <a:solidFill>
                        <a:schemeClr val="tx1"/>
                      </a:solidFill>
                    </a:ln>
                  </pic:spPr>
                </pic:pic>
              </a:graphicData>
            </a:graphic>
          </wp:inline>
        </w:drawing>
      </w:r>
    </w:p>
    <w:p w14:paraId="601DA38D" w14:textId="30A73233" w:rsidR="00B95847" w:rsidRPr="00AF6C77" w:rsidRDefault="00AF6C77" w:rsidP="00AF6C77">
      <w:pPr>
        <w:pStyle w:val="Caption"/>
        <w:jc w:val="center"/>
        <w:rPr>
          <w:color w:val="2F5496"/>
          <w:sz w:val="18"/>
          <w:szCs w:val="18"/>
        </w:rPr>
      </w:pPr>
      <w:bookmarkStart w:id="109" w:name="_Toc117788028"/>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61</w:t>
      </w:r>
      <w:r w:rsidRPr="00AF6C77">
        <w:rPr>
          <w:color w:val="2F5496"/>
          <w:sz w:val="18"/>
          <w:szCs w:val="18"/>
        </w:rPr>
        <w:fldChar w:fldCharType="end"/>
      </w:r>
      <w:r w:rsidRPr="00AF6C77">
        <w:rPr>
          <w:color w:val="2F5496"/>
          <w:sz w:val="18"/>
          <w:szCs w:val="18"/>
        </w:rPr>
        <w:t xml:space="preserve"> Enter the new field name</w:t>
      </w:r>
      <w:bookmarkEnd w:id="109"/>
    </w:p>
    <w:p w14:paraId="6C677211" w14:textId="11CC27C0" w:rsidR="00924F87" w:rsidRDefault="00F714A0" w:rsidP="00F714A0">
      <w:pPr>
        <w:pStyle w:val="Heading2"/>
      </w:pPr>
      <w:bookmarkStart w:id="110" w:name="_Toc117788074"/>
      <w:r>
        <w:t>Favorites</w:t>
      </w:r>
      <w:bookmarkEnd w:id="110"/>
    </w:p>
    <w:p w14:paraId="65A99C9F" w14:textId="3CC8CCDC" w:rsidR="00F714A0" w:rsidRDefault="00F714A0" w:rsidP="00F714A0">
      <w:pPr>
        <w:pStyle w:val="Heading3"/>
      </w:pPr>
      <w:bookmarkStart w:id="111" w:name="_Toc117788075"/>
      <w:r>
        <w:t>Add to Favorites</w:t>
      </w:r>
      <w:bookmarkEnd w:id="111"/>
    </w:p>
    <w:p w14:paraId="7E67ED88" w14:textId="38A0F462" w:rsidR="00B95847" w:rsidRPr="00B95847" w:rsidRDefault="00B95847" w:rsidP="00B95847">
      <w:r w:rsidRPr="00B95847">
        <w:t>Click the star on the option you want to include in ‘Favorites’ category</w:t>
      </w:r>
    </w:p>
    <w:p w14:paraId="50BC40EF" w14:textId="77777777" w:rsidR="00AF6C77" w:rsidRDefault="00F714A0" w:rsidP="00AF6C77">
      <w:pPr>
        <w:keepNext/>
      </w:pPr>
      <w:r>
        <w:rPr>
          <w:noProof/>
        </w:rPr>
        <w:lastRenderedPageBreak/>
        <w:drawing>
          <wp:inline distT="0" distB="0" distL="0" distR="0" wp14:anchorId="103098E1" wp14:editId="7AC7F645">
            <wp:extent cx="5823585" cy="3275330"/>
            <wp:effectExtent l="0" t="0" r="5715" b="1270"/>
            <wp:docPr id="42" name="Add favo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favorites.png"/>
                    <pic:cNvPicPr/>
                  </pic:nvPicPr>
                  <pic:blipFill>
                    <a:blip r:embed="rId94" r:link="rId95" cstate="print">
                      <a:extLst>
                        <a:ext uri="{28A0092B-C50C-407E-A947-70E740481C1C}">
                          <a14:useLocalDpi xmlns:a14="http://schemas.microsoft.com/office/drawing/2010/main" val="0"/>
                        </a:ext>
                      </a:extLst>
                    </a:blip>
                    <a:stretch>
                      <a:fillRect/>
                    </a:stretch>
                  </pic:blipFill>
                  <pic:spPr>
                    <a:xfrm>
                      <a:off x="0" y="0"/>
                      <a:ext cx="5823585" cy="3275330"/>
                    </a:xfrm>
                    <a:prstGeom prst="rect">
                      <a:avLst/>
                    </a:prstGeom>
                  </pic:spPr>
                </pic:pic>
              </a:graphicData>
            </a:graphic>
          </wp:inline>
        </w:drawing>
      </w:r>
    </w:p>
    <w:p w14:paraId="1CB61519" w14:textId="1CE7646D" w:rsidR="00B64231" w:rsidRPr="00AF6C77" w:rsidRDefault="00AF6C77" w:rsidP="00AF6C77">
      <w:pPr>
        <w:pStyle w:val="Caption"/>
        <w:jc w:val="center"/>
        <w:rPr>
          <w:color w:val="2F5496"/>
          <w:sz w:val="18"/>
          <w:szCs w:val="18"/>
        </w:rPr>
      </w:pPr>
      <w:bookmarkStart w:id="112" w:name="_Toc117788029"/>
      <w:r w:rsidRPr="00AF6C77">
        <w:rPr>
          <w:color w:val="2F5496"/>
          <w:sz w:val="18"/>
          <w:szCs w:val="18"/>
        </w:rPr>
        <w:t xml:space="preserve">Figure </w:t>
      </w:r>
      <w:r w:rsidRPr="00AF6C77">
        <w:rPr>
          <w:color w:val="2F5496"/>
          <w:sz w:val="18"/>
          <w:szCs w:val="18"/>
        </w:rPr>
        <w:fldChar w:fldCharType="begin"/>
      </w:r>
      <w:r w:rsidRPr="00AF6C77">
        <w:rPr>
          <w:color w:val="2F5496"/>
          <w:sz w:val="18"/>
          <w:szCs w:val="18"/>
        </w:rPr>
        <w:instrText xml:space="preserve"> SEQ Figure \* ARABIC </w:instrText>
      </w:r>
      <w:r w:rsidRPr="00AF6C77">
        <w:rPr>
          <w:color w:val="2F5496"/>
          <w:sz w:val="18"/>
          <w:szCs w:val="18"/>
        </w:rPr>
        <w:fldChar w:fldCharType="separate"/>
      </w:r>
      <w:r w:rsidR="009E299A">
        <w:rPr>
          <w:noProof/>
          <w:color w:val="2F5496"/>
          <w:sz w:val="18"/>
          <w:szCs w:val="18"/>
        </w:rPr>
        <w:t>62</w:t>
      </w:r>
      <w:r w:rsidRPr="00AF6C77">
        <w:rPr>
          <w:color w:val="2F5496"/>
          <w:sz w:val="18"/>
          <w:szCs w:val="18"/>
        </w:rPr>
        <w:fldChar w:fldCharType="end"/>
      </w:r>
      <w:r w:rsidRPr="00AF6C77">
        <w:rPr>
          <w:color w:val="2F5496"/>
          <w:sz w:val="18"/>
          <w:szCs w:val="18"/>
        </w:rPr>
        <w:t xml:space="preserve"> Add to Favorites</w:t>
      </w:r>
      <w:bookmarkEnd w:id="112"/>
    </w:p>
    <w:p w14:paraId="7AC68DA3" w14:textId="51C684A9" w:rsidR="00F714A0" w:rsidRDefault="00F714A0" w:rsidP="00F714A0">
      <w:pPr>
        <w:pStyle w:val="Heading3"/>
      </w:pPr>
      <w:bookmarkStart w:id="113" w:name="_Toc117788076"/>
      <w:r>
        <w:t>Remove from Favorites</w:t>
      </w:r>
      <w:bookmarkEnd w:id="113"/>
    </w:p>
    <w:p w14:paraId="47DC261B" w14:textId="5D69F74C" w:rsidR="00B95847" w:rsidRPr="00B95847" w:rsidRDefault="00B95847" w:rsidP="00B95847">
      <w:r>
        <w:t>T</w:t>
      </w:r>
      <w:r w:rsidRPr="00B95847">
        <w:t xml:space="preserve">o remove any option from </w:t>
      </w:r>
      <w:r>
        <w:t>‘</w:t>
      </w:r>
      <w:r w:rsidRPr="00B95847">
        <w:t>Favorites</w:t>
      </w:r>
      <w:r>
        <w:t>’</w:t>
      </w:r>
      <w:r w:rsidRPr="00B95847">
        <w:t xml:space="preserve"> category, click on star</w:t>
      </w:r>
      <w:r>
        <w:t xml:space="preserve"> from Favorites menu</w:t>
      </w:r>
    </w:p>
    <w:p w14:paraId="5740735E" w14:textId="77777777" w:rsidR="006151A9" w:rsidRDefault="00F714A0" w:rsidP="006151A9">
      <w:pPr>
        <w:keepNext/>
      </w:pPr>
      <w:r>
        <w:rPr>
          <w:noProof/>
        </w:rPr>
        <w:drawing>
          <wp:inline distT="0" distB="0" distL="0" distR="0" wp14:anchorId="1769A618" wp14:editId="3571B726">
            <wp:extent cx="5823585" cy="3282315"/>
            <wp:effectExtent l="0" t="0" r="5715" b="0"/>
            <wp:docPr id="43" name="Remove from favo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move from favorites.png"/>
                    <pic:cNvPicPr/>
                  </pic:nvPicPr>
                  <pic:blipFill>
                    <a:blip r:embed="rId96" r:link="rId97" cstate="print">
                      <a:extLst>
                        <a:ext uri="{28A0092B-C50C-407E-A947-70E740481C1C}">
                          <a14:useLocalDpi xmlns:a14="http://schemas.microsoft.com/office/drawing/2010/main" val="0"/>
                        </a:ext>
                      </a:extLst>
                    </a:blip>
                    <a:stretch>
                      <a:fillRect/>
                    </a:stretch>
                  </pic:blipFill>
                  <pic:spPr>
                    <a:xfrm>
                      <a:off x="0" y="0"/>
                      <a:ext cx="5823585" cy="3282315"/>
                    </a:xfrm>
                    <a:prstGeom prst="rect">
                      <a:avLst/>
                    </a:prstGeom>
                  </pic:spPr>
                </pic:pic>
              </a:graphicData>
            </a:graphic>
          </wp:inline>
        </w:drawing>
      </w:r>
    </w:p>
    <w:p w14:paraId="6241237E" w14:textId="3BF7AE72" w:rsidR="006508B7" w:rsidRPr="006151A9" w:rsidRDefault="006151A9" w:rsidP="006151A9">
      <w:pPr>
        <w:pStyle w:val="Caption"/>
        <w:jc w:val="center"/>
        <w:rPr>
          <w:color w:val="2F5496"/>
          <w:sz w:val="18"/>
          <w:szCs w:val="18"/>
        </w:rPr>
      </w:pPr>
      <w:bookmarkStart w:id="114" w:name="_Toc117788030"/>
      <w:r w:rsidRPr="006151A9">
        <w:rPr>
          <w:color w:val="2F5496"/>
          <w:sz w:val="18"/>
          <w:szCs w:val="18"/>
        </w:rPr>
        <w:t xml:space="preserve">Figure </w:t>
      </w:r>
      <w:r w:rsidRPr="006151A9">
        <w:rPr>
          <w:color w:val="2F5496"/>
          <w:sz w:val="18"/>
          <w:szCs w:val="18"/>
        </w:rPr>
        <w:fldChar w:fldCharType="begin"/>
      </w:r>
      <w:r w:rsidRPr="006151A9">
        <w:rPr>
          <w:color w:val="2F5496"/>
          <w:sz w:val="18"/>
          <w:szCs w:val="18"/>
        </w:rPr>
        <w:instrText xml:space="preserve"> SEQ Figure \* ARABIC </w:instrText>
      </w:r>
      <w:r w:rsidRPr="006151A9">
        <w:rPr>
          <w:color w:val="2F5496"/>
          <w:sz w:val="18"/>
          <w:szCs w:val="18"/>
        </w:rPr>
        <w:fldChar w:fldCharType="separate"/>
      </w:r>
      <w:r w:rsidR="009E299A">
        <w:rPr>
          <w:noProof/>
          <w:color w:val="2F5496"/>
          <w:sz w:val="18"/>
          <w:szCs w:val="18"/>
        </w:rPr>
        <w:t>63</w:t>
      </w:r>
      <w:r w:rsidRPr="006151A9">
        <w:rPr>
          <w:color w:val="2F5496"/>
          <w:sz w:val="18"/>
          <w:szCs w:val="18"/>
        </w:rPr>
        <w:fldChar w:fldCharType="end"/>
      </w:r>
      <w:r w:rsidRPr="006151A9">
        <w:rPr>
          <w:color w:val="2F5496"/>
          <w:sz w:val="18"/>
          <w:szCs w:val="18"/>
        </w:rPr>
        <w:t xml:space="preserve"> Remove from Favorites</w:t>
      </w:r>
      <w:bookmarkEnd w:id="114"/>
    </w:p>
    <w:sectPr w:rsidR="006508B7" w:rsidRPr="006151A9" w:rsidSect="000841DC">
      <w:headerReference w:type="default" r:id="rId98"/>
      <w:footerReference w:type="default" r:id="rId99"/>
      <w:pgSz w:w="11907" w:h="16839" w:code="9"/>
      <w:pgMar w:top="1440" w:right="1152" w:bottom="1152"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D88A1" w14:textId="77777777" w:rsidR="009776B0" w:rsidRDefault="009776B0" w:rsidP="00583FE4">
      <w:r>
        <w:separator/>
      </w:r>
    </w:p>
  </w:endnote>
  <w:endnote w:type="continuationSeparator" w:id="0">
    <w:p w14:paraId="15037D89" w14:textId="77777777" w:rsidR="009776B0" w:rsidRDefault="009776B0" w:rsidP="00583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9F5A0" w14:textId="77777777" w:rsidR="006974F0" w:rsidRDefault="006974F0" w:rsidP="000841DC">
    <w:pPr>
      <w:pStyle w:val="Footer"/>
    </w:pPr>
    <w:r>
      <w:rPr>
        <w:noProof/>
      </w:rPr>
      <mc:AlternateContent>
        <mc:Choice Requires="wps">
          <w:drawing>
            <wp:anchor distT="0" distB="0" distL="114300" distR="114300" simplePos="0" relativeHeight="251660288" behindDoc="0" locked="0" layoutInCell="1" allowOverlap="1" wp14:anchorId="2370C8C6" wp14:editId="38D3121F">
              <wp:simplePos x="0" y="0"/>
              <wp:positionH relativeFrom="margin">
                <wp:posOffset>2639060</wp:posOffset>
              </wp:positionH>
              <wp:positionV relativeFrom="page">
                <wp:posOffset>10020300</wp:posOffset>
              </wp:positionV>
              <wp:extent cx="3181350" cy="569595"/>
              <wp:effectExtent l="0" t="0" r="0" b="0"/>
              <wp:wrapNone/>
              <wp:docPr id="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569595"/>
                      </a:xfrm>
                      <a:prstGeom prst="rect">
                        <a:avLst/>
                      </a:prstGeom>
                      <a:noFill/>
                      <a:ln>
                        <a:noFill/>
                      </a:ln>
                    </wps:spPr>
                    <wps:txbx>
                      <w:txbxContent>
                        <w:p w14:paraId="30E333CA" w14:textId="5FF92032" w:rsidR="006974F0" w:rsidRPr="00A91CB7" w:rsidRDefault="006974F0" w:rsidP="000841DC">
                          <w:pPr>
                            <w:rPr>
                              <w:rFonts w:ascii="Cambria" w:hAnsi="Cambria"/>
                              <w:sz w:val="16"/>
                              <w:szCs w:val="16"/>
                            </w:rPr>
                          </w:pPr>
                          <w:r w:rsidRPr="00A91CB7">
                            <w:rPr>
                              <w:rFonts w:ascii="Cambria" w:hAnsi="Cambria"/>
                              <w:sz w:val="16"/>
                              <w:szCs w:val="16"/>
                            </w:rPr>
                            <w:t>©</w:t>
                          </w:r>
                          <w:r>
                            <w:rPr>
                              <w:rFonts w:ascii="Cambria" w:hAnsi="Cambria"/>
                              <w:sz w:val="16"/>
                              <w:szCs w:val="16"/>
                            </w:rPr>
                            <w:t>Venturetronics</w:t>
                          </w:r>
                        </w:p>
                      </w:txbxContent>
                    </wps:txbx>
                    <wps:bodyPr rot="0" vert="horz" wrap="square" lIns="91440" tIns="0" rIns="91440" bIns="45720" anchor="ctr"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2370C8C6" id="Rectangle 12" o:spid="_x0000_s1028" style="position:absolute;margin-left:207.8pt;margin-top:789pt;width:250.5pt;height:4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" filled="f" stroked="f">
              <v:textbox inset=",0">
                <w:txbxContent>
                  <w:p w14:paraId="30E333CA" w14:textId="5FF92032" w:rsidR="006974F0" w:rsidRPr="00A91CB7" w:rsidRDefault="006974F0" w:rsidP="000841DC">
                    <w:pPr>
                      <w:rPr>
                        <w:rFonts w:ascii="Cambria" w:hAnsi="Cambria"/>
                        <w:sz w:val="16"/>
                        <w:szCs w:val="16"/>
                      </w:rPr>
                    </w:pPr>
                    <w:r w:rsidRPr="00A91CB7">
                      <w:rPr>
                        <w:rFonts w:ascii="Cambria" w:hAnsi="Cambria"/>
                        <w:sz w:val="16"/>
                        <w:szCs w:val="16"/>
                      </w:rPr>
                      <w:t>©</w:t>
                    </w:r>
                    <w:r>
                      <w:rPr>
                        <w:rFonts w:ascii="Cambria" w:hAnsi="Cambria"/>
                        <w:sz w:val="16"/>
                        <w:szCs w:val="16"/>
                      </w:rPr>
                      <w:t>Venturetronics</w:t>
                    </w:r>
                  </w:p>
                </w:txbxContent>
              </v:textbox>
              <w10:wrap anchorx="margin" anchory="page"/>
            </v:rect>
          </w:pict>
        </mc:Fallback>
      </mc:AlternateContent>
    </w:r>
    <w:r>
      <w:rPr>
        <w:noProof/>
      </w:rPr>
      <mc:AlternateContent>
        <mc:Choice Requires="wps">
          <w:drawing>
            <wp:anchor distT="0" distB="0" distL="114300" distR="114300" simplePos="0" relativeHeight="251659264" behindDoc="0" locked="0" layoutInCell="1" allowOverlap="1" wp14:anchorId="146AFFF6" wp14:editId="67EA4BE5">
              <wp:simplePos x="0" y="0"/>
              <wp:positionH relativeFrom="page">
                <wp:posOffset>589915</wp:posOffset>
              </wp:positionH>
              <wp:positionV relativeFrom="page">
                <wp:posOffset>10044430</wp:posOffset>
              </wp:positionV>
              <wp:extent cx="2679700" cy="554990"/>
              <wp:effectExtent l="0" t="0" r="0" b="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9700" cy="554990"/>
                      </a:xfrm>
                      <a:prstGeom prst="rect">
                        <a:avLst/>
                      </a:prstGeom>
                      <a:noFill/>
                      <a:ln>
                        <a:noFill/>
                      </a:ln>
                    </wps:spPr>
                    <wps:txbx>
                      <w:txbxContent>
                        <w:p w14:paraId="098C821B" w14:textId="77777777" w:rsidR="006974F0" w:rsidRPr="00A91CB7" w:rsidRDefault="006974F0" w:rsidP="000841DC">
                          <w:pPr>
                            <w:ind w:left="-90"/>
                            <w:jc w:val="both"/>
                            <w:rPr>
                              <w:rFonts w:ascii="Cambria" w:hAnsi="Cambria"/>
                              <w:sz w:val="16"/>
                              <w:szCs w:val="16"/>
                            </w:rPr>
                          </w:pPr>
                          <w:r w:rsidRPr="00A91CB7">
                            <w:rPr>
                              <w:rFonts w:ascii="Cambria" w:hAnsi="Cambria"/>
                              <w:sz w:val="16"/>
                              <w:szCs w:val="16"/>
                            </w:rPr>
                            <w:t>Confidential</w:t>
                          </w:r>
                        </w:p>
                      </w:txbxContent>
                    </wps:txbx>
                    <wps:bodyPr rot="0" vert="horz" wrap="square" lIns="91440" tIns="0" rIns="91440" bIns="45720" anchor="ctr"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146AFFF6" id="Rectangle 11" o:spid="_x0000_s1029" style="position:absolute;margin-left:46.45pt;margin-top:790.9pt;width:211pt;height:43.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" filled="f" stroked="f">
              <v:textbox inset=",0">
                <w:txbxContent>
                  <w:p w14:paraId="098C821B" w14:textId="77777777" w:rsidR="006974F0" w:rsidRPr="00A91CB7" w:rsidRDefault="006974F0" w:rsidP="000841DC">
                    <w:pPr>
                      <w:ind w:left="-90"/>
                      <w:jc w:val="both"/>
                      <w:rPr>
                        <w:rFonts w:ascii="Cambria" w:hAnsi="Cambria"/>
                        <w:sz w:val="16"/>
                        <w:szCs w:val="16"/>
                      </w:rPr>
                    </w:pPr>
                    <w:r w:rsidRPr="00A91CB7">
                      <w:rPr>
                        <w:rFonts w:ascii="Cambria" w:hAnsi="Cambria"/>
                        <w:sz w:val="16"/>
                        <w:szCs w:val="16"/>
                      </w:rPr>
                      <w:t>Confidential</w:t>
                    </w:r>
                  </w:p>
                </w:txbxContent>
              </v:textbox>
              <w10:wrap anchorx="page" anchory="page"/>
            </v:rect>
          </w:pict>
        </mc:Fallback>
      </mc:AlternateContent>
    </w:r>
    <w:r>
      <w:rPr>
        <w:noProof/>
      </w:rPr>
      <mc:AlternateContent>
        <mc:Choice Requires="wpg">
          <w:drawing>
            <wp:anchor distT="0" distB="0" distL="114300" distR="114300" simplePos="0" relativeHeight="251658240" behindDoc="0" locked="0" layoutInCell="1" allowOverlap="1" wp14:anchorId="226E6DA1" wp14:editId="01708060">
              <wp:simplePos x="0" y="0"/>
              <wp:positionH relativeFrom="page">
                <wp:posOffset>6911340</wp:posOffset>
              </wp:positionH>
              <wp:positionV relativeFrom="page">
                <wp:posOffset>10025380</wp:posOffset>
              </wp:positionV>
              <wp:extent cx="76200" cy="557530"/>
              <wp:effectExtent l="0" t="0" r="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557530"/>
                        <a:chOff x="2820" y="4935"/>
                        <a:chExt cx="120" cy="1320"/>
                      </a:xfrm>
                    </wpg:grpSpPr>
                    <wps:wsp>
                      <wps:cNvPr id="3" name="AutoShape 3"/>
                      <wps:cNvCnPr>
                        <a:cxnSpLocks noChangeShapeType="1"/>
                      </wps:cNvCnPr>
                      <wps:spPr bwMode="auto">
                        <a:xfrm>
                          <a:off x="2820" y="4935"/>
                          <a:ext cx="0" cy="1320"/>
                        </a:xfrm>
                        <a:prstGeom prst="straightConnector1">
                          <a:avLst/>
                        </a:prstGeom>
                        <a:noFill/>
                        <a:ln w="9525">
                          <a:solidFill>
                            <a:srgbClr val="4F81BD"/>
                          </a:solidFill>
                          <a:round/>
                          <a:headEnd/>
                          <a:tailEnd/>
                        </a:ln>
                      </wps:spPr>
                      <wps:bodyPr/>
                    </wps:wsp>
                    <wps:wsp>
                      <wps:cNvPr id="4" name="AutoShape 4"/>
                      <wps:cNvCnPr>
                        <a:cxnSpLocks noChangeShapeType="1"/>
                      </wps:cNvCnPr>
                      <wps:spPr bwMode="auto">
                        <a:xfrm>
                          <a:off x="2880" y="4935"/>
                          <a:ext cx="0" cy="1320"/>
                        </a:xfrm>
                        <a:prstGeom prst="straightConnector1">
                          <a:avLst/>
                        </a:prstGeom>
                        <a:noFill/>
                        <a:ln w="9525">
                          <a:solidFill>
                            <a:srgbClr val="4F81BD"/>
                          </a:solidFill>
                          <a:round/>
                          <a:headEnd/>
                          <a:tailEnd/>
                        </a:ln>
                      </wps:spPr>
                      <wps:bodyPr/>
                    </wps:wsp>
                    <wps:wsp>
                      <wps:cNvPr id="5" name="AutoShape 5"/>
                      <wps:cNvCnPr>
                        <a:cxnSpLocks noChangeShapeType="1"/>
                      </wps:cNvCnPr>
                      <wps:spPr bwMode="auto">
                        <a:xfrm>
                          <a:off x="2940" y="4935"/>
                          <a:ext cx="0" cy="1320"/>
                        </a:xfrm>
                        <a:prstGeom prst="straightConnector1">
                          <a:avLst/>
                        </a:prstGeom>
                        <a:noFill/>
                        <a:ln w="9525">
                          <a:solidFill>
                            <a:srgbClr val="4F81BD"/>
                          </a:solidFill>
                          <a:round/>
                          <a:headEnd/>
                          <a:tailEnd/>
                        </a:ln>
                      </wps:spPr>
                      <wps:bodyPr/>
                    </wps:wsp>
                  </wpg:wgp>
                </a:graphicData>
              </a:graphic>
              <wp14:sizeRelH relativeFrom="page">
                <wp14:pctWidth>0</wp14:pctWidth>
              </wp14:sizeRelH>
              <wp14:sizeRelV relativeFrom="bottomMargin">
                <wp14:pctHeight>78000</wp14:pctHeight>
              </wp14:sizeRelV>
            </wp:anchor>
          </w:drawing>
        </mc:Choice>
        <mc:Fallback xmlns:w16cex="http://schemas.microsoft.com/office/word/2018/wordml/cex" xmlns:w16="http://schemas.microsoft.com/office/word/2018/wordml" xmlns:w16sdtdh="http://schemas.microsoft.com/office/word/2020/wordml/sdtdatahash">
          <w:pict>
            <v:group w14:anchorId="0E09DB60" id="Group 2" o:spid="_x0000_s1026" style="position:absolute;margin-left:544.2pt;margin-top:789.4pt;width:6pt;height:43.9pt;z-index:251658240;mso-height-percent:780;mso-position-horizontal-relative:page;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">
              <v:shapetype id="_x0000_t32" coordsize="21600,21600" o:spt="32" o:oned="t" path="m,l21600,21600e" filled="f">
                <v:path arrowok="t" fillok="f" o:connecttype="none"/>
                <o:lock v:ext="edit" shapetype="t"/>
              </v:shapetype>
              <v:shape id="AutoShape 3"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" strokecolor="#4f81bd"/>
              <v:shape id="AutoShape 4"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" strokecolor="#4f81bd"/>
              <v:shape id="AutoShape 5"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" strokecolor="#4f81bd"/>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2531A" w14:textId="77777777" w:rsidR="009776B0" w:rsidRDefault="009776B0" w:rsidP="00583FE4">
      <w:r>
        <w:separator/>
      </w:r>
    </w:p>
  </w:footnote>
  <w:footnote w:type="continuationSeparator" w:id="0">
    <w:p w14:paraId="54D57570" w14:textId="77777777" w:rsidR="009776B0" w:rsidRDefault="009776B0" w:rsidP="00583F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940DF" w14:textId="1C04F771" w:rsidR="006974F0" w:rsidRDefault="006974F0" w:rsidP="000841DC">
    <w:pPr>
      <w:pStyle w:val="Header"/>
    </w:pPr>
    <w:r>
      <w:rPr>
        <w:noProof/>
      </w:rPr>
      <w:drawing>
        <wp:anchor distT="0" distB="0" distL="114300" distR="114300" simplePos="0" relativeHeight="251662336" behindDoc="0" locked="0" layoutInCell="1" allowOverlap="1" wp14:anchorId="45851992" wp14:editId="614BB614">
          <wp:simplePos x="0" y="0"/>
          <wp:positionH relativeFrom="margin">
            <wp:posOffset>-167640</wp:posOffset>
          </wp:positionH>
          <wp:positionV relativeFrom="margin">
            <wp:posOffset>-595630</wp:posOffset>
          </wp:positionV>
          <wp:extent cx="415925" cy="2393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l="26666" r="12686" b="38699"/>
                  <a:stretch>
                    <a:fillRect/>
                  </a:stretch>
                </pic:blipFill>
                <pic:spPr bwMode="auto">
                  <a:xfrm>
                    <a:off x="0" y="0"/>
                    <a:ext cx="415925" cy="239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0" allowOverlap="1" wp14:anchorId="2412EDB1" wp14:editId="05956E64">
              <wp:simplePos x="0" y="0"/>
              <wp:positionH relativeFrom="page">
                <wp:posOffset>6144260</wp:posOffset>
              </wp:positionH>
              <wp:positionV relativeFrom="page">
                <wp:posOffset>433070</wp:posOffset>
              </wp:positionV>
              <wp:extent cx="848360" cy="167640"/>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167640"/>
                      </a:xfrm>
                      <a:prstGeom prst="rect">
                        <a:avLst/>
                      </a:prstGeom>
                      <a:solidFill>
                        <a:srgbClr val="4F81BD"/>
                      </a:solidFill>
                      <a:ln>
                        <a:noFill/>
                      </a:ln>
                    </wps:spPr>
                    <wps:txbx>
                      <w:txbxContent>
                        <w:p w14:paraId="53F98FE8" w14:textId="77777777" w:rsidR="006974F0" w:rsidRPr="00BB5C10" w:rsidRDefault="006974F0" w:rsidP="000841DC">
                          <w:pPr>
                            <w:spacing w:before="40" w:after="40"/>
                            <w:jc w:val="center"/>
                            <w:rPr>
                              <w:rFonts w:ascii="Arial" w:hAnsi="Arial" w:cs="Arial"/>
                              <w:color w:val="FFFFFF"/>
                              <w:sz w:val="16"/>
                              <w:szCs w:val="16"/>
                            </w:rPr>
                          </w:pPr>
                          <w:r w:rsidRPr="00BB5C10">
                            <w:rPr>
                              <w:rFonts w:ascii="Arial" w:hAnsi="Arial" w:cs="Arial"/>
                              <w:color w:val="FFFFFF"/>
                              <w:sz w:val="16"/>
                              <w:szCs w:val="16"/>
                            </w:rPr>
                            <w:t xml:space="preserve">Page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PAGE </w:instrText>
                          </w:r>
                          <w:r w:rsidRPr="00BB5C10">
                            <w:rPr>
                              <w:rFonts w:ascii="Arial" w:hAnsi="Arial" w:cs="Arial"/>
                              <w:color w:val="FFFFFF"/>
                              <w:sz w:val="16"/>
                              <w:szCs w:val="16"/>
                            </w:rPr>
                            <w:fldChar w:fldCharType="separate"/>
                          </w:r>
                          <w:r>
                            <w:rPr>
                              <w:rFonts w:ascii="Arial" w:hAnsi="Arial" w:cs="Arial"/>
                              <w:noProof/>
                              <w:color w:val="FFFFFF"/>
                              <w:sz w:val="16"/>
                              <w:szCs w:val="16"/>
                            </w:rPr>
                            <w:t>3</w:t>
                          </w:r>
                          <w:r w:rsidRPr="00BB5C10">
                            <w:rPr>
                              <w:rFonts w:ascii="Arial" w:hAnsi="Arial" w:cs="Arial"/>
                              <w:color w:val="FFFFFF"/>
                              <w:sz w:val="16"/>
                              <w:szCs w:val="16"/>
                            </w:rPr>
                            <w:fldChar w:fldCharType="end"/>
                          </w:r>
                          <w:r w:rsidRPr="00BB5C10">
                            <w:rPr>
                              <w:rFonts w:ascii="Arial" w:hAnsi="Arial" w:cs="Arial"/>
                              <w:color w:val="FFFFFF"/>
                              <w:sz w:val="16"/>
                              <w:szCs w:val="16"/>
                            </w:rPr>
                            <w:t xml:space="preserve"> of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NUMPAGES </w:instrText>
                          </w:r>
                          <w:r w:rsidRPr="00BB5C10">
                            <w:rPr>
                              <w:rFonts w:ascii="Arial" w:hAnsi="Arial" w:cs="Arial"/>
                              <w:color w:val="FFFFFF"/>
                              <w:sz w:val="16"/>
                              <w:szCs w:val="16"/>
                            </w:rPr>
                            <w:fldChar w:fldCharType="separate"/>
                          </w:r>
                          <w:r>
                            <w:rPr>
                              <w:rFonts w:ascii="Arial" w:hAnsi="Arial" w:cs="Arial"/>
                              <w:noProof/>
                              <w:color w:val="FFFFFF"/>
                              <w:sz w:val="16"/>
                              <w:szCs w:val="16"/>
                            </w:rPr>
                            <w:t>5</w:t>
                          </w:r>
                          <w:r w:rsidRPr="00BB5C10">
                            <w:rPr>
                              <w:rFonts w:ascii="Arial" w:hAnsi="Arial" w:cs="Arial"/>
                              <w:color w:val="FFFFFF"/>
                              <w:sz w:val="16"/>
                              <w:szCs w:val="16"/>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2412EDB1" id="_x0000_t202" coordsize="21600,21600" o:spt="202" path="m,l,21600r21600,l21600,xe">
              <v:stroke joinstyle="miter"/>
              <v:path gradientshapeok="t" o:connecttype="rect"/>
            </v:shapetype>
            <v:shape id="Text Box 1" o:spid="_x0000_s1026" type="#_x0000_t202" style="position:absolute;margin-left:483.8pt;margin-top:34.1pt;width:66.8pt;height:13.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" o:allowincell="f" fillcolor="#4f81bd" stroked="f">
              <v:textbox style="mso-fit-shape-to-text:t" inset=",0,,0">
                <w:txbxContent>
                  <w:p w14:paraId="53F98FE8" w14:textId="77777777" w:rsidR="006974F0" w:rsidRPr="00BB5C10" w:rsidRDefault="006974F0" w:rsidP="000841DC">
                    <w:pPr>
                      <w:spacing w:before="40" w:after="40"/>
                      <w:jc w:val="center"/>
                      <w:rPr>
                        <w:rFonts w:ascii="Arial" w:hAnsi="Arial" w:cs="Arial"/>
                        <w:color w:val="FFFFFF"/>
                        <w:sz w:val="16"/>
                        <w:szCs w:val="16"/>
                      </w:rPr>
                    </w:pPr>
                    <w:r w:rsidRPr="00BB5C10">
                      <w:rPr>
                        <w:rFonts w:ascii="Arial" w:hAnsi="Arial" w:cs="Arial"/>
                        <w:color w:val="FFFFFF"/>
                        <w:sz w:val="16"/>
                        <w:szCs w:val="16"/>
                      </w:rPr>
                      <w:t xml:space="preserve">Page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PAGE </w:instrText>
                    </w:r>
                    <w:r w:rsidRPr="00BB5C10">
                      <w:rPr>
                        <w:rFonts w:ascii="Arial" w:hAnsi="Arial" w:cs="Arial"/>
                        <w:color w:val="FFFFFF"/>
                        <w:sz w:val="16"/>
                        <w:szCs w:val="16"/>
                      </w:rPr>
                      <w:fldChar w:fldCharType="separate"/>
                    </w:r>
                    <w:r>
                      <w:rPr>
                        <w:rFonts w:ascii="Arial" w:hAnsi="Arial" w:cs="Arial"/>
                        <w:noProof/>
                        <w:color w:val="FFFFFF"/>
                        <w:sz w:val="16"/>
                        <w:szCs w:val="16"/>
                      </w:rPr>
                      <w:t>3</w:t>
                    </w:r>
                    <w:r w:rsidRPr="00BB5C10">
                      <w:rPr>
                        <w:rFonts w:ascii="Arial" w:hAnsi="Arial" w:cs="Arial"/>
                        <w:color w:val="FFFFFF"/>
                        <w:sz w:val="16"/>
                        <w:szCs w:val="16"/>
                      </w:rPr>
                      <w:fldChar w:fldCharType="end"/>
                    </w:r>
                    <w:r w:rsidRPr="00BB5C10">
                      <w:rPr>
                        <w:rFonts w:ascii="Arial" w:hAnsi="Arial" w:cs="Arial"/>
                        <w:color w:val="FFFFFF"/>
                        <w:sz w:val="16"/>
                        <w:szCs w:val="16"/>
                      </w:rPr>
                      <w:t xml:space="preserve"> of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NUMPAGES </w:instrText>
                    </w:r>
                    <w:r w:rsidRPr="00BB5C10">
                      <w:rPr>
                        <w:rFonts w:ascii="Arial" w:hAnsi="Arial" w:cs="Arial"/>
                        <w:color w:val="FFFFFF"/>
                        <w:sz w:val="16"/>
                        <w:szCs w:val="16"/>
                      </w:rPr>
                      <w:fldChar w:fldCharType="separate"/>
                    </w:r>
                    <w:r>
                      <w:rPr>
                        <w:rFonts w:ascii="Arial" w:hAnsi="Arial" w:cs="Arial"/>
                        <w:noProof/>
                        <w:color w:val="FFFFFF"/>
                        <w:sz w:val="16"/>
                        <w:szCs w:val="16"/>
                      </w:rPr>
                      <w:t>5</w:t>
                    </w:r>
                    <w:r w:rsidRPr="00BB5C10">
                      <w:rPr>
                        <w:rFonts w:ascii="Arial" w:hAnsi="Arial" w:cs="Arial"/>
                        <w:color w:val="FFFFFF"/>
                        <w:sz w:val="16"/>
                        <w:szCs w:val="16"/>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6192" behindDoc="0" locked="0" layoutInCell="1" allowOverlap="1" wp14:anchorId="6BE03501" wp14:editId="135E4B05">
              <wp:simplePos x="0" y="0"/>
              <wp:positionH relativeFrom="page">
                <wp:posOffset>1284605</wp:posOffset>
              </wp:positionH>
              <wp:positionV relativeFrom="page">
                <wp:posOffset>391160</wp:posOffset>
              </wp:positionV>
              <wp:extent cx="4792980" cy="266700"/>
              <wp:effectExtent l="0" t="0" r="0" b="0"/>
              <wp:wrapNone/>
              <wp:docPr id="1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92980" cy="266700"/>
                      </a:xfrm>
                      <a:prstGeom prst="rect">
                        <a:avLst/>
                      </a:prstGeom>
                      <a:noFill/>
                      <a:ln>
                        <a:noFill/>
                      </a:ln>
                    </wps:spPr>
                    <wps:txbx>
                      <w:txbxContent>
                        <w:p w14:paraId="6C4A8467" w14:textId="0547411B" w:rsidR="006974F0" w:rsidRPr="00A91CB7" w:rsidRDefault="006974F0" w:rsidP="000841DC">
                          <w:pPr>
                            <w:rPr>
                              <w:rFonts w:ascii="Cambria" w:hAnsi="Cambria" w:cs="Arial"/>
                            </w:rPr>
                          </w:pPr>
                          <w:r>
                            <w:rPr>
                              <w:rFonts w:ascii="Cambria" w:hAnsi="Cambria" w:cs="Arial"/>
                              <w:sz w:val="16"/>
                              <w:szCs w:val="16"/>
                            </w:rPr>
                            <w:t>Dynamics 365 - Demand Management and Inventory Shortage – Rev 1</w:t>
                          </w:r>
                        </w:p>
                      </w:txbxContent>
                    </wps:txbx>
                    <wps:bodyPr rot="0" vert="horz" wrap="square" lIns="91440" tIns="0" rIns="91440" bIns="45720" anchor="t"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6BE03501" id="Rectangle 13" o:spid="_x0000_s1027" style="position:absolute;margin-left:101.15pt;margin-top:30.8pt;width:377.4pt;height:2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" filled="f" stroked="f">
              <v:textbox inset=",0">
                <w:txbxContent>
                  <w:p w14:paraId="6C4A8467" w14:textId="0547411B" w:rsidR="006974F0" w:rsidRPr="00A91CB7" w:rsidRDefault="006974F0" w:rsidP="000841DC">
                    <w:pPr>
                      <w:rPr>
                        <w:rFonts w:ascii="Cambria" w:hAnsi="Cambria" w:cs="Arial"/>
                      </w:rPr>
                    </w:pPr>
                    <w:r>
                      <w:rPr>
                        <w:rFonts w:ascii="Cambria" w:hAnsi="Cambria" w:cs="Arial"/>
                        <w:sz w:val="16"/>
                        <w:szCs w:val="16"/>
                      </w:rPr>
                      <w:t>Dynamics 365 - Demand Management and Inventory Shortage – Rev 1</w:t>
                    </w:r>
                  </w:p>
                </w:txbxContent>
              </v:textbox>
              <w10:wrap anchorx="page" anchory="page"/>
            </v:rect>
          </w:pict>
        </mc:Fallback>
      </mc:AlternateContent>
    </w:r>
    <w:r>
      <w:rPr>
        <w:noProof/>
      </w:rPr>
      <w:t xml:space="preserve">  </w:t>
    </w:r>
  </w:p>
  <w:p w14:paraId="564A7CE8" w14:textId="77777777" w:rsidR="006974F0" w:rsidRPr="000841DC" w:rsidRDefault="006974F0" w:rsidP="000841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0BE3"/>
    <w:multiLevelType w:val="hybridMultilevel"/>
    <w:tmpl w:val="8BD4A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17A58"/>
    <w:multiLevelType w:val="hybridMultilevel"/>
    <w:tmpl w:val="C2141F08"/>
    <w:lvl w:ilvl="0" w:tplc="C964A4C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059CA"/>
    <w:multiLevelType w:val="hybridMultilevel"/>
    <w:tmpl w:val="C2FAA9FE"/>
    <w:lvl w:ilvl="0" w:tplc="1756956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25E0F"/>
    <w:multiLevelType w:val="multilevel"/>
    <w:tmpl w:val="5A00085E"/>
    <w:lvl w:ilvl="0">
      <w:start w:val="1"/>
      <w:numFmt w:val="decimal"/>
      <w:lvlText w:val="%1."/>
      <w:lvlJc w:val="left"/>
      <w:pPr>
        <w:ind w:left="825" w:hanging="720"/>
      </w:pPr>
      <w:rPr>
        <w:rFonts w:hint="default"/>
      </w:rPr>
    </w:lvl>
    <w:lvl w:ilvl="1">
      <w:start w:val="1"/>
      <w:numFmt w:val="decimal"/>
      <w:isLgl/>
      <w:lvlText w:val="%1.%2."/>
      <w:lvlJc w:val="left"/>
      <w:pPr>
        <w:ind w:left="465" w:hanging="360"/>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185" w:hanging="108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545" w:hanging="1440"/>
      </w:pPr>
      <w:rPr>
        <w:rFonts w:hint="default"/>
      </w:rPr>
    </w:lvl>
  </w:abstractNum>
  <w:abstractNum w:abstractNumId="4" w15:restartNumberingAfterBreak="0">
    <w:nsid w:val="27BB76FA"/>
    <w:multiLevelType w:val="hybridMultilevel"/>
    <w:tmpl w:val="3B220BB8"/>
    <w:lvl w:ilvl="0" w:tplc="1756956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B606C"/>
    <w:multiLevelType w:val="hybridMultilevel"/>
    <w:tmpl w:val="C9160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C107D9"/>
    <w:multiLevelType w:val="hybridMultilevel"/>
    <w:tmpl w:val="95DCC8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2637F55"/>
    <w:multiLevelType w:val="hybridMultilevel"/>
    <w:tmpl w:val="CED42F1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4AD3E7D"/>
    <w:multiLevelType w:val="hybridMultilevel"/>
    <w:tmpl w:val="CED42F1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2A14E0"/>
    <w:multiLevelType w:val="hybridMultilevel"/>
    <w:tmpl w:val="130C1D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C13107D"/>
    <w:multiLevelType w:val="multilevel"/>
    <w:tmpl w:val="1E981C64"/>
    <w:lvl w:ilvl="0">
      <w:start w:val="1"/>
      <w:numFmt w:val="decimal"/>
      <w:pStyle w:val="Heading1"/>
      <w:lvlText w:val="%1"/>
      <w:lvlJc w:val="left"/>
      <w:pPr>
        <w:tabs>
          <w:tab w:val="num" w:pos="432"/>
        </w:tabs>
        <w:ind w:left="432" w:hanging="432"/>
      </w:pPr>
      <w:rPr>
        <w:rFonts w:hint="default"/>
        <w:sz w:val="22"/>
        <w:szCs w:val="22"/>
      </w:rPr>
    </w:lvl>
    <w:lvl w:ilvl="1">
      <w:start w:val="1"/>
      <w:numFmt w:val="decimal"/>
      <w:pStyle w:val="Heading2"/>
      <w:lvlText w:val="%1.%2"/>
      <w:lvlJc w:val="left"/>
      <w:pPr>
        <w:tabs>
          <w:tab w:val="num" w:pos="3996"/>
        </w:tabs>
        <w:ind w:left="399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6F4F7481"/>
    <w:multiLevelType w:val="hybridMultilevel"/>
    <w:tmpl w:val="6FF0D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927C9A"/>
    <w:multiLevelType w:val="hybridMultilevel"/>
    <w:tmpl w:val="0C626A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7E304C16"/>
    <w:multiLevelType w:val="hybridMultilevel"/>
    <w:tmpl w:val="5AE445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3"/>
  </w:num>
  <w:num w:numId="4">
    <w:abstractNumId w:val="9"/>
  </w:num>
  <w:num w:numId="5">
    <w:abstractNumId w:val="6"/>
  </w:num>
  <w:num w:numId="6">
    <w:abstractNumId w:val="12"/>
  </w:num>
  <w:num w:numId="7">
    <w:abstractNumId w:val="8"/>
  </w:num>
  <w:num w:numId="8">
    <w:abstractNumId w:val="7"/>
  </w:num>
  <w:num w:numId="9">
    <w:abstractNumId w:val="0"/>
  </w:num>
  <w:num w:numId="10">
    <w:abstractNumId w:val="11"/>
  </w:num>
  <w:num w:numId="11">
    <w:abstractNumId w:val="5"/>
  </w:num>
  <w:num w:numId="12">
    <w:abstractNumId w:val="1"/>
  </w:num>
  <w:num w:numId="13">
    <w:abstractNumId w:val="4"/>
  </w:num>
  <w:num w:numId="14">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1MbUwNTc3MDI2NTRT0lEKTi0uzszPAykwMq0FADsmt+EtAAAA"/>
  </w:docVars>
  <w:rsids>
    <w:rsidRoot w:val="00282E0D"/>
    <w:rsid w:val="00000728"/>
    <w:rsid w:val="000039A4"/>
    <w:rsid w:val="00004FDE"/>
    <w:rsid w:val="000052EF"/>
    <w:rsid w:val="00006046"/>
    <w:rsid w:val="000066BD"/>
    <w:rsid w:val="000077ED"/>
    <w:rsid w:val="00007930"/>
    <w:rsid w:val="00007B86"/>
    <w:rsid w:val="000102FB"/>
    <w:rsid w:val="00010D8F"/>
    <w:rsid w:val="00011BC6"/>
    <w:rsid w:val="00012158"/>
    <w:rsid w:val="00013F43"/>
    <w:rsid w:val="00013F4C"/>
    <w:rsid w:val="00014313"/>
    <w:rsid w:val="0001524E"/>
    <w:rsid w:val="000153E2"/>
    <w:rsid w:val="00015D88"/>
    <w:rsid w:val="00015F7A"/>
    <w:rsid w:val="00017339"/>
    <w:rsid w:val="000176C0"/>
    <w:rsid w:val="00017B65"/>
    <w:rsid w:val="00017FD1"/>
    <w:rsid w:val="0002063B"/>
    <w:rsid w:val="00021627"/>
    <w:rsid w:val="0002176C"/>
    <w:rsid w:val="00022236"/>
    <w:rsid w:val="0002272C"/>
    <w:rsid w:val="00023D50"/>
    <w:rsid w:val="0002448F"/>
    <w:rsid w:val="00024FCC"/>
    <w:rsid w:val="00025506"/>
    <w:rsid w:val="000258E9"/>
    <w:rsid w:val="00026A1D"/>
    <w:rsid w:val="00027065"/>
    <w:rsid w:val="00027C1C"/>
    <w:rsid w:val="000305C7"/>
    <w:rsid w:val="00030D85"/>
    <w:rsid w:val="00031F45"/>
    <w:rsid w:val="000325F8"/>
    <w:rsid w:val="00032A9A"/>
    <w:rsid w:val="00032FC4"/>
    <w:rsid w:val="00033AAA"/>
    <w:rsid w:val="00033F98"/>
    <w:rsid w:val="0003610B"/>
    <w:rsid w:val="000364F9"/>
    <w:rsid w:val="00036C29"/>
    <w:rsid w:val="00036E7A"/>
    <w:rsid w:val="00040409"/>
    <w:rsid w:val="00040D03"/>
    <w:rsid w:val="0004102B"/>
    <w:rsid w:val="0004120E"/>
    <w:rsid w:val="0004139D"/>
    <w:rsid w:val="00041711"/>
    <w:rsid w:val="00043000"/>
    <w:rsid w:val="00043183"/>
    <w:rsid w:val="000439C2"/>
    <w:rsid w:val="00044FFB"/>
    <w:rsid w:val="00045619"/>
    <w:rsid w:val="00045B98"/>
    <w:rsid w:val="00045E07"/>
    <w:rsid w:val="000465C4"/>
    <w:rsid w:val="00046649"/>
    <w:rsid w:val="00046B5F"/>
    <w:rsid w:val="0005017C"/>
    <w:rsid w:val="000513FB"/>
    <w:rsid w:val="000527D0"/>
    <w:rsid w:val="00053B88"/>
    <w:rsid w:val="00053DB5"/>
    <w:rsid w:val="00054116"/>
    <w:rsid w:val="00054314"/>
    <w:rsid w:val="000545E9"/>
    <w:rsid w:val="000549A4"/>
    <w:rsid w:val="00054D40"/>
    <w:rsid w:val="00054E2E"/>
    <w:rsid w:val="000556C7"/>
    <w:rsid w:val="00055E1D"/>
    <w:rsid w:val="00057684"/>
    <w:rsid w:val="00057C44"/>
    <w:rsid w:val="00060A6B"/>
    <w:rsid w:val="00060C37"/>
    <w:rsid w:val="00060F39"/>
    <w:rsid w:val="0006141F"/>
    <w:rsid w:val="00061824"/>
    <w:rsid w:val="00061E80"/>
    <w:rsid w:val="00063534"/>
    <w:rsid w:val="000637D2"/>
    <w:rsid w:val="00064180"/>
    <w:rsid w:val="000647A7"/>
    <w:rsid w:val="00064FFE"/>
    <w:rsid w:val="000650DB"/>
    <w:rsid w:val="0006614D"/>
    <w:rsid w:val="00066417"/>
    <w:rsid w:val="000669EE"/>
    <w:rsid w:val="00066B69"/>
    <w:rsid w:val="000670CA"/>
    <w:rsid w:val="00070262"/>
    <w:rsid w:val="000706C3"/>
    <w:rsid w:val="000720B7"/>
    <w:rsid w:val="00072223"/>
    <w:rsid w:val="00072427"/>
    <w:rsid w:val="00072839"/>
    <w:rsid w:val="00072C9B"/>
    <w:rsid w:val="00074A29"/>
    <w:rsid w:val="0007565D"/>
    <w:rsid w:val="00075A40"/>
    <w:rsid w:val="000766C0"/>
    <w:rsid w:val="00076EAA"/>
    <w:rsid w:val="000771FB"/>
    <w:rsid w:val="000774DF"/>
    <w:rsid w:val="000806B0"/>
    <w:rsid w:val="00080828"/>
    <w:rsid w:val="000812E9"/>
    <w:rsid w:val="0008164C"/>
    <w:rsid w:val="00081D11"/>
    <w:rsid w:val="00083E35"/>
    <w:rsid w:val="000841DC"/>
    <w:rsid w:val="000849B6"/>
    <w:rsid w:val="0008526C"/>
    <w:rsid w:val="00085389"/>
    <w:rsid w:val="0008590E"/>
    <w:rsid w:val="00085F39"/>
    <w:rsid w:val="0008628C"/>
    <w:rsid w:val="00086E42"/>
    <w:rsid w:val="00086F6A"/>
    <w:rsid w:val="000870B1"/>
    <w:rsid w:val="00087112"/>
    <w:rsid w:val="00090A63"/>
    <w:rsid w:val="0009169B"/>
    <w:rsid w:val="000926AD"/>
    <w:rsid w:val="00092EC6"/>
    <w:rsid w:val="000937E8"/>
    <w:rsid w:val="00093B17"/>
    <w:rsid w:val="00093FBE"/>
    <w:rsid w:val="00095A32"/>
    <w:rsid w:val="00096447"/>
    <w:rsid w:val="00096561"/>
    <w:rsid w:val="00097573"/>
    <w:rsid w:val="000975D3"/>
    <w:rsid w:val="00097B90"/>
    <w:rsid w:val="00097E93"/>
    <w:rsid w:val="000A0132"/>
    <w:rsid w:val="000A092C"/>
    <w:rsid w:val="000A0C47"/>
    <w:rsid w:val="000A104A"/>
    <w:rsid w:val="000A149B"/>
    <w:rsid w:val="000A14B7"/>
    <w:rsid w:val="000A1F8B"/>
    <w:rsid w:val="000A20FE"/>
    <w:rsid w:val="000A25FA"/>
    <w:rsid w:val="000A2ACA"/>
    <w:rsid w:val="000A2C64"/>
    <w:rsid w:val="000A2CF4"/>
    <w:rsid w:val="000A3B45"/>
    <w:rsid w:val="000A6515"/>
    <w:rsid w:val="000A6CC2"/>
    <w:rsid w:val="000A79CF"/>
    <w:rsid w:val="000B0A7F"/>
    <w:rsid w:val="000B0B5E"/>
    <w:rsid w:val="000B0FB2"/>
    <w:rsid w:val="000B1000"/>
    <w:rsid w:val="000B2BB9"/>
    <w:rsid w:val="000B2D60"/>
    <w:rsid w:val="000B53E2"/>
    <w:rsid w:val="000B6088"/>
    <w:rsid w:val="000B7232"/>
    <w:rsid w:val="000C03EE"/>
    <w:rsid w:val="000C0C8D"/>
    <w:rsid w:val="000C0EF0"/>
    <w:rsid w:val="000C156A"/>
    <w:rsid w:val="000C1DE3"/>
    <w:rsid w:val="000C2A28"/>
    <w:rsid w:val="000C4377"/>
    <w:rsid w:val="000C4ABA"/>
    <w:rsid w:val="000C51BD"/>
    <w:rsid w:val="000C5E6A"/>
    <w:rsid w:val="000C5F76"/>
    <w:rsid w:val="000C608E"/>
    <w:rsid w:val="000C631D"/>
    <w:rsid w:val="000C6653"/>
    <w:rsid w:val="000C674B"/>
    <w:rsid w:val="000C6FD3"/>
    <w:rsid w:val="000C7567"/>
    <w:rsid w:val="000C7E6A"/>
    <w:rsid w:val="000D08C9"/>
    <w:rsid w:val="000D0CCF"/>
    <w:rsid w:val="000D110E"/>
    <w:rsid w:val="000D13EB"/>
    <w:rsid w:val="000D14FD"/>
    <w:rsid w:val="000D428E"/>
    <w:rsid w:val="000D49C5"/>
    <w:rsid w:val="000D52DF"/>
    <w:rsid w:val="000D54A5"/>
    <w:rsid w:val="000D5852"/>
    <w:rsid w:val="000D5C50"/>
    <w:rsid w:val="000D6795"/>
    <w:rsid w:val="000D747A"/>
    <w:rsid w:val="000D7A20"/>
    <w:rsid w:val="000E0819"/>
    <w:rsid w:val="000E191E"/>
    <w:rsid w:val="000E3470"/>
    <w:rsid w:val="000E3539"/>
    <w:rsid w:val="000E3CDD"/>
    <w:rsid w:val="000E4C3B"/>
    <w:rsid w:val="000E6AAC"/>
    <w:rsid w:val="000E6BCF"/>
    <w:rsid w:val="000E6F45"/>
    <w:rsid w:val="000E7D80"/>
    <w:rsid w:val="000F0722"/>
    <w:rsid w:val="000F139E"/>
    <w:rsid w:val="000F1FC8"/>
    <w:rsid w:val="000F2DF5"/>
    <w:rsid w:val="000F3AB2"/>
    <w:rsid w:val="000F493B"/>
    <w:rsid w:val="000F4A25"/>
    <w:rsid w:val="000F50EC"/>
    <w:rsid w:val="000F60EB"/>
    <w:rsid w:val="000F71E9"/>
    <w:rsid w:val="00100F59"/>
    <w:rsid w:val="00101150"/>
    <w:rsid w:val="00101767"/>
    <w:rsid w:val="0010247F"/>
    <w:rsid w:val="00104332"/>
    <w:rsid w:val="00104B5B"/>
    <w:rsid w:val="00105BB1"/>
    <w:rsid w:val="00105E2E"/>
    <w:rsid w:val="0010614F"/>
    <w:rsid w:val="00106DF7"/>
    <w:rsid w:val="001118D9"/>
    <w:rsid w:val="00112E12"/>
    <w:rsid w:val="0011451B"/>
    <w:rsid w:val="001163DF"/>
    <w:rsid w:val="00117E65"/>
    <w:rsid w:val="001200CB"/>
    <w:rsid w:val="00120D33"/>
    <w:rsid w:val="00120DC4"/>
    <w:rsid w:val="001229ED"/>
    <w:rsid w:val="00122BCC"/>
    <w:rsid w:val="00122CF1"/>
    <w:rsid w:val="00122DCE"/>
    <w:rsid w:val="0012354A"/>
    <w:rsid w:val="00123D3E"/>
    <w:rsid w:val="00124852"/>
    <w:rsid w:val="00125428"/>
    <w:rsid w:val="0012559F"/>
    <w:rsid w:val="00125CFA"/>
    <w:rsid w:val="00126DE6"/>
    <w:rsid w:val="001278DA"/>
    <w:rsid w:val="0012799F"/>
    <w:rsid w:val="00127E77"/>
    <w:rsid w:val="00130366"/>
    <w:rsid w:val="00132373"/>
    <w:rsid w:val="00132944"/>
    <w:rsid w:val="00133C9A"/>
    <w:rsid w:val="00133DA7"/>
    <w:rsid w:val="001366B6"/>
    <w:rsid w:val="001367A5"/>
    <w:rsid w:val="00136AE3"/>
    <w:rsid w:val="0013708F"/>
    <w:rsid w:val="00137157"/>
    <w:rsid w:val="00140D09"/>
    <w:rsid w:val="0014100F"/>
    <w:rsid w:val="00141F5F"/>
    <w:rsid w:val="00142170"/>
    <w:rsid w:val="001426D4"/>
    <w:rsid w:val="0014274A"/>
    <w:rsid w:val="001442B9"/>
    <w:rsid w:val="00144C2A"/>
    <w:rsid w:val="00144F20"/>
    <w:rsid w:val="00144F58"/>
    <w:rsid w:val="00146722"/>
    <w:rsid w:val="001471AB"/>
    <w:rsid w:val="0015050C"/>
    <w:rsid w:val="00150A32"/>
    <w:rsid w:val="0015197F"/>
    <w:rsid w:val="00151E67"/>
    <w:rsid w:val="00151F11"/>
    <w:rsid w:val="00152F4C"/>
    <w:rsid w:val="001541F3"/>
    <w:rsid w:val="00154F41"/>
    <w:rsid w:val="001554A8"/>
    <w:rsid w:val="00157FBA"/>
    <w:rsid w:val="001612CD"/>
    <w:rsid w:val="0016268B"/>
    <w:rsid w:val="00162E5C"/>
    <w:rsid w:val="001632EF"/>
    <w:rsid w:val="00163BC5"/>
    <w:rsid w:val="00164012"/>
    <w:rsid w:val="00164D75"/>
    <w:rsid w:val="00165B84"/>
    <w:rsid w:val="00165D43"/>
    <w:rsid w:val="00165E6F"/>
    <w:rsid w:val="00165FB6"/>
    <w:rsid w:val="0016636F"/>
    <w:rsid w:val="001669B6"/>
    <w:rsid w:val="001671F7"/>
    <w:rsid w:val="00167761"/>
    <w:rsid w:val="00167E94"/>
    <w:rsid w:val="00170A2B"/>
    <w:rsid w:val="00170F75"/>
    <w:rsid w:val="001712C1"/>
    <w:rsid w:val="00172CB7"/>
    <w:rsid w:val="00174765"/>
    <w:rsid w:val="001752FA"/>
    <w:rsid w:val="0017567B"/>
    <w:rsid w:val="00176499"/>
    <w:rsid w:val="001772F7"/>
    <w:rsid w:val="0017733B"/>
    <w:rsid w:val="001816B3"/>
    <w:rsid w:val="00183517"/>
    <w:rsid w:val="001839E2"/>
    <w:rsid w:val="00183EAD"/>
    <w:rsid w:val="00184708"/>
    <w:rsid w:val="0018554F"/>
    <w:rsid w:val="001856CF"/>
    <w:rsid w:val="0018614D"/>
    <w:rsid w:val="00187D71"/>
    <w:rsid w:val="00190B46"/>
    <w:rsid w:val="00190C07"/>
    <w:rsid w:val="0019149A"/>
    <w:rsid w:val="00191AAC"/>
    <w:rsid w:val="001927FF"/>
    <w:rsid w:val="001943BE"/>
    <w:rsid w:val="00194F3F"/>
    <w:rsid w:val="0019692C"/>
    <w:rsid w:val="0019795A"/>
    <w:rsid w:val="00197E0D"/>
    <w:rsid w:val="001A07DC"/>
    <w:rsid w:val="001A1375"/>
    <w:rsid w:val="001A140A"/>
    <w:rsid w:val="001A3AF4"/>
    <w:rsid w:val="001A4B6C"/>
    <w:rsid w:val="001A65B8"/>
    <w:rsid w:val="001A65D6"/>
    <w:rsid w:val="001A709A"/>
    <w:rsid w:val="001A76E3"/>
    <w:rsid w:val="001A7CBF"/>
    <w:rsid w:val="001B426E"/>
    <w:rsid w:val="001B501B"/>
    <w:rsid w:val="001B50E2"/>
    <w:rsid w:val="001B5B0E"/>
    <w:rsid w:val="001B701E"/>
    <w:rsid w:val="001B7033"/>
    <w:rsid w:val="001B7FBB"/>
    <w:rsid w:val="001C0BA4"/>
    <w:rsid w:val="001C0BB3"/>
    <w:rsid w:val="001C1C2B"/>
    <w:rsid w:val="001C2016"/>
    <w:rsid w:val="001C2944"/>
    <w:rsid w:val="001C3A8E"/>
    <w:rsid w:val="001C508A"/>
    <w:rsid w:val="001C54B6"/>
    <w:rsid w:val="001C660A"/>
    <w:rsid w:val="001C663A"/>
    <w:rsid w:val="001C6693"/>
    <w:rsid w:val="001C7A23"/>
    <w:rsid w:val="001D00C8"/>
    <w:rsid w:val="001D1948"/>
    <w:rsid w:val="001D1CB8"/>
    <w:rsid w:val="001D2019"/>
    <w:rsid w:val="001D203D"/>
    <w:rsid w:val="001D21A6"/>
    <w:rsid w:val="001D26C7"/>
    <w:rsid w:val="001D2A16"/>
    <w:rsid w:val="001D2D2E"/>
    <w:rsid w:val="001D3413"/>
    <w:rsid w:val="001D351F"/>
    <w:rsid w:val="001D4178"/>
    <w:rsid w:val="001D4D61"/>
    <w:rsid w:val="001D4E18"/>
    <w:rsid w:val="001E02AD"/>
    <w:rsid w:val="001E101B"/>
    <w:rsid w:val="001E2E6B"/>
    <w:rsid w:val="001E370B"/>
    <w:rsid w:val="001E4941"/>
    <w:rsid w:val="001E496C"/>
    <w:rsid w:val="001E522D"/>
    <w:rsid w:val="001E53C4"/>
    <w:rsid w:val="001E7E41"/>
    <w:rsid w:val="001F11D4"/>
    <w:rsid w:val="001F2448"/>
    <w:rsid w:val="001F4108"/>
    <w:rsid w:val="001F4303"/>
    <w:rsid w:val="001F471F"/>
    <w:rsid w:val="001F675A"/>
    <w:rsid w:val="001F68B1"/>
    <w:rsid w:val="001F6B40"/>
    <w:rsid w:val="001F79BA"/>
    <w:rsid w:val="001F7B9D"/>
    <w:rsid w:val="001F7EF4"/>
    <w:rsid w:val="00200EDA"/>
    <w:rsid w:val="00202926"/>
    <w:rsid w:val="00202A71"/>
    <w:rsid w:val="002035E7"/>
    <w:rsid w:val="002037E1"/>
    <w:rsid w:val="00203B01"/>
    <w:rsid w:val="0020555B"/>
    <w:rsid w:val="002070A3"/>
    <w:rsid w:val="00207853"/>
    <w:rsid w:val="00207A52"/>
    <w:rsid w:val="00207E74"/>
    <w:rsid w:val="00210504"/>
    <w:rsid w:val="00210D6D"/>
    <w:rsid w:val="002122D7"/>
    <w:rsid w:val="00212492"/>
    <w:rsid w:val="00212970"/>
    <w:rsid w:val="00213C31"/>
    <w:rsid w:val="00213CCC"/>
    <w:rsid w:val="00214797"/>
    <w:rsid w:val="00215240"/>
    <w:rsid w:val="00215E35"/>
    <w:rsid w:val="00216A57"/>
    <w:rsid w:val="00216DC0"/>
    <w:rsid w:val="0021796B"/>
    <w:rsid w:val="00220716"/>
    <w:rsid w:val="00221AC2"/>
    <w:rsid w:val="00221B92"/>
    <w:rsid w:val="0022276C"/>
    <w:rsid w:val="00222BC6"/>
    <w:rsid w:val="00222D68"/>
    <w:rsid w:val="00223F05"/>
    <w:rsid w:val="00224055"/>
    <w:rsid w:val="002276AB"/>
    <w:rsid w:val="0023042D"/>
    <w:rsid w:val="00231170"/>
    <w:rsid w:val="002313B7"/>
    <w:rsid w:val="002313EB"/>
    <w:rsid w:val="002318FF"/>
    <w:rsid w:val="00231A55"/>
    <w:rsid w:val="00231F3C"/>
    <w:rsid w:val="00232CBB"/>
    <w:rsid w:val="00233046"/>
    <w:rsid w:val="00233D2A"/>
    <w:rsid w:val="00233D2F"/>
    <w:rsid w:val="00234751"/>
    <w:rsid w:val="00234B7A"/>
    <w:rsid w:val="0023589D"/>
    <w:rsid w:val="002368E6"/>
    <w:rsid w:val="0023699A"/>
    <w:rsid w:val="00237553"/>
    <w:rsid w:val="00240753"/>
    <w:rsid w:val="00241278"/>
    <w:rsid w:val="002412C3"/>
    <w:rsid w:val="002415DD"/>
    <w:rsid w:val="0024278D"/>
    <w:rsid w:val="00243074"/>
    <w:rsid w:val="00243D2A"/>
    <w:rsid w:val="0024459B"/>
    <w:rsid w:val="00245265"/>
    <w:rsid w:val="00245310"/>
    <w:rsid w:val="00247DDA"/>
    <w:rsid w:val="0025005A"/>
    <w:rsid w:val="002510BF"/>
    <w:rsid w:val="00251CAF"/>
    <w:rsid w:val="00251D4E"/>
    <w:rsid w:val="0025220B"/>
    <w:rsid w:val="002524D3"/>
    <w:rsid w:val="002525DA"/>
    <w:rsid w:val="002530FD"/>
    <w:rsid w:val="00253862"/>
    <w:rsid w:val="002548D0"/>
    <w:rsid w:val="0025501F"/>
    <w:rsid w:val="00256182"/>
    <w:rsid w:val="00256B37"/>
    <w:rsid w:val="002576E8"/>
    <w:rsid w:val="0025786E"/>
    <w:rsid w:val="00260517"/>
    <w:rsid w:val="00261974"/>
    <w:rsid w:val="00261B9A"/>
    <w:rsid w:val="00261E60"/>
    <w:rsid w:val="002624BB"/>
    <w:rsid w:val="002636ED"/>
    <w:rsid w:val="00264D7D"/>
    <w:rsid w:val="00265B68"/>
    <w:rsid w:val="00265BE1"/>
    <w:rsid w:val="00265FC7"/>
    <w:rsid w:val="00266CD6"/>
    <w:rsid w:val="00266D84"/>
    <w:rsid w:val="00266E70"/>
    <w:rsid w:val="00270B75"/>
    <w:rsid w:val="002714D7"/>
    <w:rsid w:val="00271702"/>
    <w:rsid w:val="00271835"/>
    <w:rsid w:val="00274A15"/>
    <w:rsid w:val="00274A3B"/>
    <w:rsid w:val="00274EC7"/>
    <w:rsid w:val="00275A0B"/>
    <w:rsid w:val="00275FF0"/>
    <w:rsid w:val="0027609F"/>
    <w:rsid w:val="002776FC"/>
    <w:rsid w:val="00277AAA"/>
    <w:rsid w:val="00277D3E"/>
    <w:rsid w:val="00282E0D"/>
    <w:rsid w:val="00283B83"/>
    <w:rsid w:val="0028409F"/>
    <w:rsid w:val="0028451A"/>
    <w:rsid w:val="0028696D"/>
    <w:rsid w:val="00286DA3"/>
    <w:rsid w:val="0028728A"/>
    <w:rsid w:val="002877F1"/>
    <w:rsid w:val="00287AFD"/>
    <w:rsid w:val="002907D3"/>
    <w:rsid w:val="00290985"/>
    <w:rsid w:val="002913CF"/>
    <w:rsid w:val="00292F8D"/>
    <w:rsid w:val="0029319B"/>
    <w:rsid w:val="002932C7"/>
    <w:rsid w:val="002934A8"/>
    <w:rsid w:val="00294783"/>
    <w:rsid w:val="00294F5E"/>
    <w:rsid w:val="0029547E"/>
    <w:rsid w:val="00295669"/>
    <w:rsid w:val="002956A0"/>
    <w:rsid w:val="00295E0A"/>
    <w:rsid w:val="00295E99"/>
    <w:rsid w:val="00296AC6"/>
    <w:rsid w:val="00297E00"/>
    <w:rsid w:val="002A0AB4"/>
    <w:rsid w:val="002A0D5D"/>
    <w:rsid w:val="002A268A"/>
    <w:rsid w:val="002A4A9F"/>
    <w:rsid w:val="002A50D0"/>
    <w:rsid w:val="002A5246"/>
    <w:rsid w:val="002A56F1"/>
    <w:rsid w:val="002A5808"/>
    <w:rsid w:val="002A5F7E"/>
    <w:rsid w:val="002A61D3"/>
    <w:rsid w:val="002A6BFC"/>
    <w:rsid w:val="002A6C3D"/>
    <w:rsid w:val="002A7C6E"/>
    <w:rsid w:val="002B0D27"/>
    <w:rsid w:val="002B14C0"/>
    <w:rsid w:val="002B2280"/>
    <w:rsid w:val="002B26F6"/>
    <w:rsid w:val="002B2927"/>
    <w:rsid w:val="002B2A8C"/>
    <w:rsid w:val="002B3348"/>
    <w:rsid w:val="002B361A"/>
    <w:rsid w:val="002B4F24"/>
    <w:rsid w:val="002B5096"/>
    <w:rsid w:val="002B55CA"/>
    <w:rsid w:val="002B5740"/>
    <w:rsid w:val="002B5BBE"/>
    <w:rsid w:val="002B675D"/>
    <w:rsid w:val="002B7A87"/>
    <w:rsid w:val="002B7EB6"/>
    <w:rsid w:val="002C1003"/>
    <w:rsid w:val="002C175E"/>
    <w:rsid w:val="002C1A01"/>
    <w:rsid w:val="002C23C3"/>
    <w:rsid w:val="002C48B4"/>
    <w:rsid w:val="002C4ACE"/>
    <w:rsid w:val="002C63F7"/>
    <w:rsid w:val="002C77D3"/>
    <w:rsid w:val="002D068E"/>
    <w:rsid w:val="002D133C"/>
    <w:rsid w:val="002D22B3"/>
    <w:rsid w:val="002D2916"/>
    <w:rsid w:val="002D2A08"/>
    <w:rsid w:val="002D2BCA"/>
    <w:rsid w:val="002D374B"/>
    <w:rsid w:val="002D4680"/>
    <w:rsid w:val="002D4862"/>
    <w:rsid w:val="002D76E7"/>
    <w:rsid w:val="002D7807"/>
    <w:rsid w:val="002E0366"/>
    <w:rsid w:val="002E08B3"/>
    <w:rsid w:val="002E1273"/>
    <w:rsid w:val="002E12C6"/>
    <w:rsid w:val="002E1CA7"/>
    <w:rsid w:val="002E3294"/>
    <w:rsid w:val="002E3891"/>
    <w:rsid w:val="002E4E98"/>
    <w:rsid w:val="002E5A88"/>
    <w:rsid w:val="002E6041"/>
    <w:rsid w:val="002E676D"/>
    <w:rsid w:val="002E6E77"/>
    <w:rsid w:val="002E6EB2"/>
    <w:rsid w:val="002E7175"/>
    <w:rsid w:val="002E7C91"/>
    <w:rsid w:val="002F0810"/>
    <w:rsid w:val="002F19CE"/>
    <w:rsid w:val="002F1A25"/>
    <w:rsid w:val="002F1D4B"/>
    <w:rsid w:val="002F4A32"/>
    <w:rsid w:val="002F4DE2"/>
    <w:rsid w:val="002F5C56"/>
    <w:rsid w:val="002F6445"/>
    <w:rsid w:val="002F6A3F"/>
    <w:rsid w:val="002F6CCA"/>
    <w:rsid w:val="002F78AD"/>
    <w:rsid w:val="00300B92"/>
    <w:rsid w:val="00301263"/>
    <w:rsid w:val="003022B5"/>
    <w:rsid w:val="0030232A"/>
    <w:rsid w:val="0030256D"/>
    <w:rsid w:val="00302D63"/>
    <w:rsid w:val="003034A1"/>
    <w:rsid w:val="00305493"/>
    <w:rsid w:val="00306340"/>
    <w:rsid w:val="00307B33"/>
    <w:rsid w:val="00307B97"/>
    <w:rsid w:val="00307DB6"/>
    <w:rsid w:val="00310184"/>
    <w:rsid w:val="00310411"/>
    <w:rsid w:val="00310852"/>
    <w:rsid w:val="00310C31"/>
    <w:rsid w:val="00312091"/>
    <w:rsid w:val="00313569"/>
    <w:rsid w:val="00313AB2"/>
    <w:rsid w:val="00313C38"/>
    <w:rsid w:val="0031552B"/>
    <w:rsid w:val="00315794"/>
    <w:rsid w:val="003159A6"/>
    <w:rsid w:val="0031689D"/>
    <w:rsid w:val="00316A8F"/>
    <w:rsid w:val="003172EE"/>
    <w:rsid w:val="0031745C"/>
    <w:rsid w:val="003175FA"/>
    <w:rsid w:val="0032150C"/>
    <w:rsid w:val="0032161D"/>
    <w:rsid w:val="0032170F"/>
    <w:rsid w:val="0032261A"/>
    <w:rsid w:val="00322987"/>
    <w:rsid w:val="00322D64"/>
    <w:rsid w:val="00323983"/>
    <w:rsid w:val="0032590A"/>
    <w:rsid w:val="003261BD"/>
    <w:rsid w:val="00326BE7"/>
    <w:rsid w:val="00330B70"/>
    <w:rsid w:val="00330EC0"/>
    <w:rsid w:val="00332A50"/>
    <w:rsid w:val="00335031"/>
    <w:rsid w:val="00336F97"/>
    <w:rsid w:val="0034057F"/>
    <w:rsid w:val="00340DFF"/>
    <w:rsid w:val="00341879"/>
    <w:rsid w:val="00341951"/>
    <w:rsid w:val="00341FB9"/>
    <w:rsid w:val="003420B3"/>
    <w:rsid w:val="0034259B"/>
    <w:rsid w:val="00343A0D"/>
    <w:rsid w:val="00343D01"/>
    <w:rsid w:val="00343FE7"/>
    <w:rsid w:val="00344C32"/>
    <w:rsid w:val="003451E8"/>
    <w:rsid w:val="00345CF8"/>
    <w:rsid w:val="00345F7B"/>
    <w:rsid w:val="00346F63"/>
    <w:rsid w:val="00346FFA"/>
    <w:rsid w:val="0034702B"/>
    <w:rsid w:val="0034713B"/>
    <w:rsid w:val="00351188"/>
    <w:rsid w:val="0035221C"/>
    <w:rsid w:val="00353F07"/>
    <w:rsid w:val="003540A1"/>
    <w:rsid w:val="003544E8"/>
    <w:rsid w:val="003548CC"/>
    <w:rsid w:val="003548E8"/>
    <w:rsid w:val="0035498F"/>
    <w:rsid w:val="0035674E"/>
    <w:rsid w:val="003567F1"/>
    <w:rsid w:val="00356A49"/>
    <w:rsid w:val="003578D4"/>
    <w:rsid w:val="003618B6"/>
    <w:rsid w:val="003631C5"/>
    <w:rsid w:val="00363C23"/>
    <w:rsid w:val="00364DE2"/>
    <w:rsid w:val="003651C4"/>
    <w:rsid w:val="0036559D"/>
    <w:rsid w:val="00365F36"/>
    <w:rsid w:val="00366418"/>
    <w:rsid w:val="003667DE"/>
    <w:rsid w:val="00367DAC"/>
    <w:rsid w:val="003702D8"/>
    <w:rsid w:val="00370B2A"/>
    <w:rsid w:val="003720DE"/>
    <w:rsid w:val="00373E52"/>
    <w:rsid w:val="0037446E"/>
    <w:rsid w:val="003749D3"/>
    <w:rsid w:val="00374CB2"/>
    <w:rsid w:val="00374ED8"/>
    <w:rsid w:val="003751D4"/>
    <w:rsid w:val="003752F4"/>
    <w:rsid w:val="003756B5"/>
    <w:rsid w:val="00375FF2"/>
    <w:rsid w:val="003779B7"/>
    <w:rsid w:val="00380C97"/>
    <w:rsid w:val="0038333B"/>
    <w:rsid w:val="00385C35"/>
    <w:rsid w:val="003867EF"/>
    <w:rsid w:val="00387317"/>
    <w:rsid w:val="00390937"/>
    <w:rsid w:val="00395F5C"/>
    <w:rsid w:val="0039600D"/>
    <w:rsid w:val="003966E3"/>
    <w:rsid w:val="00396B30"/>
    <w:rsid w:val="00397CAB"/>
    <w:rsid w:val="003A0BEA"/>
    <w:rsid w:val="003A230C"/>
    <w:rsid w:val="003A2505"/>
    <w:rsid w:val="003A2BDF"/>
    <w:rsid w:val="003A35E7"/>
    <w:rsid w:val="003A58A3"/>
    <w:rsid w:val="003A5D3D"/>
    <w:rsid w:val="003A6135"/>
    <w:rsid w:val="003A6B48"/>
    <w:rsid w:val="003A6EC9"/>
    <w:rsid w:val="003A7054"/>
    <w:rsid w:val="003A7B3E"/>
    <w:rsid w:val="003B0986"/>
    <w:rsid w:val="003B1799"/>
    <w:rsid w:val="003B1FBF"/>
    <w:rsid w:val="003B27C1"/>
    <w:rsid w:val="003B35E9"/>
    <w:rsid w:val="003B3864"/>
    <w:rsid w:val="003B4321"/>
    <w:rsid w:val="003B43A8"/>
    <w:rsid w:val="003B4A6C"/>
    <w:rsid w:val="003B6241"/>
    <w:rsid w:val="003B663F"/>
    <w:rsid w:val="003B6B2D"/>
    <w:rsid w:val="003B7DC8"/>
    <w:rsid w:val="003C028A"/>
    <w:rsid w:val="003C0AEB"/>
    <w:rsid w:val="003C175B"/>
    <w:rsid w:val="003C1C28"/>
    <w:rsid w:val="003C2C17"/>
    <w:rsid w:val="003C2F72"/>
    <w:rsid w:val="003C3182"/>
    <w:rsid w:val="003C322C"/>
    <w:rsid w:val="003C3F18"/>
    <w:rsid w:val="003C658D"/>
    <w:rsid w:val="003C68E8"/>
    <w:rsid w:val="003C73A3"/>
    <w:rsid w:val="003C7D76"/>
    <w:rsid w:val="003D0BAE"/>
    <w:rsid w:val="003D1715"/>
    <w:rsid w:val="003D1D03"/>
    <w:rsid w:val="003D1F5E"/>
    <w:rsid w:val="003D3283"/>
    <w:rsid w:val="003D3640"/>
    <w:rsid w:val="003D41E3"/>
    <w:rsid w:val="003D4834"/>
    <w:rsid w:val="003D4BFC"/>
    <w:rsid w:val="003D623B"/>
    <w:rsid w:val="003D62EA"/>
    <w:rsid w:val="003D68D2"/>
    <w:rsid w:val="003E0420"/>
    <w:rsid w:val="003E0517"/>
    <w:rsid w:val="003E1409"/>
    <w:rsid w:val="003E1919"/>
    <w:rsid w:val="003E24F9"/>
    <w:rsid w:val="003E2626"/>
    <w:rsid w:val="003E2F13"/>
    <w:rsid w:val="003E3383"/>
    <w:rsid w:val="003E361B"/>
    <w:rsid w:val="003E3F5F"/>
    <w:rsid w:val="003E3F7E"/>
    <w:rsid w:val="003E48B9"/>
    <w:rsid w:val="003E4A22"/>
    <w:rsid w:val="003E4C64"/>
    <w:rsid w:val="003E4F17"/>
    <w:rsid w:val="003E4FC1"/>
    <w:rsid w:val="003E5456"/>
    <w:rsid w:val="003E5B1E"/>
    <w:rsid w:val="003E6282"/>
    <w:rsid w:val="003F105B"/>
    <w:rsid w:val="003F1196"/>
    <w:rsid w:val="003F1CC0"/>
    <w:rsid w:val="003F1E40"/>
    <w:rsid w:val="003F2192"/>
    <w:rsid w:val="003F23A0"/>
    <w:rsid w:val="003F2BFC"/>
    <w:rsid w:val="003F4842"/>
    <w:rsid w:val="003F4A7C"/>
    <w:rsid w:val="003F4C76"/>
    <w:rsid w:val="003F4F33"/>
    <w:rsid w:val="003F62FA"/>
    <w:rsid w:val="003F6934"/>
    <w:rsid w:val="003F7FDD"/>
    <w:rsid w:val="004009D4"/>
    <w:rsid w:val="00400C2E"/>
    <w:rsid w:val="00401C69"/>
    <w:rsid w:val="00402DD1"/>
    <w:rsid w:val="0040450D"/>
    <w:rsid w:val="004057D5"/>
    <w:rsid w:val="004059DD"/>
    <w:rsid w:val="00405A5C"/>
    <w:rsid w:val="00405E3D"/>
    <w:rsid w:val="00406B38"/>
    <w:rsid w:val="004073E8"/>
    <w:rsid w:val="00411434"/>
    <w:rsid w:val="0041194C"/>
    <w:rsid w:val="00411D2A"/>
    <w:rsid w:val="00412A6D"/>
    <w:rsid w:val="0041437B"/>
    <w:rsid w:val="004144E5"/>
    <w:rsid w:val="0041452B"/>
    <w:rsid w:val="00416C98"/>
    <w:rsid w:val="0041781F"/>
    <w:rsid w:val="00420EE2"/>
    <w:rsid w:val="00421D03"/>
    <w:rsid w:val="00421E09"/>
    <w:rsid w:val="00421E3D"/>
    <w:rsid w:val="00422B39"/>
    <w:rsid w:val="00423C8A"/>
    <w:rsid w:val="004242B2"/>
    <w:rsid w:val="004260B5"/>
    <w:rsid w:val="00426409"/>
    <w:rsid w:val="00426496"/>
    <w:rsid w:val="00426C01"/>
    <w:rsid w:val="0042719C"/>
    <w:rsid w:val="00427E3B"/>
    <w:rsid w:val="00427FBD"/>
    <w:rsid w:val="00432AF5"/>
    <w:rsid w:val="0043322C"/>
    <w:rsid w:val="00433628"/>
    <w:rsid w:val="00433725"/>
    <w:rsid w:val="004358F2"/>
    <w:rsid w:val="00435DD4"/>
    <w:rsid w:val="00435EBE"/>
    <w:rsid w:val="00436537"/>
    <w:rsid w:val="004377E4"/>
    <w:rsid w:val="004378EB"/>
    <w:rsid w:val="0044215B"/>
    <w:rsid w:val="00442771"/>
    <w:rsid w:val="004428DF"/>
    <w:rsid w:val="00442B59"/>
    <w:rsid w:val="00442BEB"/>
    <w:rsid w:val="00442C9F"/>
    <w:rsid w:val="00442E5B"/>
    <w:rsid w:val="00443153"/>
    <w:rsid w:val="004436CE"/>
    <w:rsid w:val="0044402F"/>
    <w:rsid w:val="004442D4"/>
    <w:rsid w:val="00444463"/>
    <w:rsid w:val="00444E91"/>
    <w:rsid w:val="004450C7"/>
    <w:rsid w:val="00446469"/>
    <w:rsid w:val="00446BF4"/>
    <w:rsid w:val="00446F1E"/>
    <w:rsid w:val="00447663"/>
    <w:rsid w:val="00447EB4"/>
    <w:rsid w:val="0045029F"/>
    <w:rsid w:val="004504C0"/>
    <w:rsid w:val="00450BE8"/>
    <w:rsid w:val="0045112F"/>
    <w:rsid w:val="004515DB"/>
    <w:rsid w:val="004518B1"/>
    <w:rsid w:val="0045196A"/>
    <w:rsid w:val="00451974"/>
    <w:rsid w:val="0045216E"/>
    <w:rsid w:val="0045254C"/>
    <w:rsid w:val="00454ACE"/>
    <w:rsid w:val="004551A2"/>
    <w:rsid w:val="004552ED"/>
    <w:rsid w:val="004574A4"/>
    <w:rsid w:val="00457A61"/>
    <w:rsid w:val="00457BB2"/>
    <w:rsid w:val="00457DCE"/>
    <w:rsid w:val="0046048E"/>
    <w:rsid w:val="004604A4"/>
    <w:rsid w:val="00462CD0"/>
    <w:rsid w:val="0046469F"/>
    <w:rsid w:val="0046518D"/>
    <w:rsid w:val="004653D3"/>
    <w:rsid w:val="004659D6"/>
    <w:rsid w:val="00465EF7"/>
    <w:rsid w:val="0046670B"/>
    <w:rsid w:val="00467CA5"/>
    <w:rsid w:val="00467D17"/>
    <w:rsid w:val="00470687"/>
    <w:rsid w:val="004709DB"/>
    <w:rsid w:val="00470C84"/>
    <w:rsid w:val="00470CC9"/>
    <w:rsid w:val="00471100"/>
    <w:rsid w:val="0047144B"/>
    <w:rsid w:val="0047176E"/>
    <w:rsid w:val="004718B3"/>
    <w:rsid w:val="00471D6B"/>
    <w:rsid w:val="00473958"/>
    <w:rsid w:val="00473F75"/>
    <w:rsid w:val="00474DC0"/>
    <w:rsid w:val="00475636"/>
    <w:rsid w:val="00475B9D"/>
    <w:rsid w:val="00476751"/>
    <w:rsid w:val="00476E76"/>
    <w:rsid w:val="00477115"/>
    <w:rsid w:val="00480A58"/>
    <w:rsid w:val="00481690"/>
    <w:rsid w:val="00481B9F"/>
    <w:rsid w:val="00481E02"/>
    <w:rsid w:val="004824AE"/>
    <w:rsid w:val="00483344"/>
    <w:rsid w:val="004850C4"/>
    <w:rsid w:val="004856D5"/>
    <w:rsid w:val="00485A51"/>
    <w:rsid w:val="00485AA0"/>
    <w:rsid w:val="00485FFD"/>
    <w:rsid w:val="0048689F"/>
    <w:rsid w:val="00486C14"/>
    <w:rsid w:val="00487641"/>
    <w:rsid w:val="004878F9"/>
    <w:rsid w:val="00487E4B"/>
    <w:rsid w:val="004902D1"/>
    <w:rsid w:val="00490488"/>
    <w:rsid w:val="004905B2"/>
    <w:rsid w:val="004909CA"/>
    <w:rsid w:val="00490D0C"/>
    <w:rsid w:val="00491B00"/>
    <w:rsid w:val="00491E13"/>
    <w:rsid w:val="004923CF"/>
    <w:rsid w:val="00494AED"/>
    <w:rsid w:val="004961F1"/>
    <w:rsid w:val="0049736B"/>
    <w:rsid w:val="004977D5"/>
    <w:rsid w:val="00497A4A"/>
    <w:rsid w:val="004A07C3"/>
    <w:rsid w:val="004A0E5B"/>
    <w:rsid w:val="004A2A35"/>
    <w:rsid w:val="004A3A7F"/>
    <w:rsid w:val="004A3C60"/>
    <w:rsid w:val="004A4FB9"/>
    <w:rsid w:val="004A5599"/>
    <w:rsid w:val="004A67C7"/>
    <w:rsid w:val="004A6C4A"/>
    <w:rsid w:val="004A7AEC"/>
    <w:rsid w:val="004B0829"/>
    <w:rsid w:val="004B0867"/>
    <w:rsid w:val="004B0BE2"/>
    <w:rsid w:val="004B0D86"/>
    <w:rsid w:val="004B196D"/>
    <w:rsid w:val="004B1FB7"/>
    <w:rsid w:val="004B2D2A"/>
    <w:rsid w:val="004B31F4"/>
    <w:rsid w:val="004B358C"/>
    <w:rsid w:val="004B5C21"/>
    <w:rsid w:val="004B5DB6"/>
    <w:rsid w:val="004B7D3F"/>
    <w:rsid w:val="004C14CA"/>
    <w:rsid w:val="004C1729"/>
    <w:rsid w:val="004C188E"/>
    <w:rsid w:val="004C1D70"/>
    <w:rsid w:val="004C1EE8"/>
    <w:rsid w:val="004C2BB4"/>
    <w:rsid w:val="004C3867"/>
    <w:rsid w:val="004C3C76"/>
    <w:rsid w:val="004C439C"/>
    <w:rsid w:val="004C601F"/>
    <w:rsid w:val="004D00D8"/>
    <w:rsid w:val="004D0728"/>
    <w:rsid w:val="004D1F3E"/>
    <w:rsid w:val="004D282E"/>
    <w:rsid w:val="004D472F"/>
    <w:rsid w:val="004D50E7"/>
    <w:rsid w:val="004D51EB"/>
    <w:rsid w:val="004D544C"/>
    <w:rsid w:val="004D60DB"/>
    <w:rsid w:val="004D71DF"/>
    <w:rsid w:val="004D728F"/>
    <w:rsid w:val="004D7A23"/>
    <w:rsid w:val="004E049D"/>
    <w:rsid w:val="004E0AA8"/>
    <w:rsid w:val="004E10E0"/>
    <w:rsid w:val="004E1D3B"/>
    <w:rsid w:val="004E283D"/>
    <w:rsid w:val="004E2DEC"/>
    <w:rsid w:val="004E30B4"/>
    <w:rsid w:val="004E42B8"/>
    <w:rsid w:val="004E4E93"/>
    <w:rsid w:val="004E6DB8"/>
    <w:rsid w:val="004E7889"/>
    <w:rsid w:val="004F040F"/>
    <w:rsid w:val="004F162E"/>
    <w:rsid w:val="004F1BE7"/>
    <w:rsid w:val="004F2474"/>
    <w:rsid w:val="004F2BB0"/>
    <w:rsid w:val="004F4B78"/>
    <w:rsid w:val="004F53F8"/>
    <w:rsid w:val="004F549C"/>
    <w:rsid w:val="004F550D"/>
    <w:rsid w:val="004F577A"/>
    <w:rsid w:val="004F6377"/>
    <w:rsid w:val="004F6623"/>
    <w:rsid w:val="004F6DCC"/>
    <w:rsid w:val="004F7AFC"/>
    <w:rsid w:val="004F7CC6"/>
    <w:rsid w:val="00500257"/>
    <w:rsid w:val="00500440"/>
    <w:rsid w:val="00501498"/>
    <w:rsid w:val="0050253B"/>
    <w:rsid w:val="00502541"/>
    <w:rsid w:val="00502659"/>
    <w:rsid w:val="00502E2B"/>
    <w:rsid w:val="005033B7"/>
    <w:rsid w:val="00503CD1"/>
    <w:rsid w:val="00504C29"/>
    <w:rsid w:val="00504C84"/>
    <w:rsid w:val="005054BE"/>
    <w:rsid w:val="005067AE"/>
    <w:rsid w:val="0051285A"/>
    <w:rsid w:val="00512985"/>
    <w:rsid w:val="005143FF"/>
    <w:rsid w:val="005147A2"/>
    <w:rsid w:val="00514C7F"/>
    <w:rsid w:val="00514DB2"/>
    <w:rsid w:val="00516FB8"/>
    <w:rsid w:val="005176FD"/>
    <w:rsid w:val="00517F9D"/>
    <w:rsid w:val="005204CA"/>
    <w:rsid w:val="005211A9"/>
    <w:rsid w:val="005213E8"/>
    <w:rsid w:val="00521587"/>
    <w:rsid w:val="005227A2"/>
    <w:rsid w:val="00522B38"/>
    <w:rsid w:val="00527548"/>
    <w:rsid w:val="00527A65"/>
    <w:rsid w:val="00527EA2"/>
    <w:rsid w:val="00530379"/>
    <w:rsid w:val="0053076C"/>
    <w:rsid w:val="0053140B"/>
    <w:rsid w:val="005316C1"/>
    <w:rsid w:val="00531766"/>
    <w:rsid w:val="00531B73"/>
    <w:rsid w:val="00531D57"/>
    <w:rsid w:val="005320E9"/>
    <w:rsid w:val="0053363B"/>
    <w:rsid w:val="00533D8D"/>
    <w:rsid w:val="00534DBD"/>
    <w:rsid w:val="00535155"/>
    <w:rsid w:val="00535A6F"/>
    <w:rsid w:val="0053773C"/>
    <w:rsid w:val="005379BA"/>
    <w:rsid w:val="00537F5C"/>
    <w:rsid w:val="00540405"/>
    <w:rsid w:val="005411C0"/>
    <w:rsid w:val="00542011"/>
    <w:rsid w:val="00542BE0"/>
    <w:rsid w:val="00544165"/>
    <w:rsid w:val="005442F9"/>
    <w:rsid w:val="005451F5"/>
    <w:rsid w:val="00545B5E"/>
    <w:rsid w:val="005460DA"/>
    <w:rsid w:val="00547488"/>
    <w:rsid w:val="0055020A"/>
    <w:rsid w:val="00551947"/>
    <w:rsid w:val="00552105"/>
    <w:rsid w:val="0055349D"/>
    <w:rsid w:val="00553503"/>
    <w:rsid w:val="0055683E"/>
    <w:rsid w:val="00556EAB"/>
    <w:rsid w:val="00557AA0"/>
    <w:rsid w:val="00557EEC"/>
    <w:rsid w:val="005600A4"/>
    <w:rsid w:val="005616C0"/>
    <w:rsid w:val="00562041"/>
    <w:rsid w:val="00562359"/>
    <w:rsid w:val="00565737"/>
    <w:rsid w:val="005662C7"/>
    <w:rsid w:val="00573789"/>
    <w:rsid w:val="00573EA8"/>
    <w:rsid w:val="005741BC"/>
    <w:rsid w:val="00574D99"/>
    <w:rsid w:val="005755F5"/>
    <w:rsid w:val="00577EF9"/>
    <w:rsid w:val="005805A2"/>
    <w:rsid w:val="00581293"/>
    <w:rsid w:val="00583A87"/>
    <w:rsid w:val="00583FE4"/>
    <w:rsid w:val="00584BC9"/>
    <w:rsid w:val="0058519C"/>
    <w:rsid w:val="00585527"/>
    <w:rsid w:val="00586E18"/>
    <w:rsid w:val="0058719C"/>
    <w:rsid w:val="0058739D"/>
    <w:rsid w:val="005907D7"/>
    <w:rsid w:val="0059080E"/>
    <w:rsid w:val="00590915"/>
    <w:rsid w:val="00591EC4"/>
    <w:rsid w:val="00592F0C"/>
    <w:rsid w:val="00593C57"/>
    <w:rsid w:val="00593D82"/>
    <w:rsid w:val="00594568"/>
    <w:rsid w:val="00594B2C"/>
    <w:rsid w:val="00594E31"/>
    <w:rsid w:val="00594F56"/>
    <w:rsid w:val="005951FD"/>
    <w:rsid w:val="00595782"/>
    <w:rsid w:val="00596916"/>
    <w:rsid w:val="005A10F1"/>
    <w:rsid w:val="005A203B"/>
    <w:rsid w:val="005A2B02"/>
    <w:rsid w:val="005A2C35"/>
    <w:rsid w:val="005A304D"/>
    <w:rsid w:val="005A39D2"/>
    <w:rsid w:val="005A495F"/>
    <w:rsid w:val="005A4CF7"/>
    <w:rsid w:val="005A5031"/>
    <w:rsid w:val="005A5439"/>
    <w:rsid w:val="005A57C2"/>
    <w:rsid w:val="005A5931"/>
    <w:rsid w:val="005A63F7"/>
    <w:rsid w:val="005A655D"/>
    <w:rsid w:val="005A6C05"/>
    <w:rsid w:val="005A7D0D"/>
    <w:rsid w:val="005B0073"/>
    <w:rsid w:val="005B0116"/>
    <w:rsid w:val="005B07AC"/>
    <w:rsid w:val="005B12DC"/>
    <w:rsid w:val="005B18C0"/>
    <w:rsid w:val="005B1D8A"/>
    <w:rsid w:val="005B20A4"/>
    <w:rsid w:val="005B21F2"/>
    <w:rsid w:val="005B2738"/>
    <w:rsid w:val="005B5040"/>
    <w:rsid w:val="005B5D7F"/>
    <w:rsid w:val="005B66D0"/>
    <w:rsid w:val="005B6F05"/>
    <w:rsid w:val="005B717E"/>
    <w:rsid w:val="005B728C"/>
    <w:rsid w:val="005C0364"/>
    <w:rsid w:val="005C12FC"/>
    <w:rsid w:val="005C1B2B"/>
    <w:rsid w:val="005C2EE4"/>
    <w:rsid w:val="005C35E7"/>
    <w:rsid w:val="005C3990"/>
    <w:rsid w:val="005C4AE3"/>
    <w:rsid w:val="005C4B64"/>
    <w:rsid w:val="005C5223"/>
    <w:rsid w:val="005C57C0"/>
    <w:rsid w:val="005C59DF"/>
    <w:rsid w:val="005C64D2"/>
    <w:rsid w:val="005C7FBF"/>
    <w:rsid w:val="005D0015"/>
    <w:rsid w:val="005D11BE"/>
    <w:rsid w:val="005D2457"/>
    <w:rsid w:val="005D3687"/>
    <w:rsid w:val="005D3EE5"/>
    <w:rsid w:val="005D453C"/>
    <w:rsid w:val="005D467F"/>
    <w:rsid w:val="005D4D2E"/>
    <w:rsid w:val="005D51C0"/>
    <w:rsid w:val="005D5B84"/>
    <w:rsid w:val="005D5C03"/>
    <w:rsid w:val="005D64F1"/>
    <w:rsid w:val="005D79E6"/>
    <w:rsid w:val="005D7F85"/>
    <w:rsid w:val="005E114F"/>
    <w:rsid w:val="005E11F7"/>
    <w:rsid w:val="005E19FD"/>
    <w:rsid w:val="005E5448"/>
    <w:rsid w:val="005E64BE"/>
    <w:rsid w:val="005E64EC"/>
    <w:rsid w:val="005E6B31"/>
    <w:rsid w:val="005E7A21"/>
    <w:rsid w:val="005F13C6"/>
    <w:rsid w:val="005F2ED0"/>
    <w:rsid w:val="005F362C"/>
    <w:rsid w:val="005F3C75"/>
    <w:rsid w:val="005F4C0E"/>
    <w:rsid w:val="005F4DDF"/>
    <w:rsid w:val="005F5C68"/>
    <w:rsid w:val="005F62B7"/>
    <w:rsid w:val="005F657B"/>
    <w:rsid w:val="005F70A5"/>
    <w:rsid w:val="005F7950"/>
    <w:rsid w:val="00601017"/>
    <w:rsid w:val="006013A4"/>
    <w:rsid w:val="0060195B"/>
    <w:rsid w:val="00601F34"/>
    <w:rsid w:val="006021B5"/>
    <w:rsid w:val="00602439"/>
    <w:rsid w:val="00603E70"/>
    <w:rsid w:val="006042DB"/>
    <w:rsid w:val="00604751"/>
    <w:rsid w:val="00604B40"/>
    <w:rsid w:val="00604B9D"/>
    <w:rsid w:val="00604DCE"/>
    <w:rsid w:val="00604E5C"/>
    <w:rsid w:val="006050BD"/>
    <w:rsid w:val="00605300"/>
    <w:rsid w:val="006059BA"/>
    <w:rsid w:val="00605DB6"/>
    <w:rsid w:val="0060672A"/>
    <w:rsid w:val="00607E36"/>
    <w:rsid w:val="006103BD"/>
    <w:rsid w:val="0061103C"/>
    <w:rsid w:val="00611C1A"/>
    <w:rsid w:val="0061296F"/>
    <w:rsid w:val="00612D77"/>
    <w:rsid w:val="00613B4B"/>
    <w:rsid w:val="00613D0D"/>
    <w:rsid w:val="00614F62"/>
    <w:rsid w:val="006151A9"/>
    <w:rsid w:val="006161AE"/>
    <w:rsid w:val="00616F17"/>
    <w:rsid w:val="006203CE"/>
    <w:rsid w:val="006206FA"/>
    <w:rsid w:val="00621790"/>
    <w:rsid w:val="006218FB"/>
    <w:rsid w:val="00621BE1"/>
    <w:rsid w:val="0062234E"/>
    <w:rsid w:val="00622395"/>
    <w:rsid w:val="00622447"/>
    <w:rsid w:val="00624FCA"/>
    <w:rsid w:val="0062617D"/>
    <w:rsid w:val="0062636E"/>
    <w:rsid w:val="00626F49"/>
    <w:rsid w:val="00627AF8"/>
    <w:rsid w:val="00627E58"/>
    <w:rsid w:val="00630DAC"/>
    <w:rsid w:val="0063100B"/>
    <w:rsid w:val="0063250D"/>
    <w:rsid w:val="006325B7"/>
    <w:rsid w:val="0063283C"/>
    <w:rsid w:val="00632D7F"/>
    <w:rsid w:val="00635F6B"/>
    <w:rsid w:val="006363F9"/>
    <w:rsid w:val="006373B0"/>
    <w:rsid w:val="006373EA"/>
    <w:rsid w:val="006377FA"/>
    <w:rsid w:val="00641390"/>
    <w:rsid w:val="0064266A"/>
    <w:rsid w:val="00642722"/>
    <w:rsid w:val="00642E10"/>
    <w:rsid w:val="00642ECD"/>
    <w:rsid w:val="0064379B"/>
    <w:rsid w:val="00643FFA"/>
    <w:rsid w:val="006448AD"/>
    <w:rsid w:val="00645784"/>
    <w:rsid w:val="00645CAE"/>
    <w:rsid w:val="00646380"/>
    <w:rsid w:val="0064654F"/>
    <w:rsid w:val="006468AF"/>
    <w:rsid w:val="00646D16"/>
    <w:rsid w:val="00647052"/>
    <w:rsid w:val="006508B7"/>
    <w:rsid w:val="00650E0B"/>
    <w:rsid w:val="0065143D"/>
    <w:rsid w:val="006516D1"/>
    <w:rsid w:val="0065256F"/>
    <w:rsid w:val="00652742"/>
    <w:rsid w:val="0065276B"/>
    <w:rsid w:val="00652AEE"/>
    <w:rsid w:val="00654497"/>
    <w:rsid w:val="00654D4F"/>
    <w:rsid w:val="006569ED"/>
    <w:rsid w:val="00660306"/>
    <w:rsid w:val="0066059D"/>
    <w:rsid w:val="0066089B"/>
    <w:rsid w:val="00662AEA"/>
    <w:rsid w:val="00663408"/>
    <w:rsid w:val="00663CBE"/>
    <w:rsid w:val="00664A65"/>
    <w:rsid w:val="006650D1"/>
    <w:rsid w:val="006655B0"/>
    <w:rsid w:val="006657C6"/>
    <w:rsid w:val="006667FC"/>
    <w:rsid w:val="006669DA"/>
    <w:rsid w:val="00666CD3"/>
    <w:rsid w:val="006673ED"/>
    <w:rsid w:val="00667434"/>
    <w:rsid w:val="00670404"/>
    <w:rsid w:val="006706C4"/>
    <w:rsid w:val="006718C2"/>
    <w:rsid w:val="00672965"/>
    <w:rsid w:val="00672A24"/>
    <w:rsid w:val="00672E02"/>
    <w:rsid w:val="00672EF5"/>
    <w:rsid w:val="006733CE"/>
    <w:rsid w:val="00673669"/>
    <w:rsid w:val="00673682"/>
    <w:rsid w:val="00673E74"/>
    <w:rsid w:val="00674D0A"/>
    <w:rsid w:val="006764A5"/>
    <w:rsid w:val="00676943"/>
    <w:rsid w:val="00677218"/>
    <w:rsid w:val="00677378"/>
    <w:rsid w:val="00677DDA"/>
    <w:rsid w:val="00680333"/>
    <w:rsid w:val="00680B12"/>
    <w:rsid w:val="00681667"/>
    <w:rsid w:val="00682275"/>
    <w:rsid w:val="006827BE"/>
    <w:rsid w:val="006828F1"/>
    <w:rsid w:val="006838B3"/>
    <w:rsid w:val="00684E0D"/>
    <w:rsid w:val="00685C68"/>
    <w:rsid w:val="00685E63"/>
    <w:rsid w:val="0068625D"/>
    <w:rsid w:val="00686C4B"/>
    <w:rsid w:val="00686D10"/>
    <w:rsid w:val="00687338"/>
    <w:rsid w:val="00690C98"/>
    <w:rsid w:val="00691802"/>
    <w:rsid w:val="00691F96"/>
    <w:rsid w:val="006926EB"/>
    <w:rsid w:val="00692893"/>
    <w:rsid w:val="00692938"/>
    <w:rsid w:val="00692EC1"/>
    <w:rsid w:val="0069374F"/>
    <w:rsid w:val="006938B7"/>
    <w:rsid w:val="006939CE"/>
    <w:rsid w:val="00694301"/>
    <w:rsid w:val="00695283"/>
    <w:rsid w:val="00695BA7"/>
    <w:rsid w:val="006960DE"/>
    <w:rsid w:val="00696B48"/>
    <w:rsid w:val="00696CA6"/>
    <w:rsid w:val="006974F0"/>
    <w:rsid w:val="006A01F0"/>
    <w:rsid w:val="006A0281"/>
    <w:rsid w:val="006A05F8"/>
    <w:rsid w:val="006A2293"/>
    <w:rsid w:val="006A2B14"/>
    <w:rsid w:val="006A2B4E"/>
    <w:rsid w:val="006A33FF"/>
    <w:rsid w:val="006A3EA9"/>
    <w:rsid w:val="006A415C"/>
    <w:rsid w:val="006A4E83"/>
    <w:rsid w:val="006A4FE0"/>
    <w:rsid w:val="006A5C44"/>
    <w:rsid w:val="006A6DFA"/>
    <w:rsid w:val="006A700E"/>
    <w:rsid w:val="006B00FE"/>
    <w:rsid w:val="006B12E4"/>
    <w:rsid w:val="006B154F"/>
    <w:rsid w:val="006B1C3A"/>
    <w:rsid w:val="006B216B"/>
    <w:rsid w:val="006B2755"/>
    <w:rsid w:val="006B29E9"/>
    <w:rsid w:val="006B2ED6"/>
    <w:rsid w:val="006B2FF1"/>
    <w:rsid w:val="006B33C4"/>
    <w:rsid w:val="006B33D7"/>
    <w:rsid w:val="006B383E"/>
    <w:rsid w:val="006B3C8A"/>
    <w:rsid w:val="006B3D9B"/>
    <w:rsid w:val="006B40B2"/>
    <w:rsid w:val="006B50E4"/>
    <w:rsid w:val="006B619C"/>
    <w:rsid w:val="006B6362"/>
    <w:rsid w:val="006B711E"/>
    <w:rsid w:val="006B7F9E"/>
    <w:rsid w:val="006C084A"/>
    <w:rsid w:val="006C0BC1"/>
    <w:rsid w:val="006C2A35"/>
    <w:rsid w:val="006C34B3"/>
    <w:rsid w:val="006C3753"/>
    <w:rsid w:val="006C3936"/>
    <w:rsid w:val="006C417F"/>
    <w:rsid w:val="006C4216"/>
    <w:rsid w:val="006C46C6"/>
    <w:rsid w:val="006C4B62"/>
    <w:rsid w:val="006C4C9B"/>
    <w:rsid w:val="006C547E"/>
    <w:rsid w:val="006C762E"/>
    <w:rsid w:val="006C77E4"/>
    <w:rsid w:val="006C7F0B"/>
    <w:rsid w:val="006D0F19"/>
    <w:rsid w:val="006D112D"/>
    <w:rsid w:val="006D126D"/>
    <w:rsid w:val="006D1B71"/>
    <w:rsid w:val="006D1FA8"/>
    <w:rsid w:val="006D2DAB"/>
    <w:rsid w:val="006D371D"/>
    <w:rsid w:val="006D43E6"/>
    <w:rsid w:val="006D57D9"/>
    <w:rsid w:val="006D658C"/>
    <w:rsid w:val="006D7C98"/>
    <w:rsid w:val="006D7E9D"/>
    <w:rsid w:val="006E051B"/>
    <w:rsid w:val="006E1BFC"/>
    <w:rsid w:val="006E2A97"/>
    <w:rsid w:val="006E2B59"/>
    <w:rsid w:val="006E4A01"/>
    <w:rsid w:val="006E548E"/>
    <w:rsid w:val="006E59AE"/>
    <w:rsid w:val="006E7339"/>
    <w:rsid w:val="006E7B39"/>
    <w:rsid w:val="006F014A"/>
    <w:rsid w:val="006F014B"/>
    <w:rsid w:val="006F0B24"/>
    <w:rsid w:val="006F208D"/>
    <w:rsid w:val="006F3464"/>
    <w:rsid w:val="006F5277"/>
    <w:rsid w:val="006F546C"/>
    <w:rsid w:val="006F6142"/>
    <w:rsid w:val="00700B6C"/>
    <w:rsid w:val="00701D51"/>
    <w:rsid w:val="00701EB1"/>
    <w:rsid w:val="00701FAC"/>
    <w:rsid w:val="0070531D"/>
    <w:rsid w:val="00705796"/>
    <w:rsid w:val="00706308"/>
    <w:rsid w:val="007079CE"/>
    <w:rsid w:val="00707A7E"/>
    <w:rsid w:val="00710078"/>
    <w:rsid w:val="00710609"/>
    <w:rsid w:val="007108A8"/>
    <w:rsid w:val="00710B2F"/>
    <w:rsid w:val="007112CF"/>
    <w:rsid w:val="00712398"/>
    <w:rsid w:val="007125CB"/>
    <w:rsid w:val="0071283D"/>
    <w:rsid w:val="00713711"/>
    <w:rsid w:val="00713FDC"/>
    <w:rsid w:val="0071473B"/>
    <w:rsid w:val="007147F8"/>
    <w:rsid w:val="00715527"/>
    <w:rsid w:val="00715532"/>
    <w:rsid w:val="00715DBA"/>
    <w:rsid w:val="00716EC5"/>
    <w:rsid w:val="00717A34"/>
    <w:rsid w:val="00717E8E"/>
    <w:rsid w:val="00720C79"/>
    <w:rsid w:val="00722030"/>
    <w:rsid w:val="00722E18"/>
    <w:rsid w:val="007235B9"/>
    <w:rsid w:val="00723612"/>
    <w:rsid w:val="00723DAA"/>
    <w:rsid w:val="00723EF0"/>
    <w:rsid w:val="00724CCC"/>
    <w:rsid w:val="007250E4"/>
    <w:rsid w:val="007269B3"/>
    <w:rsid w:val="007269B7"/>
    <w:rsid w:val="007272AE"/>
    <w:rsid w:val="00727CE0"/>
    <w:rsid w:val="00727D79"/>
    <w:rsid w:val="007311FF"/>
    <w:rsid w:val="007317DC"/>
    <w:rsid w:val="00731973"/>
    <w:rsid w:val="00731CDA"/>
    <w:rsid w:val="0073226A"/>
    <w:rsid w:val="007323AC"/>
    <w:rsid w:val="007333F6"/>
    <w:rsid w:val="00734395"/>
    <w:rsid w:val="00734721"/>
    <w:rsid w:val="00734A55"/>
    <w:rsid w:val="00734ACB"/>
    <w:rsid w:val="00734D4F"/>
    <w:rsid w:val="007356F0"/>
    <w:rsid w:val="00736987"/>
    <w:rsid w:val="0073704C"/>
    <w:rsid w:val="00737E28"/>
    <w:rsid w:val="00737F2B"/>
    <w:rsid w:val="007406EE"/>
    <w:rsid w:val="00740A24"/>
    <w:rsid w:val="00742920"/>
    <w:rsid w:val="007445A2"/>
    <w:rsid w:val="007449A1"/>
    <w:rsid w:val="00745447"/>
    <w:rsid w:val="007457B6"/>
    <w:rsid w:val="00745D19"/>
    <w:rsid w:val="0074747B"/>
    <w:rsid w:val="00750076"/>
    <w:rsid w:val="007502A3"/>
    <w:rsid w:val="0075083E"/>
    <w:rsid w:val="00750ECE"/>
    <w:rsid w:val="007515A9"/>
    <w:rsid w:val="007528F7"/>
    <w:rsid w:val="0075309C"/>
    <w:rsid w:val="007530E8"/>
    <w:rsid w:val="0075312E"/>
    <w:rsid w:val="0075489A"/>
    <w:rsid w:val="00754929"/>
    <w:rsid w:val="00755724"/>
    <w:rsid w:val="00755A6B"/>
    <w:rsid w:val="00756D4D"/>
    <w:rsid w:val="00757215"/>
    <w:rsid w:val="0076087E"/>
    <w:rsid w:val="00760CC2"/>
    <w:rsid w:val="0076164D"/>
    <w:rsid w:val="007619AF"/>
    <w:rsid w:val="00761A2A"/>
    <w:rsid w:val="00762179"/>
    <w:rsid w:val="007633F8"/>
    <w:rsid w:val="007634C2"/>
    <w:rsid w:val="00763B2B"/>
    <w:rsid w:val="007640AD"/>
    <w:rsid w:val="00765654"/>
    <w:rsid w:val="0076577F"/>
    <w:rsid w:val="007657BC"/>
    <w:rsid w:val="0076694A"/>
    <w:rsid w:val="00767387"/>
    <w:rsid w:val="00767724"/>
    <w:rsid w:val="00767B1B"/>
    <w:rsid w:val="00767D70"/>
    <w:rsid w:val="00770255"/>
    <w:rsid w:val="00770AE8"/>
    <w:rsid w:val="00770F8C"/>
    <w:rsid w:val="00771581"/>
    <w:rsid w:val="007715CE"/>
    <w:rsid w:val="00773670"/>
    <w:rsid w:val="00774855"/>
    <w:rsid w:val="00775818"/>
    <w:rsid w:val="00776648"/>
    <w:rsid w:val="007769BD"/>
    <w:rsid w:val="0077780D"/>
    <w:rsid w:val="00780023"/>
    <w:rsid w:val="00782507"/>
    <w:rsid w:val="00782618"/>
    <w:rsid w:val="00782A2E"/>
    <w:rsid w:val="007836BF"/>
    <w:rsid w:val="0078426F"/>
    <w:rsid w:val="00784633"/>
    <w:rsid w:val="00785046"/>
    <w:rsid w:val="00785164"/>
    <w:rsid w:val="00786437"/>
    <w:rsid w:val="00786624"/>
    <w:rsid w:val="00787819"/>
    <w:rsid w:val="00787BE9"/>
    <w:rsid w:val="00790341"/>
    <w:rsid w:val="00791FF4"/>
    <w:rsid w:val="007928EF"/>
    <w:rsid w:val="00792B36"/>
    <w:rsid w:val="00792BC9"/>
    <w:rsid w:val="0079332A"/>
    <w:rsid w:val="00795010"/>
    <w:rsid w:val="0079556E"/>
    <w:rsid w:val="00795AFD"/>
    <w:rsid w:val="00796093"/>
    <w:rsid w:val="00797206"/>
    <w:rsid w:val="00797BF2"/>
    <w:rsid w:val="007A037A"/>
    <w:rsid w:val="007A095F"/>
    <w:rsid w:val="007A10F3"/>
    <w:rsid w:val="007A1872"/>
    <w:rsid w:val="007A2975"/>
    <w:rsid w:val="007A3968"/>
    <w:rsid w:val="007A4380"/>
    <w:rsid w:val="007A5092"/>
    <w:rsid w:val="007A57ED"/>
    <w:rsid w:val="007A5DA6"/>
    <w:rsid w:val="007A5FA6"/>
    <w:rsid w:val="007A68D7"/>
    <w:rsid w:val="007A6CAB"/>
    <w:rsid w:val="007A7529"/>
    <w:rsid w:val="007B0142"/>
    <w:rsid w:val="007B0201"/>
    <w:rsid w:val="007B0D17"/>
    <w:rsid w:val="007B3434"/>
    <w:rsid w:val="007B383E"/>
    <w:rsid w:val="007B5835"/>
    <w:rsid w:val="007B592A"/>
    <w:rsid w:val="007B616F"/>
    <w:rsid w:val="007B63A1"/>
    <w:rsid w:val="007B6B91"/>
    <w:rsid w:val="007B7B79"/>
    <w:rsid w:val="007B7C7E"/>
    <w:rsid w:val="007C0456"/>
    <w:rsid w:val="007C0A58"/>
    <w:rsid w:val="007C0D38"/>
    <w:rsid w:val="007C1FC8"/>
    <w:rsid w:val="007C4AB2"/>
    <w:rsid w:val="007C568C"/>
    <w:rsid w:val="007C59A8"/>
    <w:rsid w:val="007C6788"/>
    <w:rsid w:val="007C73DD"/>
    <w:rsid w:val="007C747F"/>
    <w:rsid w:val="007C7961"/>
    <w:rsid w:val="007D038B"/>
    <w:rsid w:val="007D088A"/>
    <w:rsid w:val="007D24DA"/>
    <w:rsid w:val="007D3C41"/>
    <w:rsid w:val="007D3CB7"/>
    <w:rsid w:val="007D4135"/>
    <w:rsid w:val="007D4AA0"/>
    <w:rsid w:val="007D4FA1"/>
    <w:rsid w:val="007D5116"/>
    <w:rsid w:val="007D583F"/>
    <w:rsid w:val="007D5D3A"/>
    <w:rsid w:val="007D65C4"/>
    <w:rsid w:val="007D67BA"/>
    <w:rsid w:val="007D6A20"/>
    <w:rsid w:val="007D6D6E"/>
    <w:rsid w:val="007D6EE5"/>
    <w:rsid w:val="007D7F96"/>
    <w:rsid w:val="007E04D2"/>
    <w:rsid w:val="007E0FDB"/>
    <w:rsid w:val="007E1DBE"/>
    <w:rsid w:val="007E3437"/>
    <w:rsid w:val="007E3B34"/>
    <w:rsid w:val="007E47CA"/>
    <w:rsid w:val="007E47DC"/>
    <w:rsid w:val="007E5E83"/>
    <w:rsid w:val="007E6399"/>
    <w:rsid w:val="007E657F"/>
    <w:rsid w:val="007E677D"/>
    <w:rsid w:val="007E738E"/>
    <w:rsid w:val="007E73C0"/>
    <w:rsid w:val="007F03DD"/>
    <w:rsid w:val="007F05A2"/>
    <w:rsid w:val="007F0DE3"/>
    <w:rsid w:val="007F2960"/>
    <w:rsid w:val="007F2CF2"/>
    <w:rsid w:val="007F40D4"/>
    <w:rsid w:val="007F4195"/>
    <w:rsid w:val="007F44E5"/>
    <w:rsid w:val="007F552E"/>
    <w:rsid w:val="007F5B20"/>
    <w:rsid w:val="007F614C"/>
    <w:rsid w:val="007F6188"/>
    <w:rsid w:val="007F66D5"/>
    <w:rsid w:val="007F68E3"/>
    <w:rsid w:val="007F6B96"/>
    <w:rsid w:val="007F6F32"/>
    <w:rsid w:val="007F7512"/>
    <w:rsid w:val="007F7AD6"/>
    <w:rsid w:val="008000BA"/>
    <w:rsid w:val="0080199E"/>
    <w:rsid w:val="00802829"/>
    <w:rsid w:val="008031AB"/>
    <w:rsid w:val="008034F5"/>
    <w:rsid w:val="00803556"/>
    <w:rsid w:val="00803857"/>
    <w:rsid w:val="0080519E"/>
    <w:rsid w:val="0080567D"/>
    <w:rsid w:val="00805912"/>
    <w:rsid w:val="00805A93"/>
    <w:rsid w:val="00806614"/>
    <w:rsid w:val="00806AF2"/>
    <w:rsid w:val="00807900"/>
    <w:rsid w:val="00810107"/>
    <w:rsid w:val="0081026F"/>
    <w:rsid w:val="008104DE"/>
    <w:rsid w:val="0081107C"/>
    <w:rsid w:val="00811C41"/>
    <w:rsid w:val="00811C64"/>
    <w:rsid w:val="008124FC"/>
    <w:rsid w:val="00812C4A"/>
    <w:rsid w:val="00813424"/>
    <w:rsid w:val="0081384C"/>
    <w:rsid w:val="00813963"/>
    <w:rsid w:val="00813D42"/>
    <w:rsid w:val="00814613"/>
    <w:rsid w:val="0081466F"/>
    <w:rsid w:val="00814B0D"/>
    <w:rsid w:val="00815804"/>
    <w:rsid w:val="008158AE"/>
    <w:rsid w:val="00815CAB"/>
    <w:rsid w:val="0081672D"/>
    <w:rsid w:val="008167AB"/>
    <w:rsid w:val="00816E5F"/>
    <w:rsid w:val="0081706D"/>
    <w:rsid w:val="00817A5D"/>
    <w:rsid w:val="008223E4"/>
    <w:rsid w:val="0082304D"/>
    <w:rsid w:val="008237CC"/>
    <w:rsid w:val="0082550C"/>
    <w:rsid w:val="0082571D"/>
    <w:rsid w:val="00825F12"/>
    <w:rsid w:val="00826114"/>
    <w:rsid w:val="0082704F"/>
    <w:rsid w:val="00830920"/>
    <w:rsid w:val="00831674"/>
    <w:rsid w:val="0083341A"/>
    <w:rsid w:val="008346D3"/>
    <w:rsid w:val="0083487F"/>
    <w:rsid w:val="008360C4"/>
    <w:rsid w:val="00836ED9"/>
    <w:rsid w:val="008374AE"/>
    <w:rsid w:val="00840905"/>
    <w:rsid w:val="0084122F"/>
    <w:rsid w:val="00841870"/>
    <w:rsid w:val="00844B55"/>
    <w:rsid w:val="00845536"/>
    <w:rsid w:val="00845D34"/>
    <w:rsid w:val="00847BFE"/>
    <w:rsid w:val="00850116"/>
    <w:rsid w:val="00851154"/>
    <w:rsid w:val="00852CA8"/>
    <w:rsid w:val="008543AB"/>
    <w:rsid w:val="00855236"/>
    <w:rsid w:val="008570D3"/>
    <w:rsid w:val="0086002F"/>
    <w:rsid w:val="00860491"/>
    <w:rsid w:val="0086141D"/>
    <w:rsid w:val="0086279B"/>
    <w:rsid w:val="00862E4A"/>
    <w:rsid w:val="0086349B"/>
    <w:rsid w:val="00863551"/>
    <w:rsid w:val="00863FA8"/>
    <w:rsid w:val="0086562F"/>
    <w:rsid w:val="00866D84"/>
    <w:rsid w:val="00867406"/>
    <w:rsid w:val="00867C10"/>
    <w:rsid w:val="00867C53"/>
    <w:rsid w:val="0087027C"/>
    <w:rsid w:val="008708B6"/>
    <w:rsid w:val="00871107"/>
    <w:rsid w:val="0087115C"/>
    <w:rsid w:val="0087218C"/>
    <w:rsid w:val="008736B7"/>
    <w:rsid w:val="00873899"/>
    <w:rsid w:val="0087389C"/>
    <w:rsid w:val="00874057"/>
    <w:rsid w:val="0087430A"/>
    <w:rsid w:val="0087462E"/>
    <w:rsid w:val="0087558C"/>
    <w:rsid w:val="008757F7"/>
    <w:rsid w:val="008759BF"/>
    <w:rsid w:val="008761CB"/>
    <w:rsid w:val="0087627D"/>
    <w:rsid w:val="00876487"/>
    <w:rsid w:val="00880088"/>
    <w:rsid w:val="008808C9"/>
    <w:rsid w:val="00880B90"/>
    <w:rsid w:val="00881795"/>
    <w:rsid w:val="00881BB5"/>
    <w:rsid w:val="00882E36"/>
    <w:rsid w:val="00882FB6"/>
    <w:rsid w:val="00883418"/>
    <w:rsid w:val="0088360C"/>
    <w:rsid w:val="00883A23"/>
    <w:rsid w:val="00884759"/>
    <w:rsid w:val="00884879"/>
    <w:rsid w:val="00884A2C"/>
    <w:rsid w:val="00885229"/>
    <w:rsid w:val="00885391"/>
    <w:rsid w:val="00885DB7"/>
    <w:rsid w:val="008862DD"/>
    <w:rsid w:val="0088652B"/>
    <w:rsid w:val="00887725"/>
    <w:rsid w:val="008905B7"/>
    <w:rsid w:val="008921E7"/>
    <w:rsid w:val="00892249"/>
    <w:rsid w:val="00893A1F"/>
    <w:rsid w:val="008944CB"/>
    <w:rsid w:val="00894989"/>
    <w:rsid w:val="00894A13"/>
    <w:rsid w:val="00894AF5"/>
    <w:rsid w:val="008950B9"/>
    <w:rsid w:val="008954D3"/>
    <w:rsid w:val="008A05D7"/>
    <w:rsid w:val="008A0CE9"/>
    <w:rsid w:val="008A1385"/>
    <w:rsid w:val="008A1471"/>
    <w:rsid w:val="008A245A"/>
    <w:rsid w:val="008A27F0"/>
    <w:rsid w:val="008A2975"/>
    <w:rsid w:val="008A342A"/>
    <w:rsid w:val="008A38AA"/>
    <w:rsid w:val="008A4D68"/>
    <w:rsid w:val="008A5668"/>
    <w:rsid w:val="008A6242"/>
    <w:rsid w:val="008A66BE"/>
    <w:rsid w:val="008A6721"/>
    <w:rsid w:val="008A6A3A"/>
    <w:rsid w:val="008A7185"/>
    <w:rsid w:val="008A7E1B"/>
    <w:rsid w:val="008B08B5"/>
    <w:rsid w:val="008B0ABD"/>
    <w:rsid w:val="008B10C7"/>
    <w:rsid w:val="008B20FB"/>
    <w:rsid w:val="008B2C5C"/>
    <w:rsid w:val="008B2F77"/>
    <w:rsid w:val="008B327B"/>
    <w:rsid w:val="008B3293"/>
    <w:rsid w:val="008B37F4"/>
    <w:rsid w:val="008B6779"/>
    <w:rsid w:val="008B6F54"/>
    <w:rsid w:val="008B72A0"/>
    <w:rsid w:val="008B7D93"/>
    <w:rsid w:val="008C07B7"/>
    <w:rsid w:val="008C1B4A"/>
    <w:rsid w:val="008C2430"/>
    <w:rsid w:val="008C31F7"/>
    <w:rsid w:val="008C33A5"/>
    <w:rsid w:val="008C392E"/>
    <w:rsid w:val="008C4D55"/>
    <w:rsid w:val="008C66E6"/>
    <w:rsid w:val="008D05EF"/>
    <w:rsid w:val="008D1724"/>
    <w:rsid w:val="008D19C9"/>
    <w:rsid w:val="008D1BE1"/>
    <w:rsid w:val="008D2555"/>
    <w:rsid w:val="008D3888"/>
    <w:rsid w:val="008D4039"/>
    <w:rsid w:val="008D47E3"/>
    <w:rsid w:val="008D5A2F"/>
    <w:rsid w:val="008D5C68"/>
    <w:rsid w:val="008D62C7"/>
    <w:rsid w:val="008D6380"/>
    <w:rsid w:val="008D6F0D"/>
    <w:rsid w:val="008D7207"/>
    <w:rsid w:val="008D78CC"/>
    <w:rsid w:val="008E03FA"/>
    <w:rsid w:val="008E12D3"/>
    <w:rsid w:val="008E171A"/>
    <w:rsid w:val="008E1A1B"/>
    <w:rsid w:val="008E1D10"/>
    <w:rsid w:val="008E1D22"/>
    <w:rsid w:val="008E2614"/>
    <w:rsid w:val="008E37F6"/>
    <w:rsid w:val="008E3B94"/>
    <w:rsid w:val="008E56E5"/>
    <w:rsid w:val="008E58B9"/>
    <w:rsid w:val="008E58EC"/>
    <w:rsid w:val="008E626A"/>
    <w:rsid w:val="008E6A83"/>
    <w:rsid w:val="008E6CDA"/>
    <w:rsid w:val="008E6D75"/>
    <w:rsid w:val="008E719F"/>
    <w:rsid w:val="008E75E6"/>
    <w:rsid w:val="008E7867"/>
    <w:rsid w:val="008E7917"/>
    <w:rsid w:val="008E7CB4"/>
    <w:rsid w:val="008F0884"/>
    <w:rsid w:val="008F09C9"/>
    <w:rsid w:val="008F0DCF"/>
    <w:rsid w:val="008F15C3"/>
    <w:rsid w:val="008F1E9B"/>
    <w:rsid w:val="008F27CC"/>
    <w:rsid w:val="008F36DC"/>
    <w:rsid w:val="008F4022"/>
    <w:rsid w:val="008F46FE"/>
    <w:rsid w:val="008F48F1"/>
    <w:rsid w:val="008F5E0B"/>
    <w:rsid w:val="008F6FE0"/>
    <w:rsid w:val="008F765E"/>
    <w:rsid w:val="009006DF"/>
    <w:rsid w:val="00902113"/>
    <w:rsid w:val="00902487"/>
    <w:rsid w:val="009024C1"/>
    <w:rsid w:val="0090255A"/>
    <w:rsid w:val="009038A5"/>
    <w:rsid w:val="00903F40"/>
    <w:rsid w:val="009045AE"/>
    <w:rsid w:val="00904FB5"/>
    <w:rsid w:val="009051CD"/>
    <w:rsid w:val="0090566B"/>
    <w:rsid w:val="009059E5"/>
    <w:rsid w:val="009074AD"/>
    <w:rsid w:val="00910273"/>
    <w:rsid w:val="00911681"/>
    <w:rsid w:val="00912105"/>
    <w:rsid w:val="0091389C"/>
    <w:rsid w:val="00914202"/>
    <w:rsid w:val="009147D7"/>
    <w:rsid w:val="00914D4E"/>
    <w:rsid w:val="009152F1"/>
    <w:rsid w:val="009158A6"/>
    <w:rsid w:val="00915C52"/>
    <w:rsid w:val="0091639D"/>
    <w:rsid w:val="00917384"/>
    <w:rsid w:val="00917AF9"/>
    <w:rsid w:val="00920CD2"/>
    <w:rsid w:val="009217A7"/>
    <w:rsid w:val="00923244"/>
    <w:rsid w:val="009240B9"/>
    <w:rsid w:val="00924F87"/>
    <w:rsid w:val="00925356"/>
    <w:rsid w:val="00925650"/>
    <w:rsid w:val="00925CA7"/>
    <w:rsid w:val="00926886"/>
    <w:rsid w:val="00927E80"/>
    <w:rsid w:val="00934124"/>
    <w:rsid w:val="00934B56"/>
    <w:rsid w:val="00936314"/>
    <w:rsid w:val="009367C4"/>
    <w:rsid w:val="00936FE7"/>
    <w:rsid w:val="009374A5"/>
    <w:rsid w:val="009379A3"/>
    <w:rsid w:val="00937B73"/>
    <w:rsid w:val="00937CFD"/>
    <w:rsid w:val="00940116"/>
    <w:rsid w:val="00940AAA"/>
    <w:rsid w:val="00940AC4"/>
    <w:rsid w:val="00941509"/>
    <w:rsid w:val="009417D3"/>
    <w:rsid w:val="0094321C"/>
    <w:rsid w:val="009434E0"/>
    <w:rsid w:val="00943627"/>
    <w:rsid w:val="00943F52"/>
    <w:rsid w:val="00943FA0"/>
    <w:rsid w:val="009444ED"/>
    <w:rsid w:val="00944C1A"/>
    <w:rsid w:val="009452EF"/>
    <w:rsid w:val="00945680"/>
    <w:rsid w:val="009457DF"/>
    <w:rsid w:val="00945FE0"/>
    <w:rsid w:val="00947BA1"/>
    <w:rsid w:val="00950068"/>
    <w:rsid w:val="00951246"/>
    <w:rsid w:val="00951B34"/>
    <w:rsid w:val="0095240B"/>
    <w:rsid w:val="009526DC"/>
    <w:rsid w:val="0095307A"/>
    <w:rsid w:val="00954335"/>
    <w:rsid w:val="0095437D"/>
    <w:rsid w:val="0095441B"/>
    <w:rsid w:val="0095501F"/>
    <w:rsid w:val="0095519C"/>
    <w:rsid w:val="00955AB7"/>
    <w:rsid w:val="009560A3"/>
    <w:rsid w:val="009561F1"/>
    <w:rsid w:val="00956D7A"/>
    <w:rsid w:val="00957608"/>
    <w:rsid w:val="009608C8"/>
    <w:rsid w:val="00960CD0"/>
    <w:rsid w:val="00960CDB"/>
    <w:rsid w:val="00961075"/>
    <w:rsid w:val="009611CD"/>
    <w:rsid w:val="00961791"/>
    <w:rsid w:val="00961B05"/>
    <w:rsid w:val="009626E2"/>
    <w:rsid w:val="00962835"/>
    <w:rsid w:val="00962DC2"/>
    <w:rsid w:val="0096370F"/>
    <w:rsid w:val="00963ABD"/>
    <w:rsid w:val="00964820"/>
    <w:rsid w:val="0096490B"/>
    <w:rsid w:val="00964D7A"/>
    <w:rsid w:val="00965C41"/>
    <w:rsid w:val="00965F33"/>
    <w:rsid w:val="00966565"/>
    <w:rsid w:val="00967DE9"/>
    <w:rsid w:val="009714FB"/>
    <w:rsid w:val="00971C80"/>
    <w:rsid w:val="00971D4F"/>
    <w:rsid w:val="009723CB"/>
    <w:rsid w:val="00972CAE"/>
    <w:rsid w:val="0097402C"/>
    <w:rsid w:val="009741E6"/>
    <w:rsid w:val="009758AB"/>
    <w:rsid w:val="009758C4"/>
    <w:rsid w:val="00975925"/>
    <w:rsid w:val="009765B6"/>
    <w:rsid w:val="00977100"/>
    <w:rsid w:val="009776B0"/>
    <w:rsid w:val="00977D48"/>
    <w:rsid w:val="00977E96"/>
    <w:rsid w:val="009815BE"/>
    <w:rsid w:val="00981B89"/>
    <w:rsid w:val="00982191"/>
    <w:rsid w:val="009826A0"/>
    <w:rsid w:val="00982FEF"/>
    <w:rsid w:val="009835C2"/>
    <w:rsid w:val="00983B01"/>
    <w:rsid w:val="0098446E"/>
    <w:rsid w:val="00986806"/>
    <w:rsid w:val="00986E86"/>
    <w:rsid w:val="00987187"/>
    <w:rsid w:val="009878DA"/>
    <w:rsid w:val="00987B85"/>
    <w:rsid w:val="0099024F"/>
    <w:rsid w:val="00991A64"/>
    <w:rsid w:val="00991F24"/>
    <w:rsid w:val="00991F36"/>
    <w:rsid w:val="0099289B"/>
    <w:rsid w:val="00992B9D"/>
    <w:rsid w:val="00992D37"/>
    <w:rsid w:val="00992F12"/>
    <w:rsid w:val="009934DF"/>
    <w:rsid w:val="0099366A"/>
    <w:rsid w:val="00993DE7"/>
    <w:rsid w:val="00994BA4"/>
    <w:rsid w:val="0099668C"/>
    <w:rsid w:val="00996B43"/>
    <w:rsid w:val="009A291F"/>
    <w:rsid w:val="009A31F5"/>
    <w:rsid w:val="009A33A2"/>
    <w:rsid w:val="009A34A6"/>
    <w:rsid w:val="009A3918"/>
    <w:rsid w:val="009A3D77"/>
    <w:rsid w:val="009A4601"/>
    <w:rsid w:val="009A4B33"/>
    <w:rsid w:val="009A607A"/>
    <w:rsid w:val="009A6E84"/>
    <w:rsid w:val="009A6EE1"/>
    <w:rsid w:val="009B179D"/>
    <w:rsid w:val="009B1A9C"/>
    <w:rsid w:val="009B2DD2"/>
    <w:rsid w:val="009B3277"/>
    <w:rsid w:val="009B35D4"/>
    <w:rsid w:val="009B384F"/>
    <w:rsid w:val="009B39A9"/>
    <w:rsid w:val="009B3F7A"/>
    <w:rsid w:val="009B4464"/>
    <w:rsid w:val="009B4742"/>
    <w:rsid w:val="009B492B"/>
    <w:rsid w:val="009B5049"/>
    <w:rsid w:val="009B5B0A"/>
    <w:rsid w:val="009B5D2D"/>
    <w:rsid w:val="009B6590"/>
    <w:rsid w:val="009B6A5A"/>
    <w:rsid w:val="009B713E"/>
    <w:rsid w:val="009B72ED"/>
    <w:rsid w:val="009B7771"/>
    <w:rsid w:val="009B7A48"/>
    <w:rsid w:val="009C15D8"/>
    <w:rsid w:val="009C1AB3"/>
    <w:rsid w:val="009C1CD3"/>
    <w:rsid w:val="009C2500"/>
    <w:rsid w:val="009C3462"/>
    <w:rsid w:val="009C3A42"/>
    <w:rsid w:val="009C3A98"/>
    <w:rsid w:val="009C5B79"/>
    <w:rsid w:val="009C6125"/>
    <w:rsid w:val="009C6323"/>
    <w:rsid w:val="009C7B6D"/>
    <w:rsid w:val="009D0719"/>
    <w:rsid w:val="009D11FD"/>
    <w:rsid w:val="009D12E6"/>
    <w:rsid w:val="009D181B"/>
    <w:rsid w:val="009D21E2"/>
    <w:rsid w:val="009D23D9"/>
    <w:rsid w:val="009D2A27"/>
    <w:rsid w:val="009D4CC5"/>
    <w:rsid w:val="009D4F76"/>
    <w:rsid w:val="009D5195"/>
    <w:rsid w:val="009D5DA6"/>
    <w:rsid w:val="009D6B59"/>
    <w:rsid w:val="009D6CC2"/>
    <w:rsid w:val="009D6F52"/>
    <w:rsid w:val="009D70B0"/>
    <w:rsid w:val="009E0702"/>
    <w:rsid w:val="009E0762"/>
    <w:rsid w:val="009E083A"/>
    <w:rsid w:val="009E1AC8"/>
    <w:rsid w:val="009E299A"/>
    <w:rsid w:val="009E43A8"/>
    <w:rsid w:val="009E447F"/>
    <w:rsid w:val="009E4A8B"/>
    <w:rsid w:val="009E5C5E"/>
    <w:rsid w:val="009E6060"/>
    <w:rsid w:val="009E6456"/>
    <w:rsid w:val="009E7034"/>
    <w:rsid w:val="009E71A7"/>
    <w:rsid w:val="009F05A4"/>
    <w:rsid w:val="009F0D48"/>
    <w:rsid w:val="009F0F21"/>
    <w:rsid w:val="009F17D0"/>
    <w:rsid w:val="009F461F"/>
    <w:rsid w:val="009F4670"/>
    <w:rsid w:val="009F60AB"/>
    <w:rsid w:val="009F6431"/>
    <w:rsid w:val="009F6DBA"/>
    <w:rsid w:val="009F723A"/>
    <w:rsid w:val="00A0001F"/>
    <w:rsid w:val="00A0025B"/>
    <w:rsid w:val="00A00FA2"/>
    <w:rsid w:val="00A012DD"/>
    <w:rsid w:val="00A01976"/>
    <w:rsid w:val="00A02692"/>
    <w:rsid w:val="00A02928"/>
    <w:rsid w:val="00A0300D"/>
    <w:rsid w:val="00A044BB"/>
    <w:rsid w:val="00A0454A"/>
    <w:rsid w:val="00A0516C"/>
    <w:rsid w:val="00A06265"/>
    <w:rsid w:val="00A06432"/>
    <w:rsid w:val="00A06AF6"/>
    <w:rsid w:val="00A06FC4"/>
    <w:rsid w:val="00A07896"/>
    <w:rsid w:val="00A11571"/>
    <w:rsid w:val="00A11DA7"/>
    <w:rsid w:val="00A121FD"/>
    <w:rsid w:val="00A122BD"/>
    <w:rsid w:val="00A1320F"/>
    <w:rsid w:val="00A146CA"/>
    <w:rsid w:val="00A14A2F"/>
    <w:rsid w:val="00A159EC"/>
    <w:rsid w:val="00A15A64"/>
    <w:rsid w:val="00A16154"/>
    <w:rsid w:val="00A179A8"/>
    <w:rsid w:val="00A17EF4"/>
    <w:rsid w:val="00A17EFB"/>
    <w:rsid w:val="00A2041F"/>
    <w:rsid w:val="00A20815"/>
    <w:rsid w:val="00A210F7"/>
    <w:rsid w:val="00A21B75"/>
    <w:rsid w:val="00A2281B"/>
    <w:rsid w:val="00A22F3A"/>
    <w:rsid w:val="00A23643"/>
    <w:rsid w:val="00A23A80"/>
    <w:rsid w:val="00A24B6E"/>
    <w:rsid w:val="00A24F0E"/>
    <w:rsid w:val="00A25907"/>
    <w:rsid w:val="00A26B21"/>
    <w:rsid w:val="00A27698"/>
    <w:rsid w:val="00A27776"/>
    <w:rsid w:val="00A30A67"/>
    <w:rsid w:val="00A30B2A"/>
    <w:rsid w:val="00A30BC2"/>
    <w:rsid w:val="00A316A6"/>
    <w:rsid w:val="00A31732"/>
    <w:rsid w:val="00A31804"/>
    <w:rsid w:val="00A31B09"/>
    <w:rsid w:val="00A320EB"/>
    <w:rsid w:val="00A32404"/>
    <w:rsid w:val="00A32E79"/>
    <w:rsid w:val="00A3409D"/>
    <w:rsid w:val="00A348CE"/>
    <w:rsid w:val="00A34A41"/>
    <w:rsid w:val="00A351E8"/>
    <w:rsid w:val="00A353C9"/>
    <w:rsid w:val="00A35D4C"/>
    <w:rsid w:val="00A36500"/>
    <w:rsid w:val="00A37168"/>
    <w:rsid w:val="00A37F1F"/>
    <w:rsid w:val="00A37F92"/>
    <w:rsid w:val="00A40419"/>
    <w:rsid w:val="00A410DF"/>
    <w:rsid w:val="00A415D5"/>
    <w:rsid w:val="00A425ED"/>
    <w:rsid w:val="00A42733"/>
    <w:rsid w:val="00A42EF8"/>
    <w:rsid w:val="00A42F29"/>
    <w:rsid w:val="00A4323C"/>
    <w:rsid w:val="00A43303"/>
    <w:rsid w:val="00A435CA"/>
    <w:rsid w:val="00A441E8"/>
    <w:rsid w:val="00A444E5"/>
    <w:rsid w:val="00A44AFD"/>
    <w:rsid w:val="00A455DF"/>
    <w:rsid w:val="00A46965"/>
    <w:rsid w:val="00A46AFA"/>
    <w:rsid w:val="00A46E0B"/>
    <w:rsid w:val="00A470FF"/>
    <w:rsid w:val="00A475AD"/>
    <w:rsid w:val="00A47B05"/>
    <w:rsid w:val="00A513BE"/>
    <w:rsid w:val="00A51805"/>
    <w:rsid w:val="00A51840"/>
    <w:rsid w:val="00A51B7A"/>
    <w:rsid w:val="00A54376"/>
    <w:rsid w:val="00A54FBE"/>
    <w:rsid w:val="00A551BA"/>
    <w:rsid w:val="00A55F71"/>
    <w:rsid w:val="00A57335"/>
    <w:rsid w:val="00A6006B"/>
    <w:rsid w:val="00A60285"/>
    <w:rsid w:val="00A62327"/>
    <w:rsid w:val="00A62CE0"/>
    <w:rsid w:val="00A63B4E"/>
    <w:rsid w:val="00A63B53"/>
    <w:rsid w:val="00A644AE"/>
    <w:rsid w:val="00A65227"/>
    <w:rsid w:val="00A657E6"/>
    <w:rsid w:val="00A65981"/>
    <w:rsid w:val="00A65C29"/>
    <w:rsid w:val="00A70776"/>
    <w:rsid w:val="00A70F37"/>
    <w:rsid w:val="00A7187C"/>
    <w:rsid w:val="00A71E4E"/>
    <w:rsid w:val="00A72004"/>
    <w:rsid w:val="00A72FE9"/>
    <w:rsid w:val="00A733F9"/>
    <w:rsid w:val="00A73856"/>
    <w:rsid w:val="00A743B6"/>
    <w:rsid w:val="00A75721"/>
    <w:rsid w:val="00A758DB"/>
    <w:rsid w:val="00A77299"/>
    <w:rsid w:val="00A77BFD"/>
    <w:rsid w:val="00A77F53"/>
    <w:rsid w:val="00A803DC"/>
    <w:rsid w:val="00A80957"/>
    <w:rsid w:val="00A81EAC"/>
    <w:rsid w:val="00A8203E"/>
    <w:rsid w:val="00A83F5C"/>
    <w:rsid w:val="00A843BE"/>
    <w:rsid w:val="00A86549"/>
    <w:rsid w:val="00A8690B"/>
    <w:rsid w:val="00A8751D"/>
    <w:rsid w:val="00A877A3"/>
    <w:rsid w:val="00A87A3B"/>
    <w:rsid w:val="00A87D94"/>
    <w:rsid w:val="00A90BCA"/>
    <w:rsid w:val="00A917F3"/>
    <w:rsid w:val="00A91A4C"/>
    <w:rsid w:val="00A91CB7"/>
    <w:rsid w:val="00A93AEB"/>
    <w:rsid w:val="00A93B90"/>
    <w:rsid w:val="00A93DA5"/>
    <w:rsid w:val="00A94072"/>
    <w:rsid w:val="00A948CA"/>
    <w:rsid w:val="00A948E5"/>
    <w:rsid w:val="00A95209"/>
    <w:rsid w:val="00A952FA"/>
    <w:rsid w:val="00A9561B"/>
    <w:rsid w:val="00A95E88"/>
    <w:rsid w:val="00A9609D"/>
    <w:rsid w:val="00A961E3"/>
    <w:rsid w:val="00A97818"/>
    <w:rsid w:val="00AA1EBE"/>
    <w:rsid w:val="00AA4EB5"/>
    <w:rsid w:val="00AA52E4"/>
    <w:rsid w:val="00AA54B6"/>
    <w:rsid w:val="00AA5AB4"/>
    <w:rsid w:val="00AA5F6A"/>
    <w:rsid w:val="00AA6088"/>
    <w:rsid w:val="00AA6106"/>
    <w:rsid w:val="00AA6D72"/>
    <w:rsid w:val="00AA6DA7"/>
    <w:rsid w:val="00AB0B8A"/>
    <w:rsid w:val="00AB0D11"/>
    <w:rsid w:val="00AB2B85"/>
    <w:rsid w:val="00AB3993"/>
    <w:rsid w:val="00AB3C43"/>
    <w:rsid w:val="00AB3ED7"/>
    <w:rsid w:val="00AB4165"/>
    <w:rsid w:val="00AB46DA"/>
    <w:rsid w:val="00AB4B1E"/>
    <w:rsid w:val="00AB61C9"/>
    <w:rsid w:val="00AB7583"/>
    <w:rsid w:val="00AB7AE1"/>
    <w:rsid w:val="00AB7CF6"/>
    <w:rsid w:val="00AC0E38"/>
    <w:rsid w:val="00AC0F4B"/>
    <w:rsid w:val="00AC1E15"/>
    <w:rsid w:val="00AC2BF9"/>
    <w:rsid w:val="00AC2D1C"/>
    <w:rsid w:val="00AC5DFB"/>
    <w:rsid w:val="00AC62A6"/>
    <w:rsid w:val="00AC642B"/>
    <w:rsid w:val="00AC6FC8"/>
    <w:rsid w:val="00AC7766"/>
    <w:rsid w:val="00AD06A2"/>
    <w:rsid w:val="00AD0CFF"/>
    <w:rsid w:val="00AD0EB2"/>
    <w:rsid w:val="00AD0F92"/>
    <w:rsid w:val="00AD1D6A"/>
    <w:rsid w:val="00AD20B2"/>
    <w:rsid w:val="00AD319E"/>
    <w:rsid w:val="00AD3496"/>
    <w:rsid w:val="00AD3F97"/>
    <w:rsid w:val="00AD433A"/>
    <w:rsid w:val="00AD5099"/>
    <w:rsid w:val="00AD5370"/>
    <w:rsid w:val="00AD540C"/>
    <w:rsid w:val="00AD5E1B"/>
    <w:rsid w:val="00AD7356"/>
    <w:rsid w:val="00AD789F"/>
    <w:rsid w:val="00AD79D8"/>
    <w:rsid w:val="00AE088E"/>
    <w:rsid w:val="00AE0B55"/>
    <w:rsid w:val="00AE1468"/>
    <w:rsid w:val="00AE1824"/>
    <w:rsid w:val="00AE22D9"/>
    <w:rsid w:val="00AE277B"/>
    <w:rsid w:val="00AE4B51"/>
    <w:rsid w:val="00AE4BD6"/>
    <w:rsid w:val="00AE517B"/>
    <w:rsid w:val="00AE6BCC"/>
    <w:rsid w:val="00AE6EBC"/>
    <w:rsid w:val="00AE786C"/>
    <w:rsid w:val="00AF051A"/>
    <w:rsid w:val="00AF1574"/>
    <w:rsid w:val="00AF1B60"/>
    <w:rsid w:val="00AF1C7A"/>
    <w:rsid w:val="00AF29BD"/>
    <w:rsid w:val="00AF53DA"/>
    <w:rsid w:val="00AF5A6E"/>
    <w:rsid w:val="00AF5D34"/>
    <w:rsid w:val="00AF6690"/>
    <w:rsid w:val="00AF6C77"/>
    <w:rsid w:val="00AF7D81"/>
    <w:rsid w:val="00B01434"/>
    <w:rsid w:val="00B01621"/>
    <w:rsid w:val="00B032E6"/>
    <w:rsid w:val="00B03855"/>
    <w:rsid w:val="00B03F7D"/>
    <w:rsid w:val="00B04238"/>
    <w:rsid w:val="00B0601F"/>
    <w:rsid w:val="00B0650D"/>
    <w:rsid w:val="00B06DF9"/>
    <w:rsid w:val="00B07B33"/>
    <w:rsid w:val="00B07E42"/>
    <w:rsid w:val="00B10405"/>
    <w:rsid w:val="00B11744"/>
    <w:rsid w:val="00B11E8A"/>
    <w:rsid w:val="00B12D18"/>
    <w:rsid w:val="00B12DB8"/>
    <w:rsid w:val="00B12FE0"/>
    <w:rsid w:val="00B139A7"/>
    <w:rsid w:val="00B16558"/>
    <w:rsid w:val="00B16AE0"/>
    <w:rsid w:val="00B20D64"/>
    <w:rsid w:val="00B21D5B"/>
    <w:rsid w:val="00B2207F"/>
    <w:rsid w:val="00B2216B"/>
    <w:rsid w:val="00B2312C"/>
    <w:rsid w:val="00B231D9"/>
    <w:rsid w:val="00B239FD"/>
    <w:rsid w:val="00B23A49"/>
    <w:rsid w:val="00B23B0A"/>
    <w:rsid w:val="00B244B8"/>
    <w:rsid w:val="00B24786"/>
    <w:rsid w:val="00B253E7"/>
    <w:rsid w:val="00B25577"/>
    <w:rsid w:val="00B25753"/>
    <w:rsid w:val="00B275C2"/>
    <w:rsid w:val="00B300A5"/>
    <w:rsid w:val="00B30B77"/>
    <w:rsid w:val="00B30C39"/>
    <w:rsid w:val="00B3223A"/>
    <w:rsid w:val="00B32A4E"/>
    <w:rsid w:val="00B33700"/>
    <w:rsid w:val="00B3401C"/>
    <w:rsid w:val="00B34A32"/>
    <w:rsid w:val="00B34B04"/>
    <w:rsid w:val="00B3535C"/>
    <w:rsid w:val="00B3561C"/>
    <w:rsid w:val="00B41E26"/>
    <w:rsid w:val="00B427DF"/>
    <w:rsid w:val="00B428C5"/>
    <w:rsid w:val="00B44532"/>
    <w:rsid w:val="00B44E5A"/>
    <w:rsid w:val="00B45F69"/>
    <w:rsid w:val="00B50D23"/>
    <w:rsid w:val="00B51DB2"/>
    <w:rsid w:val="00B53679"/>
    <w:rsid w:val="00B5392C"/>
    <w:rsid w:val="00B54142"/>
    <w:rsid w:val="00B5428B"/>
    <w:rsid w:val="00B546D5"/>
    <w:rsid w:val="00B54DCE"/>
    <w:rsid w:val="00B556F6"/>
    <w:rsid w:val="00B56DB3"/>
    <w:rsid w:val="00B578F4"/>
    <w:rsid w:val="00B603DE"/>
    <w:rsid w:val="00B6075F"/>
    <w:rsid w:val="00B614A9"/>
    <w:rsid w:val="00B622B6"/>
    <w:rsid w:val="00B62557"/>
    <w:rsid w:val="00B63655"/>
    <w:rsid w:val="00B64231"/>
    <w:rsid w:val="00B65BA1"/>
    <w:rsid w:val="00B65ED0"/>
    <w:rsid w:val="00B664AB"/>
    <w:rsid w:val="00B66640"/>
    <w:rsid w:val="00B668DE"/>
    <w:rsid w:val="00B66B03"/>
    <w:rsid w:val="00B66EA0"/>
    <w:rsid w:val="00B670D8"/>
    <w:rsid w:val="00B70B10"/>
    <w:rsid w:val="00B726CD"/>
    <w:rsid w:val="00B72A35"/>
    <w:rsid w:val="00B72F64"/>
    <w:rsid w:val="00B7368D"/>
    <w:rsid w:val="00B73F31"/>
    <w:rsid w:val="00B757A1"/>
    <w:rsid w:val="00B76208"/>
    <w:rsid w:val="00B80566"/>
    <w:rsid w:val="00B80B5A"/>
    <w:rsid w:val="00B80F64"/>
    <w:rsid w:val="00B83CBF"/>
    <w:rsid w:val="00B84780"/>
    <w:rsid w:val="00B849D5"/>
    <w:rsid w:val="00B84B91"/>
    <w:rsid w:val="00B85216"/>
    <w:rsid w:val="00B8558A"/>
    <w:rsid w:val="00B85CDF"/>
    <w:rsid w:val="00B861DF"/>
    <w:rsid w:val="00B86409"/>
    <w:rsid w:val="00B86468"/>
    <w:rsid w:val="00B87A89"/>
    <w:rsid w:val="00B87DE2"/>
    <w:rsid w:val="00B90C02"/>
    <w:rsid w:val="00B90D08"/>
    <w:rsid w:val="00B91129"/>
    <w:rsid w:val="00B91A35"/>
    <w:rsid w:val="00B91BE4"/>
    <w:rsid w:val="00B920E7"/>
    <w:rsid w:val="00B9252B"/>
    <w:rsid w:val="00B92643"/>
    <w:rsid w:val="00B92785"/>
    <w:rsid w:val="00B93B14"/>
    <w:rsid w:val="00B9443F"/>
    <w:rsid w:val="00B94C6E"/>
    <w:rsid w:val="00B94DC6"/>
    <w:rsid w:val="00B95847"/>
    <w:rsid w:val="00B95E43"/>
    <w:rsid w:val="00B95ECE"/>
    <w:rsid w:val="00B96100"/>
    <w:rsid w:val="00B9652E"/>
    <w:rsid w:val="00B96A50"/>
    <w:rsid w:val="00B96EC3"/>
    <w:rsid w:val="00B97694"/>
    <w:rsid w:val="00B97F03"/>
    <w:rsid w:val="00BA068D"/>
    <w:rsid w:val="00BA1CC4"/>
    <w:rsid w:val="00BA2925"/>
    <w:rsid w:val="00BA3787"/>
    <w:rsid w:val="00BA3CC9"/>
    <w:rsid w:val="00BA4A0A"/>
    <w:rsid w:val="00BA6D7A"/>
    <w:rsid w:val="00BA7C71"/>
    <w:rsid w:val="00BB03BF"/>
    <w:rsid w:val="00BB0C95"/>
    <w:rsid w:val="00BB155B"/>
    <w:rsid w:val="00BB162A"/>
    <w:rsid w:val="00BB1DFB"/>
    <w:rsid w:val="00BB1E7C"/>
    <w:rsid w:val="00BB1F03"/>
    <w:rsid w:val="00BB2028"/>
    <w:rsid w:val="00BB234B"/>
    <w:rsid w:val="00BB3886"/>
    <w:rsid w:val="00BB3A9A"/>
    <w:rsid w:val="00BB535B"/>
    <w:rsid w:val="00BB59AB"/>
    <w:rsid w:val="00BB5B01"/>
    <w:rsid w:val="00BB5C10"/>
    <w:rsid w:val="00BC0398"/>
    <w:rsid w:val="00BC045A"/>
    <w:rsid w:val="00BC065E"/>
    <w:rsid w:val="00BC0915"/>
    <w:rsid w:val="00BC12C2"/>
    <w:rsid w:val="00BC395D"/>
    <w:rsid w:val="00BC4D2F"/>
    <w:rsid w:val="00BC4ED3"/>
    <w:rsid w:val="00BC5AC1"/>
    <w:rsid w:val="00BC7259"/>
    <w:rsid w:val="00BC7F11"/>
    <w:rsid w:val="00BD0210"/>
    <w:rsid w:val="00BD06C7"/>
    <w:rsid w:val="00BD06F2"/>
    <w:rsid w:val="00BD0BCF"/>
    <w:rsid w:val="00BD2493"/>
    <w:rsid w:val="00BD264F"/>
    <w:rsid w:val="00BD2D06"/>
    <w:rsid w:val="00BD2DD5"/>
    <w:rsid w:val="00BD3BCA"/>
    <w:rsid w:val="00BD4FFF"/>
    <w:rsid w:val="00BD5551"/>
    <w:rsid w:val="00BD555E"/>
    <w:rsid w:val="00BD5ABC"/>
    <w:rsid w:val="00BE151E"/>
    <w:rsid w:val="00BE15AD"/>
    <w:rsid w:val="00BE198A"/>
    <w:rsid w:val="00BE2437"/>
    <w:rsid w:val="00BE272C"/>
    <w:rsid w:val="00BE2F44"/>
    <w:rsid w:val="00BE453F"/>
    <w:rsid w:val="00BE5CE7"/>
    <w:rsid w:val="00BE6BD6"/>
    <w:rsid w:val="00BE6CAE"/>
    <w:rsid w:val="00BE79EA"/>
    <w:rsid w:val="00BF058D"/>
    <w:rsid w:val="00BF1D5A"/>
    <w:rsid w:val="00BF2040"/>
    <w:rsid w:val="00BF2D7A"/>
    <w:rsid w:val="00BF2EDD"/>
    <w:rsid w:val="00BF3035"/>
    <w:rsid w:val="00BF33A5"/>
    <w:rsid w:val="00BF5603"/>
    <w:rsid w:val="00BF6FB8"/>
    <w:rsid w:val="00BF79CE"/>
    <w:rsid w:val="00C002F4"/>
    <w:rsid w:val="00C01883"/>
    <w:rsid w:val="00C0294A"/>
    <w:rsid w:val="00C03087"/>
    <w:rsid w:val="00C04878"/>
    <w:rsid w:val="00C04880"/>
    <w:rsid w:val="00C0488D"/>
    <w:rsid w:val="00C05159"/>
    <w:rsid w:val="00C05317"/>
    <w:rsid w:val="00C05A38"/>
    <w:rsid w:val="00C05E02"/>
    <w:rsid w:val="00C075E8"/>
    <w:rsid w:val="00C1056A"/>
    <w:rsid w:val="00C10ACD"/>
    <w:rsid w:val="00C11707"/>
    <w:rsid w:val="00C139A6"/>
    <w:rsid w:val="00C1400C"/>
    <w:rsid w:val="00C1599F"/>
    <w:rsid w:val="00C165DF"/>
    <w:rsid w:val="00C1731E"/>
    <w:rsid w:val="00C1733C"/>
    <w:rsid w:val="00C1750D"/>
    <w:rsid w:val="00C17A0C"/>
    <w:rsid w:val="00C21189"/>
    <w:rsid w:val="00C226FF"/>
    <w:rsid w:val="00C22AF3"/>
    <w:rsid w:val="00C23065"/>
    <w:rsid w:val="00C234DD"/>
    <w:rsid w:val="00C23754"/>
    <w:rsid w:val="00C2379B"/>
    <w:rsid w:val="00C237DC"/>
    <w:rsid w:val="00C23A64"/>
    <w:rsid w:val="00C25536"/>
    <w:rsid w:val="00C25CF2"/>
    <w:rsid w:val="00C26664"/>
    <w:rsid w:val="00C278BF"/>
    <w:rsid w:val="00C30022"/>
    <w:rsid w:val="00C300F5"/>
    <w:rsid w:val="00C30CD9"/>
    <w:rsid w:val="00C3140E"/>
    <w:rsid w:val="00C3184C"/>
    <w:rsid w:val="00C321C0"/>
    <w:rsid w:val="00C32C90"/>
    <w:rsid w:val="00C32F7F"/>
    <w:rsid w:val="00C33018"/>
    <w:rsid w:val="00C339C5"/>
    <w:rsid w:val="00C33A89"/>
    <w:rsid w:val="00C33ACA"/>
    <w:rsid w:val="00C33D51"/>
    <w:rsid w:val="00C35784"/>
    <w:rsid w:val="00C35B4F"/>
    <w:rsid w:val="00C36752"/>
    <w:rsid w:val="00C37091"/>
    <w:rsid w:val="00C3728D"/>
    <w:rsid w:val="00C3766A"/>
    <w:rsid w:val="00C40973"/>
    <w:rsid w:val="00C40DFB"/>
    <w:rsid w:val="00C40FBB"/>
    <w:rsid w:val="00C42A4A"/>
    <w:rsid w:val="00C43393"/>
    <w:rsid w:val="00C4359C"/>
    <w:rsid w:val="00C4395A"/>
    <w:rsid w:val="00C44215"/>
    <w:rsid w:val="00C45951"/>
    <w:rsid w:val="00C46054"/>
    <w:rsid w:val="00C4640A"/>
    <w:rsid w:val="00C46D83"/>
    <w:rsid w:val="00C50530"/>
    <w:rsid w:val="00C50DFF"/>
    <w:rsid w:val="00C5133D"/>
    <w:rsid w:val="00C514D5"/>
    <w:rsid w:val="00C51A1A"/>
    <w:rsid w:val="00C51DDA"/>
    <w:rsid w:val="00C535F0"/>
    <w:rsid w:val="00C545AD"/>
    <w:rsid w:val="00C549E4"/>
    <w:rsid w:val="00C54B87"/>
    <w:rsid w:val="00C54FFB"/>
    <w:rsid w:val="00C550BB"/>
    <w:rsid w:val="00C55499"/>
    <w:rsid w:val="00C56B90"/>
    <w:rsid w:val="00C57ACE"/>
    <w:rsid w:val="00C57FCC"/>
    <w:rsid w:val="00C621EB"/>
    <w:rsid w:val="00C6222B"/>
    <w:rsid w:val="00C62839"/>
    <w:rsid w:val="00C646FA"/>
    <w:rsid w:val="00C65844"/>
    <w:rsid w:val="00C65F4A"/>
    <w:rsid w:val="00C66447"/>
    <w:rsid w:val="00C6723C"/>
    <w:rsid w:val="00C67FB3"/>
    <w:rsid w:val="00C71478"/>
    <w:rsid w:val="00C71FDA"/>
    <w:rsid w:val="00C72FF2"/>
    <w:rsid w:val="00C74774"/>
    <w:rsid w:val="00C749E8"/>
    <w:rsid w:val="00C74BF2"/>
    <w:rsid w:val="00C75395"/>
    <w:rsid w:val="00C77004"/>
    <w:rsid w:val="00C7770B"/>
    <w:rsid w:val="00C827C5"/>
    <w:rsid w:val="00C82B4E"/>
    <w:rsid w:val="00C82E54"/>
    <w:rsid w:val="00C83897"/>
    <w:rsid w:val="00C83DF5"/>
    <w:rsid w:val="00C84014"/>
    <w:rsid w:val="00C844B9"/>
    <w:rsid w:val="00C845F6"/>
    <w:rsid w:val="00C84934"/>
    <w:rsid w:val="00C85BDD"/>
    <w:rsid w:val="00C85F1A"/>
    <w:rsid w:val="00C85F72"/>
    <w:rsid w:val="00C862E0"/>
    <w:rsid w:val="00C86E1D"/>
    <w:rsid w:val="00C8791D"/>
    <w:rsid w:val="00C903F2"/>
    <w:rsid w:val="00C904DB"/>
    <w:rsid w:val="00C9084D"/>
    <w:rsid w:val="00C919A9"/>
    <w:rsid w:val="00C93DBD"/>
    <w:rsid w:val="00C94017"/>
    <w:rsid w:val="00C942A6"/>
    <w:rsid w:val="00C951E4"/>
    <w:rsid w:val="00C95A2C"/>
    <w:rsid w:val="00C95C48"/>
    <w:rsid w:val="00C95D26"/>
    <w:rsid w:val="00C95EC5"/>
    <w:rsid w:val="00C965B0"/>
    <w:rsid w:val="00C97172"/>
    <w:rsid w:val="00C976F7"/>
    <w:rsid w:val="00C97ADF"/>
    <w:rsid w:val="00C97B99"/>
    <w:rsid w:val="00CA0AF2"/>
    <w:rsid w:val="00CA102E"/>
    <w:rsid w:val="00CA164F"/>
    <w:rsid w:val="00CA2C7B"/>
    <w:rsid w:val="00CA5289"/>
    <w:rsid w:val="00CA56B7"/>
    <w:rsid w:val="00CA5FDC"/>
    <w:rsid w:val="00CA61E2"/>
    <w:rsid w:val="00CA6590"/>
    <w:rsid w:val="00CA680E"/>
    <w:rsid w:val="00CA6BB1"/>
    <w:rsid w:val="00CA715A"/>
    <w:rsid w:val="00CA75D6"/>
    <w:rsid w:val="00CA7633"/>
    <w:rsid w:val="00CB033A"/>
    <w:rsid w:val="00CB0354"/>
    <w:rsid w:val="00CB0530"/>
    <w:rsid w:val="00CB11C4"/>
    <w:rsid w:val="00CB14C6"/>
    <w:rsid w:val="00CB27CC"/>
    <w:rsid w:val="00CB2954"/>
    <w:rsid w:val="00CB2D69"/>
    <w:rsid w:val="00CB353D"/>
    <w:rsid w:val="00CB3AEB"/>
    <w:rsid w:val="00CB4307"/>
    <w:rsid w:val="00CB4561"/>
    <w:rsid w:val="00CB677E"/>
    <w:rsid w:val="00CB72F1"/>
    <w:rsid w:val="00CB7870"/>
    <w:rsid w:val="00CC025B"/>
    <w:rsid w:val="00CC1701"/>
    <w:rsid w:val="00CC1E4E"/>
    <w:rsid w:val="00CC298D"/>
    <w:rsid w:val="00CC2AA8"/>
    <w:rsid w:val="00CC35AF"/>
    <w:rsid w:val="00CC5579"/>
    <w:rsid w:val="00CC7A0C"/>
    <w:rsid w:val="00CD0A2F"/>
    <w:rsid w:val="00CD0D94"/>
    <w:rsid w:val="00CD19C4"/>
    <w:rsid w:val="00CD2301"/>
    <w:rsid w:val="00CD23B1"/>
    <w:rsid w:val="00CD2AE1"/>
    <w:rsid w:val="00CD2FE2"/>
    <w:rsid w:val="00CD3A4E"/>
    <w:rsid w:val="00CD3C39"/>
    <w:rsid w:val="00CD44CB"/>
    <w:rsid w:val="00CD5768"/>
    <w:rsid w:val="00CD5A81"/>
    <w:rsid w:val="00CD70B8"/>
    <w:rsid w:val="00CD79C4"/>
    <w:rsid w:val="00CD7A22"/>
    <w:rsid w:val="00CD7E7C"/>
    <w:rsid w:val="00CD7EF9"/>
    <w:rsid w:val="00CE04BF"/>
    <w:rsid w:val="00CE0B1A"/>
    <w:rsid w:val="00CE1027"/>
    <w:rsid w:val="00CE1B3F"/>
    <w:rsid w:val="00CE2111"/>
    <w:rsid w:val="00CE3A8A"/>
    <w:rsid w:val="00CE4007"/>
    <w:rsid w:val="00CE428E"/>
    <w:rsid w:val="00CE4429"/>
    <w:rsid w:val="00CE446E"/>
    <w:rsid w:val="00CE490D"/>
    <w:rsid w:val="00CE4B58"/>
    <w:rsid w:val="00CE4E44"/>
    <w:rsid w:val="00CE519D"/>
    <w:rsid w:val="00CE58CE"/>
    <w:rsid w:val="00CE59D0"/>
    <w:rsid w:val="00CE7A54"/>
    <w:rsid w:val="00CF0201"/>
    <w:rsid w:val="00CF035C"/>
    <w:rsid w:val="00CF12B2"/>
    <w:rsid w:val="00CF1476"/>
    <w:rsid w:val="00CF1722"/>
    <w:rsid w:val="00CF1D7B"/>
    <w:rsid w:val="00CF2ADB"/>
    <w:rsid w:val="00CF34CC"/>
    <w:rsid w:val="00CF3562"/>
    <w:rsid w:val="00CF39B8"/>
    <w:rsid w:val="00CF5FD6"/>
    <w:rsid w:val="00CF641F"/>
    <w:rsid w:val="00CF69BE"/>
    <w:rsid w:val="00CF7289"/>
    <w:rsid w:val="00CF73A7"/>
    <w:rsid w:val="00D00653"/>
    <w:rsid w:val="00D00929"/>
    <w:rsid w:val="00D00C7A"/>
    <w:rsid w:val="00D00F53"/>
    <w:rsid w:val="00D01329"/>
    <w:rsid w:val="00D032A6"/>
    <w:rsid w:val="00D033A8"/>
    <w:rsid w:val="00D04AC5"/>
    <w:rsid w:val="00D05064"/>
    <w:rsid w:val="00D06D4A"/>
    <w:rsid w:val="00D07D74"/>
    <w:rsid w:val="00D11077"/>
    <w:rsid w:val="00D11283"/>
    <w:rsid w:val="00D1202E"/>
    <w:rsid w:val="00D12B92"/>
    <w:rsid w:val="00D13ACC"/>
    <w:rsid w:val="00D142D5"/>
    <w:rsid w:val="00D15D72"/>
    <w:rsid w:val="00D15F92"/>
    <w:rsid w:val="00D17140"/>
    <w:rsid w:val="00D173E4"/>
    <w:rsid w:val="00D17572"/>
    <w:rsid w:val="00D17D11"/>
    <w:rsid w:val="00D21DE5"/>
    <w:rsid w:val="00D22E32"/>
    <w:rsid w:val="00D2374A"/>
    <w:rsid w:val="00D23E16"/>
    <w:rsid w:val="00D24C6B"/>
    <w:rsid w:val="00D26244"/>
    <w:rsid w:val="00D268AF"/>
    <w:rsid w:val="00D30F7F"/>
    <w:rsid w:val="00D311C2"/>
    <w:rsid w:val="00D315E5"/>
    <w:rsid w:val="00D361B7"/>
    <w:rsid w:val="00D364A7"/>
    <w:rsid w:val="00D36B96"/>
    <w:rsid w:val="00D376AC"/>
    <w:rsid w:val="00D40425"/>
    <w:rsid w:val="00D40778"/>
    <w:rsid w:val="00D407FA"/>
    <w:rsid w:val="00D4144D"/>
    <w:rsid w:val="00D427B4"/>
    <w:rsid w:val="00D44CEC"/>
    <w:rsid w:val="00D458A3"/>
    <w:rsid w:val="00D45DA1"/>
    <w:rsid w:val="00D464E9"/>
    <w:rsid w:val="00D47268"/>
    <w:rsid w:val="00D4780A"/>
    <w:rsid w:val="00D479E3"/>
    <w:rsid w:val="00D47E55"/>
    <w:rsid w:val="00D50BBA"/>
    <w:rsid w:val="00D516C1"/>
    <w:rsid w:val="00D51F64"/>
    <w:rsid w:val="00D52A7C"/>
    <w:rsid w:val="00D5367E"/>
    <w:rsid w:val="00D54422"/>
    <w:rsid w:val="00D5476B"/>
    <w:rsid w:val="00D54DF4"/>
    <w:rsid w:val="00D56975"/>
    <w:rsid w:val="00D56DAF"/>
    <w:rsid w:val="00D57CC8"/>
    <w:rsid w:val="00D57E9F"/>
    <w:rsid w:val="00D60A46"/>
    <w:rsid w:val="00D60B63"/>
    <w:rsid w:val="00D61029"/>
    <w:rsid w:val="00D61ADE"/>
    <w:rsid w:val="00D6311D"/>
    <w:rsid w:val="00D633A5"/>
    <w:rsid w:val="00D63A76"/>
    <w:rsid w:val="00D63FE7"/>
    <w:rsid w:val="00D64605"/>
    <w:rsid w:val="00D64D85"/>
    <w:rsid w:val="00D65437"/>
    <w:rsid w:val="00D657C5"/>
    <w:rsid w:val="00D664F4"/>
    <w:rsid w:val="00D67010"/>
    <w:rsid w:val="00D677D3"/>
    <w:rsid w:val="00D67802"/>
    <w:rsid w:val="00D67F34"/>
    <w:rsid w:val="00D706B2"/>
    <w:rsid w:val="00D715C7"/>
    <w:rsid w:val="00D71B8F"/>
    <w:rsid w:val="00D71BBA"/>
    <w:rsid w:val="00D72BA4"/>
    <w:rsid w:val="00D73187"/>
    <w:rsid w:val="00D73351"/>
    <w:rsid w:val="00D7360D"/>
    <w:rsid w:val="00D7362E"/>
    <w:rsid w:val="00D767A4"/>
    <w:rsid w:val="00D7680C"/>
    <w:rsid w:val="00D76AD1"/>
    <w:rsid w:val="00D77512"/>
    <w:rsid w:val="00D77B43"/>
    <w:rsid w:val="00D77C67"/>
    <w:rsid w:val="00D80D53"/>
    <w:rsid w:val="00D80E31"/>
    <w:rsid w:val="00D81C69"/>
    <w:rsid w:val="00D84C8A"/>
    <w:rsid w:val="00D858A8"/>
    <w:rsid w:val="00D86AFB"/>
    <w:rsid w:val="00D86BB3"/>
    <w:rsid w:val="00D86FD2"/>
    <w:rsid w:val="00D8736F"/>
    <w:rsid w:val="00D87A76"/>
    <w:rsid w:val="00D90176"/>
    <w:rsid w:val="00D9099B"/>
    <w:rsid w:val="00D90F53"/>
    <w:rsid w:val="00D911B0"/>
    <w:rsid w:val="00D913BB"/>
    <w:rsid w:val="00D915D5"/>
    <w:rsid w:val="00D91AFC"/>
    <w:rsid w:val="00D92947"/>
    <w:rsid w:val="00D933DE"/>
    <w:rsid w:val="00D93622"/>
    <w:rsid w:val="00D94357"/>
    <w:rsid w:val="00D94DA6"/>
    <w:rsid w:val="00D9519C"/>
    <w:rsid w:val="00D952E9"/>
    <w:rsid w:val="00D95681"/>
    <w:rsid w:val="00D95BBB"/>
    <w:rsid w:val="00D95F4F"/>
    <w:rsid w:val="00D967A4"/>
    <w:rsid w:val="00D96A00"/>
    <w:rsid w:val="00D970A2"/>
    <w:rsid w:val="00D97964"/>
    <w:rsid w:val="00D97C59"/>
    <w:rsid w:val="00DA0F65"/>
    <w:rsid w:val="00DA215A"/>
    <w:rsid w:val="00DA291A"/>
    <w:rsid w:val="00DA29D5"/>
    <w:rsid w:val="00DA3A84"/>
    <w:rsid w:val="00DA3CEE"/>
    <w:rsid w:val="00DA4841"/>
    <w:rsid w:val="00DA4DE3"/>
    <w:rsid w:val="00DA58D6"/>
    <w:rsid w:val="00DA63BC"/>
    <w:rsid w:val="00DA71D5"/>
    <w:rsid w:val="00DB03D1"/>
    <w:rsid w:val="00DB04C8"/>
    <w:rsid w:val="00DB07D5"/>
    <w:rsid w:val="00DB0DA0"/>
    <w:rsid w:val="00DB17B4"/>
    <w:rsid w:val="00DB24D4"/>
    <w:rsid w:val="00DB2A6B"/>
    <w:rsid w:val="00DB39D2"/>
    <w:rsid w:val="00DB4BA9"/>
    <w:rsid w:val="00DB53D7"/>
    <w:rsid w:val="00DB56C1"/>
    <w:rsid w:val="00DB60E9"/>
    <w:rsid w:val="00DB6788"/>
    <w:rsid w:val="00DB6EDB"/>
    <w:rsid w:val="00DB7B2D"/>
    <w:rsid w:val="00DC0584"/>
    <w:rsid w:val="00DC17A5"/>
    <w:rsid w:val="00DC17D3"/>
    <w:rsid w:val="00DC1AFC"/>
    <w:rsid w:val="00DC29EE"/>
    <w:rsid w:val="00DC3835"/>
    <w:rsid w:val="00DC3CE9"/>
    <w:rsid w:val="00DC417F"/>
    <w:rsid w:val="00DC488B"/>
    <w:rsid w:val="00DC4927"/>
    <w:rsid w:val="00DC4F76"/>
    <w:rsid w:val="00DC63EF"/>
    <w:rsid w:val="00DC6AAC"/>
    <w:rsid w:val="00DC78E8"/>
    <w:rsid w:val="00DD0662"/>
    <w:rsid w:val="00DD0C8C"/>
    <w:rsid w:val="00DD0F18"/>
    <w:rsid w:val="00DD19CF"/>
    <w:rsid w:val="00DD1A8D"/>
    <w:rsid w:val="00DD25E4"/>
    <w:rsid w:val="00DD2807"/>
    <w:rsid w:val="00DD2C01"/>
    <w:rsid w:val="00DD2C1C"/>
    <w:rsid w:val="00DD2FB4"/>
    <w:rsid w:val="00DD31B6"/>
    <w:rsid w:val="00DD3BD4"/>
    <w:rsid w:val="00DD5426"/>
    <w:rsid w:val="00DD56CD"/>
    <w:rsid w:val="00DD58FE"/>
    <w:rsid w:val="00DD6755"/>
    <w:rsid w:val="00DE171E"/>
    <w:rsid w:val="00DE1FA3"/>
    <w:rsid w:val="00DE2248"/>
    <w:rsid w:val="00DE2717"/>
    <w:rsid w:val="00DE2986"/>
    <w:rsid w:val="00DE479C"/>
    <w:rsid w:val="00DE4DCA"/>
    <w:rsid w:val="00DE609A"/>
    <w:rsid w:val="00DE6CF5"/>
    <w:rsid w:val="00DE7EFF"/>
    <w:rsid w:val="00DF0D08"/>
    <w:rsid w:val="00DF0E0B"/>
    <w:rsid w:val="00DF1C7F"/>
    <w:rsid w:val="00DF290B"/>
    <w:rsid w:val="00DF45CB"/>
    <w:rsid w:val="00DF5DC2"/>
    <w:rsid w:val="00DF5EF2"/>
    <w:rsid w:val="00DF61AF"/>
    <w:rsid w:val="00DF78E5"/>
    <w:rsid w:val="00E010A9"/>
    <w:rsid w:val="00E0163F"/>
    <w:rsid w:val="00E01A26"/>
    <w:rsid w:val="00E0208A"/>
    <w:rsid w:val="00E021B7"/>
    <w:rsid w:val="00E02A5A"/>
    <w:rsid w:val="00E034FF"/>
    <w:rsid w:val="00E04187"/>
    <w:rsid w:val="00E0434E"/>
    <w:rsid w:val="00E05664"/>
    <w:rsid w:val="00E062AB"/>
    <w:rsid w:val="00E06C98"/>
    <w:rsid w:val="00E06D0D"/>
    <w:rsid w:val="00E073A8"/>
    <w:rsid w:val="00E10BD7"/>
    <w:rsid w:val="00E1140D"/>
    <w:rsid w:val="00E116C4"/>
    <w:rsid w:val="00E11BC5"/>
    <w:rsid w:val="00E11BFE"/>
    <w:rsid w:val="00E12154"/>
    <w:rsid w:val="00E12709"/>
    <w:rsid w:val="00E12EA9"/>
    <w:rsid w:val="00E131BF"/>
    <w:rsid w:val="00E13314"/>
    <w:rsid w:val="00E139E2"/>
    <w:rsid w:val="00E14419"/>
    <w:rsid w:val="00E1470C"/>
    <w:rsid w:val="00E15276"/>
    <w:rsid w:val="00E15EE5"/>
    <w:rsid w:val="00E17528"/>
    <w:rsid w:val="00E218A6"/>
    <w:rsid w:val="00E22C36"/>
    <w:rsid w:val="00E23BA2"/>
    <w:rsid w:val="00E24334"/>
    <w:rsid w:val="00E24E0E"/>
    <w:rsid w:val="00E25315"/>
    <w:rsid w:val="00E25A93"/>
    <w:rsid w:val="00E262B3"/>
    <w:rsid w:val="00E26616"/>
    <w:rsid w:val="00E278E7"/>
    <w:rsid w:val="00E27AC6"/>
    <w:rsid w:val="00E27B91"/>
    <w:rsid w:val="00E30B2B"/>
    <w:rsid w:val="00E32456"/>
    <w:rsid w:val="00E324C9"/>
    <w:rsid w:val="00E32AA0"/>
    <w:rsid w:val="00E32AE0"/>
    <w:rsid w:val="00E33C11"/>
    <w:rsid w:val="00E33F67"/>
    <w:rsid w:val="00E34689"/>
    <w:rsid w:val="00E34884"/>
    <w:rsid w:val="00E364F4"/>
    <w:rsid w:val="00E36FE9"/>
    <w:rsid w:val="00E37311"/>
    <w:rsid w:val="00E407AD"/>
    <w:rsid w:val="00E42196"/>
    <w:rsid w:val="00E426F5"/>
    <w:rsid w:val="00E42D89"/>
    <w:rsid w:val="00E4339F"/>
    <w:rsid w:val="00E43AEF"/>
    <w:rsid w:val="00E43F13"/>
    <w:rsid w:val="00E44206"/>
    <w:rsid w:val="00E44A91"/>
    <w:rsid w:val="00E44E2C"/>
    <w:rsid w:val="00E47D97"/>
    <w:rsid w:val="00E47FB6"/>
    <w:rsid w:val="00E50D07"/>
    <w:rsid w:val="00E50FE7"/>
    <w:rsid w:val="00E51575"/>
    <w:rsid w:val="00E51663"/>
    <w:rsid w:val="00E525E6"/>
    <w:rsid w:val="00E5343C"/>
    <w:rsid w:val="00E5396E"/>
    <w:rsid w:val="00E55A21"/>
    <w:rsid w:val="00E56253"/>
    <w:rsid w:val="00E5702E"/>
    <w:rsid w:val="00E576DE"/>
    <w:rsid w:val="00E607D2"/>
    <w:rsid w:val="00E609A6"/>
    <w:rsid w:val="00E60B55"/>
    <w:rsid w:val="00E62921"/>
    <w:rsid w:val="00E63782"/>
    <w:rsid w:val="00E63834"/>
    <w:rsid w:val="00E63D46"/>
    <w:rsid w:val="00E63F04"/>
    <w:rsid w:val="00E63F75"/>
    <w:rsid w:val="00E64128"/>
    <w:rsid w:val="00E643CB"/>
    <w:rsid w:val="00E6479D"/>
    <w:rsid w:val="00E64FCB"/>
    <w:rsid w:val="00E66049"/>
    <w:rsid w:val="00E662A8"/>
    <w:rsid w:val="00E66508"/>
    <w:rsid w:val="00E66D02"/>
    <w:rsid w:val="00E670DC"/>
    <w:rsid w:val="00E6730F"/>
    <w:rsid w:val="00E675E3"/>
    <w:rsid w:val="00E67D62"/>
    <w:rsid w:val="00E67FD0"/>
    <w:rsid w:val="00E67FF7"/>
    <w:rsid w:val="00E703BF"/>
    <w:rsid w:val="00E70C98"/>
    <w:rsid w:val="00E713E2"/>
    <w:rsid w:val="00E72B6C"/>
    <w:rsid w:val="00E72DD1"/>
    <w:rsid w:val="00E73692"/>
    <w:rsid w:val="00E74B66"/>
    <w:rsid w:val="00E751BD"/>
    <w:rsid w:val="00E754D7"/>
    <w:rsid w:val="00E76756"/>
    <w:rsid w:val="00E76CD1"/>
    <w:rsid w:val="00E7796E"/>
    <w:rsid w:val="00E77B08"/>
    <w:rsid w:val="00E8019C"/>
    <w:rsid w:val="00E80D1B"/>
    <w:rsid w:val="00E81A6D"/>
    <w:rsid w:val="00E81ECC"/>
    <w:rsid w:val="00E81F46"/>
    <w:rsid w:val="00E82343"/>
    <w:rsid w:val="00E82929"/>
    <w:rsid w:val="00E82BC0"/>
    <w:rsid w:val="00E8378F"/>
    <w:rsid w:val="00E84B46"/>
    <w:rsid w:val="00E84C68"/>
    <w:rsid w:val="00E84D8F"/>
    <w:rsid w:val="00E861D2"/>
    <w:rsid w:val="00E9045A"/>
    <w:rsid w:val="00E91BF3"/>
    <w:rsid w:val="00E91BFD"/>
    <w:rsid w:val="00E93836"/>
    <w:rsid w:val="00E94C34"/>
    <w:rsid w:val="00E94E2D"/>
    <w:rsid w:val="00E95573"/>
    <w:rsid w:val="00E96188"/>
    <w:rsid w:val="00E96A81"/>
    <w:rsid w:val="00E96ABF"/>
    <w:rsid w:val="00E971E8"/>
    <w:rsid w:val="00E9736B"/>
    <w:rsid w:val="00E97842"/>
    <w:rsid w:val="00E9796B"/>
    <w:rsid w:val="00E97EA3"/>
    <w:rsid w:val="00EA0AC0"/>
    <w:rsid w:val="00EA0E02"/>
    <w:rsid w:val="00EA0FD7"/>
    <w:rsid w:val="00EA24B6"/>
    <w:rsid w:val="00EA2B5C"/>
    <w:rsid w:val="00EA2E69"/>
    <w:rsid w:val="00EA4275"/>
    <w:rsid w:val="00EA4D08"/>
    <w:rsid w:val="00EA72B7"/>
    <w:rsid w:val="00EA7A30"/>
    <w:rsid w:val="00EA7B2E"/>
    <w:rsid w:val="00EB111E"/>
    <w:rsid w:val="00EB2062"/>
    <w:rsid w:val="00EB22CF"/>
    <w:rsid w:val="00EB249B"/>
    <w:rsid w:val="00EB270E"/>
    <w:rsid w:val="00EB27D8"/>
    <w:rsid w:val="00EB354E"/>
    <w:rsid w:val="00EB3F2B"/>
    <w:rsid w:val="00EB6078"/>
    <w:rsid w:val="00EB6DA5"/>
    <w:rsid w:val="00EC0A60"/>
    <w:rsid w:val="00EC0AD8"/>
    <w:rsid w:val="00EC0E2E"/>
    <w:rsid w:val="00EC12F3"/>
    <w:rsid w:val="00EC213D"/>
    <w:rsid w:val="00EC2814"/>
    <w:rsid w:val="00EC2D9B"/>
    <w:rsid w:val="00EC34C3"/>
    <w:rsid w:val="00EC368E"/>
    <w:rsid w:val="00EC3AEF"/>
    <w:rsid w:val="00EC3D80"/>
    <w:rsid w:val="00EC4161"/>
    <w:rsid w:val="00EC4E1C"/>
    <w:rsid w:val="00EC5042"/>
    <w:rsid w:val="00EC5857"/>
    <w:rsid w:val="00EC5AC5"/>
    <w:rsid w:val="00EC5CA2"/>
    <w:rsid w:val="00EC5F6F"/>
    <w:rsid w:val="00EC60C6"/>
    <w:rsid w:val="00EC621A"/>
    <w:rsid w:val="00EC7805"/>
    <w:rsid w:val="00EC7834"/>
    <w:rsid w:val="00EC7F7F"/>
    <w:rsid w:val="00ED0404"/>
    <w:rsid w:val="00ED0429"/>
    <w:rsid w:val="00ED1389"/>
    <w:rsid w:val="00ED2415"/>
    <w:rsid w:val="00ED2A67"/>
    <w:rsid w:val="00ED2CD4"/>
    <w:rsid w:val="00ED4350"/>
    <w:rsid w:val="00ED5946"/>
    <w:rsid w:val="00ED5FE1"/>
    <w:rsid w:val="00ED5FED"/>
    <w:rsid w:val="00ED6B44"/>
    <w:rsid w:val="00ED75E3"/>
    <w:rsid w:val="00EE0888"/>
    <w:rsid w:val="00EE1114"/>
    <w:rsid w:val="00EE118B"/>
    <w:rsid w:val="00EE1871"/>
    <w:rsid w:val="00EE34B1"/>
    <w:rsid w:val="00EE36A7"/>
    <w:rsid w:val="00EE3BFF"/>
    <w:rsid w:val="00EE3C01"/>
    <w:rsid w:val="00EE479F"/>
    <w:rsid w:val="00EE4C64"/>
    <w:rsid w:val="00EE4E44"/>
    <w:rsid w:val="00EE5222"/>
    <w:rsid w:val="00EE532F"/>
    <w:rsid w:val="00EE561E"/>
    <w:rsid w:val="00EE5FC4"/>
    <w:rsid w:val="00EE60B4"/>
    <w:rsid w:val="00EE7220"/>
    <w:rsid w:val="00EE7384"/>
    <w:rsid w:val="00EE77B1"/>
    <w:rsid w:val="00EE7B3D"/>
    <w:rsid w:val="00EE7D54"/>
    <w:rsid w:val="00EF04CA"/>
    <w:rsid w:val="00EF0832"/>
    <w:rsid w:val="00EF16A4"/>
    <w:rsid w:val="00EF1AB5"/>
    <w:rsid w:val="00EF1ACD"/>
    <w:rsid w:val="00EF1B5F"/>
    <w:rsid w:val="00EF224A"/>
    <w:rsid w:val="00EF2B90"/>
    <w:rsid w:val="00EF3811"/>
    <w:rsid w:val="00EF41C4"/>
    <w:rsid w:val="00EF4B76"/>
    <w:rsid w:val="00EF50CC"/>
    <w:rsid w:val="00EF59B5"/>
    <w:rsid w:val="00EF5A77"/>
    <w:rsid w:val="00EF5ECD"/>
    <w:rsid w:val="00EF616D"/>
    <w:rsid w:val="00EF6462"/>
    <w:rsid w:val="00EF6748"/>
    <w:rsid w:val="00EF75B0"/>
    <w:rsid w:val="00EF7C20"/>
    <w:rsid w:val="00EF7DE1"/>
    <w:rsid w:val="00F01181"/>
    <w:rsid w:val="00F03738"/>
    <w:rsid w:val="00F0489A"/>
    <w:rsid w:val="00F04B59"/>
    <w:rsid w:val="00F06372"/>
    <w:rsid w:val="00F06615"/>
    <w:rsid w:val="00F06D05"/>
    <w:rsid w:val="00F0787F"/>
    <w:rsid w:val="00F0794E"/>
    <w:rsid w:val="00F07967"/>
    <w:rsid w:val="00F11398"/>
    <w:rsid w:val="00F113BB"/>
    <w:rsid w:val="00F113FC"/>
    <w:rsid w:val="00F12A77"/>
    <w:rsid w:val="00F16B1D"/>
    <w:rsid w:val="00F16CA0"/>
    <w:rsid w:val="00F16DFD"/>
    <w:rsid w:val="00F179A0"/>
    <w:rsid w:val="00F17B5A"/>
    <w:rsid w:val="00F17D1E"/>
    <w:rsid w:val="00F2061C"/>
    <w:rsid w:val="00F20EF2"/>
    <w:rsid w:val="00F21351"/>
    <w:rsid w:val="00F21C3E"/>
    <w:rsid w:val="00F21CB7"/>
    <w:rsid w:val="00F222B1"/>
    <w:rsid w:val="00F224FA"/>
    <w:rsid w:val="00F22903"/>
    <w:rsid w:val="00F229BB"/>
    <w:rsid w:val="00F22AB5"/>
    <w:rsid w:val="00F23819"/>
    <w:rsid w:val="00F2399D"/>
    <w:rsid w:val="00F242FD"/>
    <w:rsid w:val="00F2471D"/>
    <w:rsid w:val="00F25119"/>
    <w:rsid w:val="00F255B8"/>
    <w:rsid w:val="00F261E1"/>
    <w:rsid w:val="00F2629D"/>
    <w:rsid w:val="00F26530"/>
    <w:rsid w:val="00F26550"/>
    <w:rsid w:val="00F269D0"/>
    <w:rsid w:val="00F276BD"/>
    <w:rsid w:val="00F27D7F"/>
    <w:rsid w:val="00F30099"/>
    <w:rsid w:val="00F30AFF"/>
    <w:rsid w:val="00F30C31"/>
    <w:rsid w:val="00F31627"/>
    <w:rsid w:val="00F3241F"/>
    <w:rsid w:val="00F324CC"/>
    <w:rsid w:val="00F33379"/>
    <w:rsid w:val="00F33394"/>
    <w:rsid w:val="00F333B7"/>
    <w:rsid w:val="00F339A8"/>
    <w:rsid w:val="00F34071"/>
    <w:rsid w:val="00F34958"/>
    <w:rsid w:val="00F34F18"/>
    <w:rsid w:val="00F3511F"/>
    <w:rsid w:val="00F3539F"/>
    <w:rsid w:val="00F367D3"/>
    <w:rsid w:val="00F368C9"/>
    <w:rsid w:val="00F37B6D"/>
    <w:rsid w:val="00F37C5F"/>
    <w:rsid w:val="00F4144B"/>
    <w:rsid w:val="00F420A4"/>
    <w:rsid w:val="00F4232A"/>
    <w:rsid w:val="00F42861"/>
    <w:rsid w:val="00F428D2"/>
    <w:rsid w:val="00F430FF"/>
    <w:rsid w:val="00F440C7"/>
    <w:rsid w:val="00F442E5"/>
    <w:rsid w:val="00F446C6"/>
    <w:rsid w:val="00F44A31"/>
    <w:rsid w:val="00F44D90"/>
    <w:rsid w:val="00F4587B"/>
    <w:rsid w:val="00F45923"/>
    <w:rsid w:val="00F45961"/>
    <w:rsid w:val="00F4672A"/>
    <w:rsid w:val="00F46E18"/>
    <w:rsid w:val="00F50247"/>
    <w:rsid w:val="00F5059F"/>
    <w:rsid w:val="00F506D7"/>
    <w:rsid w:val="00F5094F"/>
    <w:rsid w:val="00F50E7E"/>
    <w:rsid w:val="00F50FA3"/>
    <w:rsid w:val="00F52448"/>
    <w:rsid w:val="00F526B6"/>
    <w:rsid w:val="00F5465A"/>
    <w:rsid w:val="00F54D64"/>
    <w:rsid w:val="00F554AE"/>
    <w:rsid w:val="00F55808"/>
    <w:rsid w:val="00F564D3"/>
    <w:rsid w:val="00F5782C"/>
    <w:rsid w:val="00F578BE"/>
    <w:rsid w:val="00F57ABF"/>
    <w:rsid w:val="00F57F37"/>
    <w:rsid w:val="00F601BA"/>
    <w:rsid w:val="00F60430"/>
    <w:rsid w:val="00F604D4"/>
    <w:rsid w:val="00F606B4"/>
    <w:rsid w:val="00F60A3D"/>
    <w:rsid w:val="00F60A79"/>
    <w:rsid w:val="00F60AB8"/>
    <w:rsid w:val="00F62288"/>
    <w:rsid w:val="00F622AA"/>
    <w:rsid w:val="00F62AD0"/>
    <w:rsid w:val="00F63238"/>
    <w:rsid w:val="00F6325B"/>
    <w:rsid w:val="00F63915"/>
    <w:rsid w:val="00F645F8"/>
    <w:rsid w:val="00F6556C"/>
    <w:rsid w:val="00F66EFB"/>
    <w:rsid w:val="00F6730C"/>
    <w:rsid w:val="00F70A5C"/>
    <w:rsid w:val="00F714A0"/>
    <w:rsid w:val="00F723A0"/>
    <w:rsid w:val="00F72DA1"/>
    <w:rsid w:val="00F735A1"/>
    <w:rsid w:val="00F73F2D"/>
    <w:rsid w:val="00F75477"/>
    <w:rsid w:val="00F75F2F"/>
    <w:rsid w:val="00F764C2"/>
    <w:rsid w:val="00F771B5"/>
    <w:rsid w:val="00F77401"/>
    <w:rsid w:val="00F77612"/>
    <w:rsid w:val="00F77B97"/>
    <w:rsid w:val="00F8117E"/>
    <w:rsid w:val="00F8193E"/>
    <w:rsid w:val="00F81FDF"/>
    <w:rsid w:val="00F82037"/>
    <w:rsid w:val="00F84573"/>
    <w:rsid w:val="00F84A8E"/>
    <w:rsid w:val="00F84BAA"/>
    <w:rsid w:val="00F85641"/>
    <w:rsid w:val="00F85C9E"/>
    <w:rsid w:val="00F866B5"/>
    <w:rsid w:val="00F86738"/>
    <w:rsid w:val="00F86D77"/>
    <w:rsid w:val="00F86F5A"/>
    <w:rsid w:val="00F87407"/>
    <w:rsid w:val="00F90B14"/>
    <w:rsid w:val="00F91049"/>
    <w:rsid w:val="00F92589"/>
    <w:rsid w:val="00F92D43"/>
    <w:rsid w:val="00F944CB"/>
    <w:rsid w:val="00F94DAF"/>
    <w:rsid w:val="00F955ED"/>
    <w:rsid w:val="00F956ED"/>
    <w:rsid w:val="00F95D21"/>
    <w:rsid w:val="00F95F8F"/>
    <w:rsid w:val="00F9626A"/>
    <w:rsid w:val="00F96B74"/>
    <w:rsid w:val="00F97C74"/>
    <w:rsid w:val="00FA1ABC"/>
    <w:rsid w:val="00FA2780"/>
    <w:rsid w:val="00FA282D"/>
    <w:rsid w:val="00FA3193"/>
    <w:rsid w:val="00FA31FF"/>
    <w:rsid w:val="00FA56F4"/>
    <w:rsid w:val="00FA5D63"/>
    <w:rsid w:val="00FA78E5"/>
    <w:rsid w:val="00FB0759"/>
    <w:rsid w:val="00FB0B55"/>
    <w:rsid w:val="00FB17BB"/>
    <w:rsid w:val="00FB18AF"/>
    <w:rsid w:val="00FB22B2"/>
    <w:rsid w:val="00FB2B28"/>
    <w:rsid w:val="00FB31F8"/>
    <w:rsid w:val="00FB519F"/>
    <w:rsid w:val="00FB5CC1"/>
    <w:rsid w:val="00FB6C24"/>
    <w:rsid w:val="00FB7277"/>
    <w:rsid w:val="00FB7528"/>
    <w:rsid w:val="00FB7F98"/>
    <w:rsid w:val="00FC0BB0"/>
    <w:rsid w:val="00FC119E"/>
    <w:rsid w:val="00FC27C5"/>
    <w:rsid w:val="00FC31B5"/>
    <w:rsid w:val="00FC477E"/>
    <w:rsid w:val="00FC495B"/>
    <w:rsid w:val="00FC4AF4"/>
    <w:rsid w:val="00FC4EAD"/>
    <w:rsid w:val="00FC6202"/>
    <w:rsid w:val="00FC73F0"/>
    <w:rsid w:val="00FC7474"/>
    <w:rsid w:val="00FC778C"/>
    <w:rsid w:val="00FD2F37"/>
    <w:rsid w:val="00FD36EA"/>
    <w:rsid w:val="00FD371F"/>
    <w:rsid w:val="00FD3E84"/>
    <w:rsid w:val="00FD4DCD"/>
    <w:rsid w:val="00FD5931"/>
    <w:rsid w:val="00FD5940"/>
    <w:rsid w:val="00FD5B84"/>
    <w:rsid w:val="00FE0115"/>
    <w:rsid w:val="00FE02D2"/>
    <w:rsid w:val="00FE0330"/>
    <w:rsid w:val="00FE0374"/>
    <w:rsid w:val="00FE13D1"/>
    <w:rsid w:val="00FE1E45"/>
    <w:rsid w:val="00FE2726"/>
    <w:rsid w:val="00FE2E4E"/>
    <w:rsid w:val="00FE3F9E"/>
    <w:rsid w:val="00FE4243"/>
    <w:rsid w:val="00FE465E"/>
    <w:rsid w:val="00FE57DE"/>
    <w:rsid w:val="00FE5962"/>
    <w:rsid w:val="00FE7082"/>
    <w:rsid w:val="00FE754C"/>
    <w:rsid w:val="00FF060E"/>
    <w:rsid w:val="00FF0AAF"/>
    <w:rsid w:val="00FF0C3B"/>
    <w:rsid w:val="00FF0E00"/>
    <w:rsid w:val="00FF212B"/>
    <w:rsid w:val="00FF2434"/>
    <w:rsid w:val="00FF266E"/>
    <w:rsid w:val="00FF2DD9"/>
    <w:rsid w:val="00FF338F"/>
    <w:rsid w:val="00FF4A9E"/>
    <w:rsid w:val="00FF4F6A"/>
    <w:rsid w:val="00FF521B"/>
    <w:rsid w:val="00FF582C"/>
    <w:rsid w:val="00FF725C"/>
    <w:rsid w:val="00FF7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6B9A78"/>
  <w15:chartTrackingRefBased/>
  <w15:docId w15:val="{40B82AF5-106C-4955-A3D6-CB6BC04EA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E5B1E"/>
    <w:pPr>
      <w:spacing w:before="120" w:after="80"/>
    </w:pPr>
    <w:rPr>
      <w:szCs w:val="24"/>
    </w:rPr>
  </w:style>
  <w:style w:type="paragraph" w:styleId="Heading1">
    <w:name w:val="heading 1"/>
    <w:basedOn w:val="Normal"/>
    <w:next w:val="Normal"/>
    <w:link w:val="Heading1Char"/>
    <w:qFormat/>
    <w:rsid w:val="00802829"/>
    <w:pPr>
      <w:keepNext/>
      <w:numPr>
        <w:numId w:val="1"/>
      </w:numPr>
      <w:tabs>
        <w:tab w:val="left" w:pos="576"/>
      </w:tabs>
      <w:spacing w:before="160" w:after="120"/>
      <w:outlineLvl w:val="0"/>
    </w:pPr>
    <w:rPr>
      <w:rFonts w:ascii="Cambria" w:hAnsi="Cambria" w:cs="Arial"/>
      <w:b/>
      <w:bCs/>
      <w:color w:val="365F91"/>
      <w:kern w:val="32"/>
      <w:sz w:val="24"/>
      <w:szCs w:val="32"/>
    </w:rPr>
  </w:style>
  <w:style w:type="paragraph" w:styleId="Heading2">
    <w:name w:val="heading 2"/>
    <w:basedOn w:val="Normal"/>
    <w:next w:val="Normal"/>
    <w:link w:val="Heading2Char"/>
    <w:qFormat/>
    <w:rsid w:val="00315794"/>
    <w:pPr>
      <w:keepNext/>
      <w:numPr>
        <w:ilvl w:val="1"/>
        <w:numId w:val="1"/>
      </w:numPr>
      <w:tabs>
        <w:tab w:val="clear" w:pos="3996"/>
      </w:tabs>
      <w:spacing w:after="120"/>
      <w:ind w:left="576"/>
      <w:outlineLvl w:val="1"/>
    </w:pPr>
    <w:rPr>
      <w:rFonts w:ascii="Cambria" w:hAnsi="Cambria" w:cs="Arial"/>
      <w:b/>
      <w:bCs/>
      <w:iCs/>
      <w:color w:val="365F91"/>
      <w:sz w:val="22"/>
      <w:szCs w:val="28"/>
    </w:rPr>
  </w:style>
  <w:style w:type="paragraph" w:styleId="Heading3">
    <w:name w:val="heading 3"/>
    <w:basedOn w:val="Normal"/>
    <w:next w:val="Normal"/>
    <w:link w:val="Heading3Char"/>
    <w:qFormat/>
    <w:rsid w:val="00157FBA"/>
    <w:pPr>
      <w:keepNext/>
      <w:numPr>
        <w:ilvl w:val="2"/>
        <w:numId w:val="1"/>
      </w:numPr>
      <w:tabs>
        <w:tab w:val="left" w:pos="720"/>
      </w:tabs>
      <w:spacing w:after="120"/>
      <w:outlineLvl w:val="2"/>
    </w:pPr>
    <w:rPr>
      <w:rFonts w:ascii="Cambria" w:hAnsi="Cambria" w:cs="Arial"/>
      <w:b/>
      <w:bCs/>
      <w:i/>
      <w:color w:val="365F91"/>
      <w:szCs w:val="26"/>
    </w:rPr>
  </w:style>
  <w:style w:type="paragraph" w:styleId="Heading4">
    <w:name w:val="heading 4"/>
    <w:basedOn w:val="Normal"/>
    <w:next w:val="Normal"/>
    <w:qFormat/>
    <w:rsid w:val="00157FBA"/>
    <w:pPr>
      <w:keepNext/>
      <w:numPr>
        <w:ilvl w:val="3"/>
        <w:numId w:val="1"/>
      </w:numPr>
      <w:spacing w:after="120"/>
      <w:outlineLvl w:val="3"/>
    </w:pPr>
    <w:rPr>
      <w:rFonts w:ascii="Cambria" w:hAnsi="Cambria"/>
      <w:b/>
      <w:bCs/>
      <w:color w:val="365F91"/>
      <w:szCs w:val="28"/>
    </w:rPr>
  </w:style>
  <w:style w:type="paragraph" w:styleId="Heading5">
    <w:name w:val="heading 5"/>
    <w:basedOn w:val="Normal"/>
    <w:next w:val="Normal"/>
    <w:qFormat/>
    <w:rsid w:val="00157FBA"/>
    <w:pPr>
      <w:numPr>
        <w:ilvl w:val="4"/>
        <w:numId w:val="1"/>
      </w:numPr>
      <w:spacing w:before="240" w:after="60"/>
      <w:outlineLvl w:val="4"/>
    </w:pPr>
    <w:rPr>
      <w:b/>
      <w:bCs/>
      <w:i/>
      <w:iCs/>
      <w:szCs w:val="26"/>
    </w:rPr>
  </w:style>
  <w:style w:type="paragraph" w:styleId="Heading6">
    <w:name w:val="heading 6"/>
    <w:basedOn w:val="Normal"/>
    <w:next w:val="Normal"/>
    <w:qFormat/>
    <w:rsid w:val="00157FBA"/>
    <w:pPr>
      <w:numPr>
        <w:ilvl w:val="5"/>
        <w:numId w:val="1"/>
      </w:numPr>
      <w:spacing w:before="240" w:after="60"/>
      <w:outlineLvl w:val="5"/>
    </w:pPr>
    <w:rPr>
      <w:b/>
      <w:bCs/>
      <w:szCs w:val="22"/>
    </w:rPr>
  </w:style>
  <w:style w:type="paragraph" w:styleId="Heading7">
    <w:name w:val="heading 7"/>
    <w:basedOn w:val="Normal"/>
    <w:next w:val="Normal"/>
    <w:qFormat/>
    <w:rsid w:val="00157FBA"/>
    <w:pPr>
      <w:numPr>
        <w:ilvl w:val="6"/>
        <w:numId w:val="1"/>
      </w:numPr>
      <w:spacing w:before="240" w:after="60"/>
      <w:outlineLvl w:val="6"/>
    </w:pPr>
  </w:style>
  <w:style w:type="paragraph" w:styleId="Heading8">
    <w:name w:val="heading 8"/>
    <w:basedOn w:val="Normal"/>
    <w:next w:val="Normal"/>
    <w:qFormat/>
    <w:rsid w:val="00157FBA"/>
    <w:pPr>
      <w:numPr>
        <w:ilvl w:val="7"/>
        <w:numId w:val="1"/>
      </w:numPr>
      <w:spacing w:before="240" w:after="60"/>
      <w:outlineLvl w:val="7"/>
    </w:pPr>
    <w:rPr>
      <w:i/>
      <w:iCs/>
    </w:rPr>
  </w:style>
  <w:style w:type="paragraph" w:styleId="Heading9">
    <w:name w:val="heading 9"/>
    <w:basedOn w:val="Normal"/>
    <w:next w:val="Normal"/>
    <w:qFormat/>
    <w:rsid w:val="00157FBA"/>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82E36"/>
    <w:pPr>
      <w:tabs>
        <w:tab w:val="center" w:pos="4320"/>
        <w:tab w:val="right" w:pos="8640"/>
      </w:tabs>
    </w:pPr>
  </w:style>
  <w:style w:type="paragraph" w:styleId="Footer">
    <w:name w:val="footer"/>
    <w:basedOn w:val="Normal"/>
    <w:link w:val="FooterChar"/>
    <w:uiPriority w:val="99"/>
    <w:rsid w:val="00882E36"/>
    <w:pPr>
      <w:tabs>
        <w:tab w:val="center" w:pos="4320"/>
        <w:tab w:val="right" w:pos="8640"/>
      </w:tabs>
    </w:pPr>
  </w:style>
  <w:style w:type="paragraph" w:styleId="Caption">
    <w:name w:val="caption"/>
    <w:basedOn w:val="Normal"/>
    <w:next w:val="Normal"/>
    <w:link w:val="CaptionChar"/>
    <w:uiPriority w:val="35"/>
    <w:qFormat/>
    <w:rsid w:val="001D4E18"/>
    <w:rPr>
      <w:b/>
      <w:bCs/>
      <w:szCs w:val="20"/>
    </w:rPr>
  </w:style>
  <w:style w:type="paragraph" w:customStyle="1" w:styleId="Tabletext">
    <w:name w:val="Tabletext"/>
    <w:basedOn w:val="Normal"/>
    <w:rsid w:val="00EC2814"/>
    <w:pPr>
      <w:keepLines/>
      <w:widowControl w:val="0"/>
      <w:spacing w:before="60" w:after="60" w:line="240" w:lineRule="atLeast"/>
    </w:pPr>
    <w:rPr>
      <w:szCs w:val="20"/>
    </w:rPr>
  </w:style>
  <w:style w:type="paragraph" w:styleId="BodyText">
    <w:name w:val="Body Text"/>
    <w:basedOn w:val="Normal"/>
    <w:link w:val="BodyTextChar"/>
    <w:rsid w:val="0044215B"/>
    <w:pPr>
      <w:keepLines/>
      <w:widowControl w:val="0"/>
      <w:spacing w:after="120" w:line="240" w:lineRule="atLeast"/>
      <w:ind w:left="720"/>
    </w:pPr>
    <w:rPr>
      <w:szCs w:val="20"/>
    </w:rPr>
  </w:style>
  <w:style w:type="paragraph" w:styleId="TOC1">
    <w:name w:val="toc 1"/>
    <w:basedOn w:val="Normal"/>
    <w:next w:val="Normal"/>
    <w:autoRedefine/>
    <w:uiPriority w:val="39"/>
    <w:rsid w:val="00E5702E"/>
    <w:pPr>
      <w:tabs>
        <w:tab w:val="left" w:pos="450"/>
        <w:tab w:val="right" w:leader="dot" w:pos="9494"/>
      </w:tabs>
      <w:spacing w:after="120"/>
    </w:pPr>
    <w:rPr>
      <w:rFonts w:ascii="Cambria" w:hAnsi="Cambria"/>
      <w:b/>
      <w:sz w:val="24"/>
    </w:rPr>
  </w:style>
  <w:style w:type="character" w:customStyle="1" w:styleId="BodyTextChar">
    <w:name w:val="Body Text Char"/>
    <w:link w:val="BodyText"/>
    <w:rsid w:val="0044215B"/>
    <w:rPr>
      <w:lang w:val="en-US" w:eastAsia="en-US" w:bidi="ar-SA"/>
    </w:rPr>
  </w:style>
  <w:style w:type="paragraph" w:customStyle="1" w:styleId="TableHeader">
    <w:name w:val="Table Header"/>
    <w:basedOn w:val="BodyText"/>
    <w:rsid w:val="00EC2814"/>
    <w:pPr>
      <w:tabs>
        <w:tab w:val="left" w:pos="144"/>
      </w:tabs>
      <w:spacing w:before="60" w:after="60"/>
      <w:ind w:left="0"/>
    </w:pPr>
    <w:rPr>
      <w:rFonts w:ascii="Cambria" w:hAnsi="Cambria"/>
      <w:b/>
      <w:bCs/>
      <w:color w:val="365F91"/>
      <w:szCs w:val="24"/>
    </w:rPr>
  </w:style>
  <w:style w:type="paragraph" w:customStyle="1" w:styleId="TableItems">
    <w:name w:val="Table Items"/>
    <w:basedOn w:val="BodyText"/>
    <w:rsid w:val="00EC2814"/>
    <w:pPr>
      <w:ind w:left="0"/>
      <w:jc w:val="center"/>
    </w:pPr>
    <w:rPr>
      <w:rFonts w:ascii="Cambria" w:hAnsi="Cambria"/>
      <w:bCs/>
      <w:color w:val="000000"/>
    </w:rPr>
  </w:style>
  <w:style w:type="paragraph" w:customStyle="1" w:styleId="NormalHeading">
    <w:name w:val="Normal Heading"/>
    <w:basedOn w:val="Normal"/>
    <w:rsid w:val="00487E4B"/>
    <w:pPr>
      <w:spacing w:after="360"/>
      <w:jc w:val="center"/>
    </w:pPr>
    <w:rPr>
      <w:rFonts w:ascii="Cambria" w:hAnsi="Cambria"/>
      <w:b/>
      <w:bCs/>
      <w:color w:val="365F91"/>
      <w:sz w:val="48"/>
      <w:szCs w:val="48"/>
    </w:rPr>
  </w:style>
  <w:style w:type="paragraph" w:customStyle="1" w:styleId="TableText0">
    <w:name w:val="Table Text"/>
    <w:rsid w:val="00D36B96"/>
    <w:pPr>
      <w:overflowPunct w:val="0"/>
      <w:autoSpaceDE w:val="0"/>
      <w:autoSpaceDN w:val="0"/>
      <w:adjustRightInd w:val="0"/>
      <w:spacing w:before="40" w:after="40"/>
      <w:textAlignment w:val="baseline"/>
    </w:pPr>
  </w:style>
  <w:style w:type="paragraph" w:styleId="TOC2">
    <w:name w:val="toc 2"/>
    <w:basedOn w:val="Normal"/>
    <w:next w:val="Normal"/>
    <w:autoRedefine/>
    <w:uiPriority w:val="39"/>
    <w:rsid w:val="00277D3E"/>
    <w:pPr>
      <w:spacing w:before="60" w:after="60"/>
      <w:ind w:left="202"/>
    </w:pPr>
    <w:rPr>
      <w:rFonts w:ascii="Cambria" w:hAnsi="Cambria"/>
      <w:b/>
      <w:sz w:val="22"/>
    </w:rPr>
  </w:style>
  <w:style w:type="paragraph" w:styleId="TOC3">
    <w:name w:val="toc 3"/>
    <w:basedOn w:val="Normal"/>
    <w:next w:val="Normal"/>
    <w:autoRedefine/>
    <w:uiPriority w:val="39"/>
    <w:rsid w:val="00723612"/>
    <w:pPr>
      <w:tabs>
        <w:tab w:val="left" w:pos="1100"/>
        <w:tab w:val="right" w:leader="dot" w:pos="9161"/>
      </w:tabs>
      <w:spacing w:before="40" w:after="40"/>
      <w:ind w:left="403"/>
    </w:pPr>
    <w:rPr>
      <w:rFonts w:ascii="Cambria" w:hAnsi="Cambria"/>
      <w:b/>
      <w:i/>
      <w:noProof/>
    </w:rPr>
  </w:style>
  <w:style w:type="character" w:styleId="Hyperlink">
    <w:name w:val="Hyperlink"/>
    <w:uiPriority w:val="99"/>
    <w:rsid w:val="00487E4B"/>
    <w:rPr>
      <w:color w:val="0000FF"/>
      <w:u w:val="single"/>
    </w:rPr>
  </w:style>
  <w:style w:type="paragraph" w:customStyle="1" w:styleId="TableHead">
    <w:name w:val="Table Head"/>
    <w:basedOn w:val="BodyText"/>
    <w:rsid w:val="001B701E"/>
    <w:pPr>
      <w:keepNext/>
      <w:widowControl/>
      <w:spacing w:before="40" w:after="40" w:line="240" w:lineRule="exact"/>
      <w:ind w:left="0"/>
      <w:jc w:val="center"/>
    </w:pPr>
    <w:rPr>
      <w:rFonts w:ascii="Arial" w:hAnsi="Arial"/>
      <w:b/>
      <w:i/>
      <w:sz w:val="22"/>
    </w:rPr>
  </w:style>
  <w:style w:type="paragraph" w:styleId="TableofFigures">
    <w:name w:val="table of figures"/>
    <w:basedOn w:val="Normal"/>
    <w:next w:val="Normal"/>
    <w:autoRedefine/>
    <w:uiPriority w:val="99"/>
    <w:rsid w:val="00346FFA"/>
    <w:pPr>
      <w:tabs>
        <w:tab w:val="right" w:leader="dot" w:pos="9161"/>
      </w:tabs>
      <w:spacing w:before="80"/>
      <w:jc w:val="center"/>
    </w:pPr>
    <w:rPr>
      <w:rFonts w:ascii="Cambria" w:hAnsi="Cambria"/>
      <w:b/>
      <w:sz w:val="22"/>
    </w:rPr>
  </w:style>
  <w:style w:type="paragraph" w:styleId="BalloonText">
    <w:name w:val="Balloon Text"/>
    <w:basedOn w:val="Normal"/>
    <w:semiHidden/>
    <w:rsid w:val="00DB07D5"/>
    <w:rPr>
      <w:rFonts w:ascii="Tahoma" w:hAnsi="Tahoma" w:cs="Tahoma"/>
      <w:sz w:val="16"/>
      <w:szCs w:val="16"/>
    </w:rPr>
  </w:style>
  <w:style w:type="character" w:styleId="CommentReference">
    <w:name w:val="annotation reference"/>
    <w:rsid w:val="00767387"/>
    <w:rPr>
      <w:sz w:val="16"/>
      <w:szCs w:val="16"/>
    </w:rPr>
  </w:style>
  <w:style w:type="paragraph" w:styleId="CommentText">
    <w:name w:val="annotation text"/>
    <w:basedOn w:val="Normal"/>
    <w:link w:val="CommentTextChar"/>
    <w:rsid w:val="00767387"/>
    <w:rPr>
      <w:szCs w:val="20"/>
    </w:rPr>
  </w:style>
  <w:style w:type="character" w:customStyle="1" w:styleId="CommentTextChar">
    <w:name w:val="Comment Text Char"/>
    <w:basedOn w:val="DefaultParagraphFont"/>
    <w:link w:val="CommentText"/>
    <w:rsid w:val="00767387"/>
  </w:style>
  <w:style w:type="paragraph" w:styleId="CommentSubject">
    <w:name w:val="annotation subject"/>
    <w:basedOn w:val="CommentText"/>
    <w:next w:val="CommentText"/>
    <w:link w:val="CommentSubjectChar"/>
    <w:rsid w:val="00767387"/>
    <w:rPr>
      <w:b/>
      <w:bCs/>
      <w:lang w:val="x-none" w:eastAsia="x-none"/>
    </w:rPr>
  </w:style>
  <w:style w:type="character" w:customStyle="1" w:styleId="CommentSubjectChar">
    <w:name w:val="Comment Subject Char"/>
    <w:link w:val="CommentSubject"/>
    <w:rsid w:val="00767387"/>
    <w:rPr>
      <w:b/>
      <w:bCs/>
    </w:rPr>
  </w:style>
  <w:style w:type="paragraph" w:styleId="Revision">
    <w:name w:val="Revision"/>
    <w:hidden/>
    <w:uiPriority w:val="99"/>
    <w:semiHidden/>
    <w:rsid w:val="005204CA"/>
    <w:rPr>
      <w:szCs w:val="24"/>
    </w:rPr>
  </w:style>
  <w:style w:type="character" w:customStyle="1" w:styleId="HeaderChar">
    <w:name w:val="Header Char"/>
    <w:link w:val="Header"/>
    <w:uiPriority w:val="99"/>
    <w:locked/>
    <w:rsid w:val="000841DC"/>
    <w:rPr>
      <w:szCs w:val="24"/>
    </w:rPr>
  </w:style>
  <w:style w:type="character" w:customStyle="1" w:styleId="FooterChar">
    <w:name w:val="Footer Char"/>
    <w:link w:val="Footer"/>
    <w:uiPriority w:val="99"/>
    <w:locked/>
    <w:rsid w:val="000841DC"/>
    <w:rPr>
      <w:szCs w:val="24"/>
    </w:rPr>
  </w:style>
  <w:style w:type="character" w:styleId="UnresolvedMention">
    <w:name w:val="Unresolved Mention"/>
    <w:uiPriority w:val="99"/>
    <w:semiHidden/>
    <w:unhideWhenUsed/>
    <w:rsid w:val="00C84014"/>
    <w:rPr>
      <w:color w:val="605E5C"/>
      <w:shd w:val="clear" w:color="auto" w:fill="E1DFDD"/>
    </w:rPr>
  </w:style>
  <w:style w:type="table" w:styleId="TableGrid">
    <w:name w:val="Table Grid"/>
    <w:basedOn w:val="TableNormal"/>
    <w:rsid w:val="00C84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F2399D"/>
    <w:rPr>
      <w:b/>
      <w:bCs/>
    </w:rPr>
  </w:style>
  <w:style w:type="paragraph" w:styleId="Bibliography">
    <w:name w:val="Bibliography"/>
    <w:basedOn w:val="Normal"/>
    <w:next w:val="Normal"/>
    <w:uiPriority w:val="37"/>
    <w:unhideWhenUsed/>
    <w:rsid w:val="00FE0374"/>
  </w:style>
  <w:style w:type="paragraph" w:styleId="ListParagraph">
    <w:name w:val="List Paragraph"/>
    <w:basedOn w:val="Normal"/>
    <w:uiPriority w:val="34"/>
    <w:qFormat/>
    <w:rsid w:val="00C21189"/>
    <w:pPr>
      <w:spacing w:before="0" w:after="0"/>
      <w:ind w:left="720"/>
    </w:pPr>
    <w:rPr>
      <w:rFonts w:ascii="Calibri" w:eastAsia="Calibri" w:hAnsi="Calibri" w:cs="Calibri"/>
      <w:sz w:val="22"/>
      <w:szCs w:val="22"/>
    </w:rPr>
  </w:style>
  <w:style w:type="character" w:styleId="FollowedHyperlink">
    <w:name w:val="FollowedHyperlink"/>
    <w:rsid w:val="00D00653"/>
    <w:rPr>
      <w:color w:val="954F72"/>
      <w:u w:val="single"/>
    </w:rPr>
  </w:style>
  <w:style w:type="character" w:customStyle="1" w:styleId="Heading1Char">
    <w:name w:val="Heading 1 Char"/>
    <w:link w:val="Heading1"/>
    <w:rsid w:val="00C83DF5"/>
    <w:rPr>
      <w:rFonts w:ascii="Cambria" w:hAnsi="Cambria" w:cs="Arial"/>
      <w:b/>
      <w:bCs/>
      <w:color w:val="365F91"/>
      <w:kern w:val="32"/>
      <w:sz w:val="24"/>
      <w:szCs w:val="32"/>
      <w:lang w:val="en-US" w:eastAsia="en-US"/>
    </w:rPr>
  </w:style>
  <w:style w:type="paragraph" w:styleId="TOCHeading">
    <w:name w:val="TOC Heading"/>
    <w:basedOn w:val="Heading1"/>
    <w:next w:val="Normal"/>
    <w:uiPriority w:val="39"/>
    <w:unhideWhenUsed/>
    <w:qFormat/>
    <w:rsid w:val="00FA1ABC"/>
    <w:pPr>
      <w:keepLines/>
      <w:numPr>
        <w:numId w:val="0"/>
      </w:numPr>
      <w:tabs>
        <w:tab w:val="clear" w:pos="576"/>
      </w:tabs>
      <w:spacing w:before="240" w:after="0" w:line="259" w:lineRule="auto"/>
      <w:outlineLvl w:val="9"/>
    </w:pPr>
    <w:rPr>
      <w:rFonts w:ascii="Calibri Light" w:hAnsi="Calibri Light" w:cs="Times New Roman"/>
      <w:b w:val="0"/>
      <w:bCs w:val="0"/>
      <w:color w:val="2F5496"/>
      <w:kern w:val="0"/>
      <w:sz w:val="32"/>
    </w:rPr>
  </w:style>
  <w:style w:type="character" w:styleId="Strong">
    <w:name w:val="Strong"/>
    <w:qFormat/>
    <w:rsid w:val="001D00C8"/>
    <w:rPr>
      <w:b/>
      <w:bCs/>
    </w:rPr>
  </w:style>
  <w:style w:type="character" w:styleId="Emphasis">
    <w:name w:val="Emphasis"/>
    <w:basedOn w:val="DefaultParagraphFont"/>
    <w:qFormat/>
    <w:rsid w:val="00A122BD"/>
    <w:rPr>
      <w:i/>
      <w:iCs/>
    </w:rPr>
  </w:style>
  <w:style w:type="character" w:customStyle="1" w:styleId="Heading2Char">
    <w:name w:val="Heading 2 Char"/>
    <w:basedOn w:val="DefaultParagraphFont"/>
    <w:link w:val="Heading2"/>
    <w:rsid w:val="0046048E"/>
    <w:rPr>
      <w:rFonts w:ascii="Cambria" w:hAnsi="Cambria" w:cs="Arial"/>
      <w:b/>
      <w:bCs/>
      <w:iCs/>
      <w:color w:val="365F91"/>
      <w:sz w:val="22"/>
      <w:szCs w:val="28"/>
    </w:rPr>
  </w:style>
  <w:style w:type="character" w:customStyle="1" w:styleId="Heading3Char">
    <w:name w:val="Heading 3 Char"/>
    <w:basedOn w:val="DefaultParagraphFont"/>
    <w:link w:val="Heading3"/>
    <w:rsid w:val="00054116"/>
    <w:rPr>
      <w:rFonts w:ascii="Cambria" w:hAnsi="Cambria" w:cs="Arial"/>
      <w:b/>
      <w:bCs/>
      <w:i/>
      <w:color w:val="365F9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78559">
      <w:bodyDiv w:val="1"/>
      <w:marLeft w:val="0"/>
      <w:marRight w:val="0"/>
      <w:marTop w:val="0"/>
      <w:marBottom w:val="0"/>
      <w:divBdr>
        <w:top w:val="none" w:sz="0" w:space="0" w:color="auto"/>
        <w:left w:val="none" w:sz="0" w:space="0" w:color="auto"/>
        <w:bottom w:val="none" w:sz="0" w:space="0" w:color="auto"/>
        <w:right w:val="none" w:sz="0" w:space="0" w:color="auto"/>
      </w:divBdr>
    </w:div>
    <w:div w:id="156313824">
      <w:bodyDiv w:val="1"/>
      <w:marLeft w:val="0"/>
      <w:marRight w:val="0"/>
      <w:marTop w:val="0"/>
      <w:marBottom w:val="0"/>
      <w:divBdr>
        <w:top w:val="none" w:sz="0" w:space="0" w:color="auto"/>
        <w:left w:val="none" w:sz="0" w:space="0" w:color="auto"/>
        <w:bottom w:val="none" w:sz="0" w:space="0" w:color="auto"/>
        <w:right w:val="none" w:sz="0" w:space="0" w:color="auto"/>
      </w:divBdr>
    </w:div>
    <w:div w:id="318659900">
      <w:bodyDiv w:val="1"/>
      <w:marLeft w:val="0"/>
      <w:marRight w:val="0"/>
      <w:marTop w:val="0"/>
      <w:marBottom w:val="0"/>
      <w:divBdr>
        <w:top w:val="none" w:sz="0" w:space="0" w:color="auto"/>
        <w:left w:val="none" w:sz="0" w:space="0" w:color="auto"/>
        <w:bottom w:val="none" w:sz="0" w:space="0" w:color="auto"/>
        <w:right w:val="none" w:sz="0" w:space="0" w:color="auto"/>
      </w:divBdr>
    </w:div>
    <w:div w:id="325742894">
      <w:bodyDiv w:val="1"/>
      <w:marLeft w:val="0"/>
      <w:marRight w:val="0"/>
      <w:marTop w:val="0"/>
      <w:marBottom w:val="0"/>
      <w:divBdr>
        <w:top w:val="none" w:sz="0" w:space="0" w:color="auto"/>
        <w:left w:val="none" w:sz="0" w:space="0" w:color="auto"/>
        <w:bottom w:val="none" w:sz="0" w:space="0" w:color="auto"/>
        <w:right w:val="none" w:sz="0" w:space="0" w:color="auto"/>
      </w:divBdr>
    </w:div>
    <w:div w:id="617833257">
      <w:bodyDiv w:val="1"/>
      <w:marLeft w:val="0"/>
      <w:marRight w:val="0"/>
      <w:marTop w:val="0"/>
      <w:marBottom w:val="0"/>
      <w:divBdr>
        <w:top w:val="none" w:sz="0" w:space="0" w:color="auto"/>
        <w:left w:val="none" w:sz="0" w:space="0" w:color="auto"/>
        <w:bottom w:val="none" w:sz="0" w:space="0" w:color="auto"/>
        <w:right w:val="none" w:sz="0" w:space="0" w:color="auto"/>
      </w:divBdr>
    </w:div>
    <w:div w:id="786899518">
      <w:bodyDiv w:val="1"/>
      <w:marLeft w:val="0"/>
      <w:marRight w:val="0"/>
      <w:marTop w:val="0"/>
      <w:marBottom w:val="0"/>
      <w:divBdr>
        <w:top w:val="none" w:sz="0" w:space="0" w:color="auto"/>
        <w:left w:val="none" w:sz="0" w:space="0" w:color="auto"/>
        <w:bottom w:val="none" w:sz="0" w:space="0" w:color="auto"/>
        <w:right w:val="none" w:sz="0" w:space="0" w:color="auto"/>
      </w:divBdr>
    </w:div>
    <w:div w:id="868222600">
      <w:bodyDiv w:val="1"/>
      <w:marLeft w:val="0"/>
      <w:marRight w:val="0"/>
      <w:marTop w:val="0"/>
      <w:marBottom w:val="0"/>
      <w:divBdr>
        <w:top w:val="none" w:sz="0" w:space="0" w:color="auto"/>
        <w:left w:val="none" w:sz="0" w:space="0" w:color="auto"/>
        <w:bottom w:val="none" w:sz="0" w:space="0" w:color="auto"/>
        <w:right w:val="none" w:sz="0" w:space="0" w:color="auto"/>
      </w:divBdr>
    </w:div>
    <w:div w:id="1525705850">
      <w:bodyDiv w:val="1"/>
      <w:marLeft w:val="0"/>
      <w:marRight w:val="0"/>
      <w:marTop w:val="0"/>
      <w:marBottom w:val="0"/>
      <w:divBdr>
        <w:top w:val="none" w:sz="0" w:space="0" w:color="auto"/>
        <w:left w:val="none" w:sz="0" w:space="0" w:color="auto"/>
        <w:bottom w:val="none" w:sz="0" w:space="0" w:color="auto"/>
        <w:right w:val="none" w:sz="0" w:space="0" w:color="auto"/>
      </w:divBdr>
    </w:div>
    <w:div w:id="1894582668">
      <w:bodyDiv w:val="1"/>
      <w:marLeft w:val="0"/>
      <w:marRight w:val="0"/>
      <w:marTop w:val="0"/>
      <w:marBottom w:val="0"/>
      <w:divBdr>
        <w:top w:val="none" w:sz="0" w:space="0" w:color="auto"/>
        <w:left w:val="none" w:sz="0" w:space="0" w:color="auto"/>
        <w:bottom w:val="none" w:sz="0" w:space="0" w:color="auto"/>
        <w:right w:val="none" w:sz="0" w:space="0" w:color="auto"/>
      </w:divBdr>
      <w:divsChild>
        <w:div w:id="1077435768">
          <w:marLeft w:val="0"/>
          <w:marRight w:val="0"/>
          <w:marTop w:val="0"/>
          <w:marBottom w:val="0"/>
          <w:divBdr>
            <w:top w:val="none" w:sz="0" w:space="0" w:color="auto"/>
            <w:left w:val="none" w:sz="0" w:space="0" w:color="auto"/>
            <w:bottom w:val="none" w:sz="0" w:space="0" w:color="auto"/>
            <w:right w:val="none" w:sz="0" w:space="0" w:color="auto"/>
          </w:divBdr>
          <w:divsChild>
            <w:div w:id="543761042">
              <w:marLeft w:val="0"/>
              <w:marRight w:val="0"/>
              <w:marTop w:val="0"/>
              <w:marBottom w:val="0"/>
              <w:divBdr>
                <w:top w:val="none" w:sz="0" w:space="0" w:color="auto"/>
                <w:left w:val="none" w:sz="0" w:space="0" w:color="auto"/>
                <w:bottom w:val="none" w:sz="0" w:space="0" w:color="auto"/>
                <w:right w:val="none" w:sz="0" w:space="0" w:color="auto"/>
              </w:divBdr>
            </w:div>
            <w:div w:id="1015038743">
              <w:marLeft w:val="0"/>
              <w:marRight w:val="0"/>
              <w:marTop w:val="0"/>
              <w:marBottom w:val="0"/>
              <w:divBdr>
                <w:top w:val="none" w:sz="0" w:space="0" w:color="auto"/>
                <w:left w:val="none" w:sz="0" w:space="0" w:color="auto"/>
                <w:bottom w:val="none" w:sz="0" w:space="0" w:color="auto"/>
                <w:right w:val="none" w:sz="0" w:space="0" w:color="auto"/>
              </w:divBdr>
            </w:div>
            <w:div w:id="14009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7815">
      <w:bodyDiv w:val="1"/>
      <w:marLeft w:val="0"/>
      <w:marRight w:val="0"/>
      <w:marTop w:val="0"/>
      <w:marBottom w:val="0"/>
      <w:divBdr>
        <w:top w:val="none" w:sz="0" w:space="0" w:color="auto"/>
        <w:left w:val="none" w:sz="0" w:space="0" w:color="auto"/>
        <w:bottom w:val="none" w:sz="0" w:space="0" w:color="auto"/>
        <w:right w:val="none" w:sz="0" w:space="0" w:color="auto"/>
      </w:divBdr>
      <w:divsChild>
        <w:div w:id="1658995643">
          <w:marLeft w:val="0"/>
          <w:marRight w:val="0"/>
          <w:marTop w:val="0"/>
          <w:marBottom w:val="0"/>
          <w:divBdr>
            <w:top w:val="none" w:sz="0" w:space="0" w:color="auto"/>
            <w:left w:val="none" w:sz="0" w:space="0" w:color="auto"/>
            <w:bottom w:val="none" w:sz="0" w:space="0" w:color="auto"/>
            <w:right w:val="none" w:sz="0" w:space="0" w:color="auto"/>
          </w:divBdr>
          <w:divsChild>
            <w:div w:id="364252320">
              <w:marLeft w:val="0"/>
              <w:marRight w:val="0"/>
              <w:marTop w:val="0"/>
              <w:marBottom w:val="0"/>
              <w:divBdr>
                <w:top w:val="none" w:sz="0" w:space="0" w:color="auto"/>
                <w:left w:val="none" w:sz="0" w:space="0" w:color="auto"/>
                <w:bottom w:val="none" w:sz="0" w:space="0" w:color="auto"/>
                <w:right w:val="none" w:sz="0" w:space="0" w:color="auto"/>
              </w:divBdr>
            </w:div>
            <w:div w:id="823859933">
              <w:marLeft w:val="0"/>
              <w:marRight w:val="0"/>
              <w:marTop w:val="0"/>
              <w:marBottom w:val="0"/>
              <w:divBdr>
                <w:top w:val="none" w:sz="0" w:space="0" w:color="auto"/>
                <w:left w:val="none" w:sz="0" w:space="0" w:color="auto"/>
                <w:bottom w:val="none" w:sz="0" w:space="0" w:color="auto"/>
                <w:right w:val="none" w:sz="0" w:space="0" w:color="auto"/>
              </w:divBdr>
            </w:div>
            <w:div w:id="12461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file:///C:\Users\salman.tahir\Documents\Manual\Dynamics%20365%20-%20Demand%20Management%20and%20Inventory%20Shortage%20Images\Available%20Production%20Orders.png" TargetMode="External"/><Relationship Id="rId42" Type="http://schemas.openxmlformats.org/officeDocument/2006/relationships/image" Target="media/image26.png"/><Relationship Id="rId47" Type="http://schemas.openxmlformats.org/officeDocument/2006/relationships/image" Target="file:///C:\Users\salman.tahir\Documents\Manual\Dynamics%20365%20-%20Demand%20Management%20and%20Inventory%20Shortage%20Images\3.1%20Explosion%20-%20Overview.png"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file:///X:\Work\Smart%20Wires\Documents%20and%20Work\User%20Manuals\Dynamics%20365%20-%20Demand%20Management%20and%20Inventory%20Shortage%20Images\5.2.2%20Apply%20Hide%20Control.png"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file:///C:\Users\salman.tahir\Documents\Manual\Dynamics%20365%20-%20Demand%20Management%20and%20Inventory%20Shortage%20Images\3.3%20Explosion%20-%20Action.png" TargetMode="External"/><Relationship Id="rId58" Type="http://schemas.openxmlformats.org/officeDocument/2006/relationships/image" Target="file:///X:\Work\Smart%20Wires\Documents%20and%20Work\User%20Manuals\Dynamics%20365%20-%20Demand%20Management%20and%20Inventory%20Shortage%20Images\4.1.2%20Open%20Planned%20Orders.png"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file:///C:\Users\salman.tahir\Documents\Manual\Dynamics%20365%20-%20Demand%20Management%20and%20Inventory%20Shortage%20Images\Add%20favorites.png"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39.png"/><Relationship Id="rId69" Type="http://schemas.openxmlformats.org/officeDocument/2006/relationships/image" Target="file:///C:\Users\salman.tahir\Documents\Dynamics%20365%20Production%20Order%20Pictures\New%202.png" TargetMode="External"/><Relationship Id="rId80" Type="http://schemas.openxmlformats.org/officeDocument/2006/relationships/image" Target="media/image53.png"/><Relationship Id="rId85" Type="http://schemas.openxmlformats.org/officeDocument/2006/relationships/image" Target="file:///C:\Users\salman.tahir\Documents\Manual\Dynamics%20365%20-%20Demand%20Management%20and%20Inventory%20Shortage%20Images\10.%20Select%20type%20of%20field%20for%20new%20column.png" TargetMode="External"/><Relationship Id="rId12" Type="http://schemas.openxmlformats.org/officeDocument/2006/relationships/image" Target="media/image2.png"/><Relationship Id="rId17" Type="http://schemas.openxmlformats.org/officeDocument/2006/relationships/image" Target="file:///C:\Users\salman.tahir\Documents\Manual\Dynamics%20365%20-%20Demand%20Management%20and%20Inventory%20Shortage%20Images\1.2(1)%20Select%20the%20Modules.pn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file:///C:\Users\salman.tahir\Documents\Manual\Dynamics%20365%20-%20Demand%20Management%20and%20Inventory%20Shortage%20Images\9.%20Insert%20column%20in%20all%20PROs%20form.png" TargetMode="External"/><Relationship Id="rId88" Type="http://schemas.openxmlformats.org/officeDocument/2006/relationships/image" Target="media/image58.png"/><Relationship Id="rId91" Type="http://schemas.openxmlformats.org/officeDocument/2006/relationships/image" Target="file:///C:\Users\salman.tahir\Documents\Manual\Dynamics%20365%20-%20Demand%20Management%20and%20Inventory%20Shortage%20Images\15.%20Personalize%20Size.png" TargetMode="Externa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file:///X:\Work\Smart%20Wires\Documents%20and%20Work\User%20Manuals\Dynamics%20365%20-%20Demand%20Management%20and%20Inventory%20Shortage%20Images\1.2%20Expand%20Navigation%20Pane.png" TargetMode="External"/><Relationship Id="rId23" Type="http://schemas.openxmlformats.org/officeDocument/2006/relationships/image" Target="file:///C:\Users\salman.tahir\Documents\Manual\Dynamics%20365%20-%20Demand%20Management%20and%20Inventory%20Shortage%20Images\2.1%20New%20Production%20order%20option.p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file:///C:\Users\salman.tahir\Documents\Manual\Dynamics%20365%20-%20Demand%20Management%20and%20Inventory%20Shortage%20Images\3.2%20Explosion%20-%20Gantt.png"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file:///X:\Work\Smart%20Wires\Documents%20and%20Work\User%20Manuals\Dynamics%20365%20-%20Demand%20Management%20and%20Inventory%20Shortage%20Images\4.1.3%20Select%20and%20remove%20Planned%20Orders%20.png" TargetMode="External"/><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1.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file:///C:\Users\salman.tahir\Documents\Manual\Dynamics%20365%20-%20Demand%20Management%20and%20Inventory%20Shortage%20Images\1.1%20Main%20Dynamics%20Dashboard.PNG"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file:///C:\Users\salman.tahir\Documents\Manual\Dynamics%20365%20-%20Demand%20Management%20and%20Inventory%20Shortage%20Images\3.3(1)%20Explosion%20-%20Filter%20to%20find%20sub%20assembly.png" TargetMode="External"/><Relationship Id="rId76" Type="http://schemas.openxmlformats.org/officeDocument/2006/relationships/image" Target="media/image49.png"/><Relationship Id="rId97" Type="http://schemas.openxmlformats.org/officeDocument/2006/relationships/image" Target="file:///C:\Users\salman.tahir\Documents\Manual\Dynamics%20365%20-%20Demand%20Management%20and%20Inventory%20Shortage%20Images\Remove%20from%20favorites.png"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file:///X:\Work\Smart%20Wires\Documents%20and%20Work\User%20Manuals\Dynamics%20365%20-%20Demand%20Management%20and%20Inventory%20Shortage%20Images\3%20Explosion%20Option.png" TargetMode="External"/><Relationship Id="rId66" Type="http://schemas.openxmlformats.org/officeDocument/2006/relationships/image" Target="media/image41.png"/><Relationship Id="rId87" Type="http://schemas.openxmlformats.org/officeDocument/2006/relationships/image" Target="file:///C:\Users\salman.tahir\Documents\Manual\Dynamics%20365%20-%20Demand%20Management%20and%20Inventory%20Shortage%20Images\13.%20Personalize%20Setup.png"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file:///C:\Users\salman.tahir\Documents\Manual\Dynamics%20365%20-%20Demand%20Management%20and%20Inventory%20Shortage%20Images\1.2(3)%20%20Click%20on%20All%20Production%20Orders.png"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file:///X:\Work\Smart%20Wires\Documents%20and%20Work\User%20Manuals\Dynamics%20365%20-%20Demand%20Management%20and%20Inventory%20Shortage%20Images\4.1.1%20Explosion%20Option.png" TargetMode="External"/><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file:///C:\Users\salman.tahir\Documents\Manual\Dynamics%20365%20-%20Demand%20Management%20and%20Inventory%20Shortage%20Images\3.4%20Explosion%20-%20Critical%20on%20hand%20inventory.png" TargetMode="External"/><Relationship Id="rId72" Type="http://schemas.openxmlformats.org/officeDocument/2006/relationships/image" Target="file:///C:\Users\salman.tahir\Documents\Manual\Dynamics%20365%20-%20Demand%20Management%20and%20Inventory%20Shortage%20Images\2.3%20Production%20Order%20Details%20&amp;%20Schedule%20Operations.png" TargetMode="External"/><Relationship Id="rId93" Type="http://schemas.openxmlformats.org/officeDocument/2006/relationships/image" Target="file:///C:\Users\salman.tahir\Documents\Manual\Dynamics%20365%20-%20Demand%20Management%20and%20Inventory%20Shortage%20Images\16.%20Rename%20size%20to%20rev.png" TargetMode="External"/><Relationship Id="rId98" Type="http://schemas.openxmlformats.org/officeDocument/2006/relationships/header" Target="header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saddique\Desktop\Ali\PS19_2007_Style-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6C5C097E35B146B196B5D1B0749A46" ma:contentTypeVersion="1" ma:contentTypeDescription="Create a new document." ma:contentTypeScope="" ma:versionID="3af88c63a9f1d83e776d0d00c8fbbff0">
  <xsd:schema xmlns:xsd="http://www.w3.org/2001/XMLSchema" xmlns:xs="http://www.w3.org/2001/XMLSchema" xmlns:p="http://schemas.microsoft.com/office/2006/metadata/properties" xmlns:ns2="9e090cf9-a076-4526-8aa9-1cfcc2d566db" targetNamespace="http://schemas.microsoft.com/office/2006/metadata/properties" ma:root="true" ma:fieldsID="9a1bb6637617e240819ae6a0c3d3a0a5" ns2:_="">
    <xsd:import namespace="9e090cf9-a076-4526-8aa9-1cfcc2d566d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090cf9-a076-4526-8aa9-1cfcc2d566d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htt</b:Tag>
    <b:SourceType>InternetSite</b:SourceType>
    <b:Guid>{5035DDBE-AA1C-4A3A-AD95-36CA3DFDCEEB}</b:Guid>
    <b:URL>http://google.com</b:URL>
    <b:RefOrder>1</b:RefOrder>
  </b:Source>
</b:Sources>
</file>

<file path=customXml/itemProps1.xml><?xml version="1.0" encoding="utf-8"?>
<ds:datastoreItem xmlns:ds="http://schemas.openxmlformats.org/officeDocument/2006/customXml" ds:itemID="{3059B8E3-B51D-4471-A536-851AB4C94A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090cf9-a076-4526-8aa9-1cfcc2d56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8971A7-5396-4FE3-BA16-C24851D8B9AE}">
  <ds:schemaRefs>
    <ds:schemaRef ds:uri="http://schemas.microsoft.com/sharepoint/v3/contenttype/forms"/>
  </ds:schemaRefs>
</ds:datastoreItem>
</file>

<file path=customXml/itemProps3.xml><?xml version="1.0" encoding="utf-8"?>
<ds:datastoreItem xmlns:ds="http://schemas.openxmlformats.org/officeDocument/2006/customXml" ds:itemID="{42475F58-A9A3-4C31-8E88-EDF126E22D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103D515-1881-4D62-AA98-BDFE14D45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PS19_2007_Style-2</Template>
  <TotalTime>24387</TotalTime>
  <Pages>40</Pages>
  <Words>4940</Words>
  <Characters>28160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GCGS Web Interface - Updates</vt:lpstr>
    </vt:vector>
  </TitlesOfParts>
  <Manager>Asif Rehmat</Manager>
  <Company>Powersoft19 (pvt) Limited</Company>
  <LinksUpToDate>false</LinksUpToDate>
  <CharactersWithSpaces>33034</CharactersWithSpaces>
  <SharedDoc>false</SharedDoc>
  <HLinks>
    <vt:vector size="450" baseType="variant">
      <vt:variant>
        <vt:i4>1114165</vt:i4>
      </vt:variant>
      <vt:variant>
        <vt:i4>293</vt:i4>
      </vt:variant>
      <vt:variant>
        <vt:i4>0</vt:i4>
      </vt:variant>
      <vt:variant>
        <vt:i4>5</vt:i4>
      </vt:variant>
      <vt:variant>
        <vt:lpwstr/>
      </vt:variant>
      <vt:variant>
        <vt:lpwstr>_Toc74240107</vt:lpwstr>
      </vt:variant>
      <vt:variant>
        <vt:i4>1048629</vt:i4>
      </vt:variant>
      <vt:variant>
        <vt:i4>287</vt:i4>
      </vt:variant>
      <vt:variant>
        <vt:i4>0</vt:i4>
      </vt:variant>
      <vt:variant>
        <vt:i4>5</vt:i4>
      </vt:variant>
      <vt:variant>
        <vt:lpwstr/>
      </vt:variant>
      <vt:variant>
        <vt:lpwstr>_Toc74240106</vt:lpwstr>
      </vt:variant>
      <vt:variant>
        <vt:i4>1245237</vt:i4>
      </vt:variant>
      <vt:variant>
        <vt:i4>281</vt:i4>
      </vt:variant>
      <vt:variant>
        <vt:i4>0</vt:i4>
      </vt:variant>
      <vt:variant>
        <vt:i4>5</vt:i4>
      </vt:variant>
      <vt:variant>
        <vt:lpwstr/>
      </vt:variant>
      <vt:variant>
        <vt:lpwstr>_Toc74240105</vt:lpwstr>
      </vt:variant>
      <vt:variant>
        <vt:i4>1179701</vt:i4>
      </vt:variant>
      <vt:variant>
        <vt:i4>275</vt:i4>
      </vt:variant>
      <vt:variant>
        <vt:i4>0</vt:i4>
      </vt:variant>
      <vt:variant>
        <vt:i4>5</vt:i4>
      </vt:variant>
      <vt:variant>
        <vt:lpwstr/>
      </vt:variant>
      <vt:variant>
        <vt:lpwstr>_Toc74240104</vt:lpwstr>
      </vt:variant>
      <vt:variant>
        <vt:i4>1376309</vt:i4>
      </vt:variant>
      <vt:variant>
        <vt:i4>269</vt:i4>
      </vt:variant>
      <vt:variant>
        <vt:i4>0</vt:i4>
      </vt:variant>
      <vt:variant>
        <vt:i4>5</vt:i4>
      </vt:variant>
      <vt:variant>
        <vt:lpwstr/>
      </vt:variant>
      <vt:variant>
        <vt:lpwstr>_Toc74240103</vt:lpwstr>
      </vt:variant>
      <vt:variant>
        <vt:i4>1310773</vt:i4>
      </vt:variant>
      <vt:variant>
        <vt:i4>263</vt:i4>
      </vt:variant>
      <vt:variant>
        <vt:i4>0</vt:i4>
      </vt:variant>
      <vt:variant>
        <vt:i4>5</vt:i4>
      </vt:variant>
      <vt:variant>
        <vt:lpwstr/>
      </vt:variant>
      <vt:variant>
        <vt:lpwstr>_Toc74240102</vt:lpwstr>
      </vt:variant>
      <vt:variant>
        <vt:i4>1507381</vt:i4>
      </vt:variant>
      <vt:variant>
        <vt:i4>257</vt:i4>
      </vt:variant>
      <vt:variant>
        <vt:i4>0</vt:i4>
      </vt:variant>
      <vt:variant>
        <vt:i4>5</vt:i4>
      </vt:variant>
      <vt:variant>
        <vt:lpwstr/>
      </vt:variant>
      <vt:variant>
        <vt:lpwstr>_Toc74240101</vt:lpwstr>
      </vt:variant>
      <vt:variant>
        <vt:i4>1441845</vt:i4>
      </vt:variant>
      <vt:variant>
        <vt:i4>251</vt:i4>
      </vt:variant>
      <vt:variant>
        <vt:i4>0</vt:i4>
      </vt:variant>
      <vt:variant>
        <vt:i4>5</vt:i4>
      </vt:variant>
      <vt:variant>
        <vt:lpwstr/>
      </vt:variant>
      <vt:variant>
        <vt:lpwstr>_Toc74240100</vt:lpwstr>
      </vt:variant>
      <vt:variant>
        <vt:i4>1966140</vt:i4>
      </vt:variant>
      <vt:variant>
        <vt:i4>245</vt:i4>
      </vt:variant>
      <vt:variant>
        <vt:i4>0</vt:i4>
      </vt:variant>
      <vt:variant>
        <vt:i4>5</vt:i4>
      </vt:variant>
      <vt:variant>
        <vt:lpwstr/>
      </vt:variant>
      <vt:variant>
        <vt:lpwstr>_Toc74240099</vt:lpwstr>
      </vt:variant>
      <vt:variant>
        <vt:i4>2031676</vt:i4>
      </vt:variant>
      <vt:variant>
        <vt:i4>239</vt:i4>
      </vt:variant>
      <vt:variant>
        <vt:i4>0</vt:i4>
      </vt:variant>
      <vt:variant>
        <vt:i4>5</vt:i4>
      </vt:variant>
      <vt:variant>
        <vt:lpwstr/>
      </vt:variant>
      <vt:variant>
        <vt:lpwstr>_Toc74240098</vt:lpwstr>
      </vt:variant>
      <vt:variant>
        <vt:i4>1048636</vt:i4>
      </vt:variant>
      <vt:variant>
        <vt:i4>233</vt:i4>
      </vt:variant>
      <vt:variant>
        <vt:i4>0</vt:i4>
      </vt:variant>
      <vt:variant>
        <vt:i4>5</vt:i4>
      </vt:variant>
      <vt:variant>
        <vt:lpwstr/>
      </vt:variant>
      <vt:variant>
        <vt:lpwstr>_Toc74240097</vt:lpwstr>
      </vt:variant>
      <vt:variant>
        <vt:i4>1114172</vt:i4>
      </vt:variant>
      <vt:variant>
        <vt:i4>227</vt:i4>
      </vt:variant>
      <vt:variant>
        <vt:i4>0</vt:i4>
      </vt:variant>
      <vt:variant>
        <vt:i4>5</vt:i4>
      </vt:variant>
      <vt:variant>
        <vt:lpwstr/>
      </vt:variant>
      <vt:variant>
        <vt:lpwstr>_Toc74240096</vt:lpwstr>
      </vt:variant>
      <vt:variant>
        <vt:i4>1179708</vt:i4>
      </vt:variant>
      <vt:variant>
        <vt:i4>221</vt:i4>
      </vt:variant>
      <vt:variant>
        <vt:i4>0</vt:i4>
      </vt:variant>
      <vt:variant>
        <vt:i4>5</vt:i4>
      </vt:variant>
      <vt:variant>
        <vt:lpwstr/>
      </vt:variant>
      <vt:variant>
        <vt:lpwstr>_Toc74240095</vt:lpwstr>
      </vt:variant>
      <vt:variant>
        <vt:i4>1245244</vt:i4>
      </vt:variant>
      <vt:variant>
        <vt:i4>215</vt:i4>
      </vt:variant>
      <vt:variant>
        <vt:i4>0</vt:i4>
      </vt:variant>
      <vt:variant>
        <vt:i4>5</vt:i4>
      </vt:variant>
      <vt:variant>
        <vt:lpwstr/>
      </vt:variant>
      <vt:variant>
        <vt:lpwstr>_Toc74240094</vt:lpwstr>
      </vt:variant>
      <vt:variant>
        <vt:i4>1310780</vt:i4>
      </vt:variant>
      <vt:variant>
        <vt:i4>209</vt:i4>
      </vt:variant>
      <vt:variant>
        <vt:i4>0</vt:i4>
      </vt:variant>
      <vt:variant>
        <vt:i4>5</vt:i4>
      </vt:variant>
      <vt:variant>
        <vt:lpwstr/>
      </vt:variant>
      <vt:variant>
        <vt:lpwstr>_Toc74240093</vt:lpwstr>
      </vt:variant>
      <vt:variant>
        <vt:i4>1376316</vt:i4>
      </vt:variant>
      <vt:variant>
        <vt:i4>203</vt:i4>
      </vt:variant>
      <vt:variant>
        <vt:i4>0</vt:i4>
      </vt:variant>
      <vt:variant>
        <vt:i4>5</vt:i4>
      </vt:variant>
      <vt:variant>
        <vt:lpwstr/>
      </vt:variant>
      <vt:variant>
        <vt:lpwstr>_Toc74240092</vt:lpwstr>
      </vt:variant>
      <vt:variant>
        <vt:i4>1441852</vt:i4>
      </vt:variant>
      <vt:variant>
        <vt:i4>197</vt:i4>
      </vt:variant>
      <vt:variant>
        <vt:i4>0</vt:i4>
      </vt:variant>
      <vt:variant>
        <vt:i4>5</vt:i4>
      </vt:variant>
      <vt:variant>
        <vt:lpwstr/>
      </vt:variant>
      <vt:variant>
        <vt:lpwstr>_Toc74240091</vt:lpwstr>
      </vt:variant>
      <vt:variant>
        <vt:i4>1507388</vt:i4>
      </vt:variant>
      <vt:variant>
        <vt:i4>191</vt:i4>
      </vt:variant>
      <vt:variant>
        <vt:i4>0</vt:i4>
      </vt:variant>
      <vt:variant>
        <vt:i4>5</vt:i4>
      </vt:variant>
      <vt:variant>
        <vt:lpwstr/>
      </vt:variant>
      <vt:variant>
        <vt:lpwstr>_Toc74240090</vt:lpwstr>
      </vt:variant>
      <vt:variant>
        <vt:i4>1966141</vt:i4>
      </vt:variant>
      <vt:variant>
        <vt:i4>185</vt:i4>
      </vt:variant>
      <vt:variant>
        <vt:i4>0</vt:i4>
      </vt:variant>
      <vt:variant>
        <vt:i4>5</vt:i4>
      </vt:variant>
      <vt:variant>
        <vt:lpwstr/>
      </vt:variant>
      <vt:variant>
        <vt:lpwstr>_Toc74240089</vt:lpwstr>
      </vt:variant>
      <vt:variant>
        <vt:i4>2031677</vt:i4>
      </vt:variant>
      <vt:variant>
        <vt:i4>179</vt:i4>
      </vt:variant>
      <vt:variant>
        <vt:i4>0</vt:i4>
      </vt:variant>
      <vt:variant>
        <vt:i4>5</vt:i4>
      </vt:variant>
      <vt:variant>
        <vt:lpwstr/>
      </vt:variant>
      <vt:variant>
        <vt:lpwstr>_Toc74240088</vt:lpwstr>
      </vt:variant>
      <vt:variant>
        <vt:i4>1048637</vt:i4>
      </vt:variant>
      <vt:variant>
        <vt:i4>173</vt:i4>
      </vt:variant>
      <vt:variant>
        <vt:i4>0</vt:i4>
      </vt:variant>
      <vt:variant>
        <vt:i4>5</vt:i4>
      </vt:variant>
      <vt:variant>
        <vt:lpwstr/>
      </vt:variant>
      <vt:variant>
        <vt:lpwstr>_Toc74240087</vt:lpwstr>
      </vt:variant>
      <vt:variant>
        <vt:i4>1114173</vt:i4>
      </vt:variant>
      <vt:variant>
        <vt:i4>167</vt:i4>
      </vt:variant>
      <vt:variant>
        <vt:i4>0</vt:i4>
      </vt:variant>
      <vt:variant>
        <vt:i4>5</vt:i4>
      </vt:variant>
      <vt:variant>
        <vt:lpwstr/>
      </vt:variant>
      <vt:variant>
        <vt:lpwstr>_Toc74240086</vt:lpwstr>
      </vt:variant>
      <vt:variant>
        <vt:i4>1179709</vt:i4>
      </vt:variant>
      <vt:variant>
        <vt:i4>161</vt:i4>
      </vt:variant>
      <vt:variant>
        <vt:i4>0</vt:i4>
      </vt:variant>
      <vt:variant>
        <vt:i4>5</vt:i4>
      </vt:variant>
      <vt:variant>
        <vt:lpwstr/>
      </vt:variant>
      <vt:variant>
        <vt:lpwstr>_Toc74240085</vt:lpwstr>
      </vt:variant>
      <vt:variant>
        <vt:i4>1245245</vt:i4>
      </vt:variant>
      <vt:variant>
        <vt:i4>155</vt:i4>
      </vt:variant>
      <vt:variant>
        <vt:i4>0</vt:i4>
      </vt:variant>
      <vt:variant>
        <vt:i4>5</vt:i4>
      </vt:variant>
      <vt:variant>
        <vt:lpwstr/>
      </vt:variant>
      <vt:variant>
        <vt:lpwstr>_Toc74240084</vt:lpwstr>
      </vt:variant>
      <vt:variant>
        <vt:i4>1310781</vt:i4>
      </vt:variant>
      <vt:variant>
        <vt:i4>149</vt:i4>
      </vt:variant>
      <vt:variant>
        <vt:i4>0</vt:i4>
      </vt:variant>
      <vt:variant>
        <vt:i4>5</vt:i4>
      </vt:variant>
      <vt:variant>
        <vt:lpwstr/>
      </vt:variant>
      <vt:variant>
        <vt:lpwstr>_Toc74240083</vt:lpwstr>
      </vt:variant>
      <vt:variant>
        <vt:i4>1376317</vt:i4>
      </vt:variant>
      <vt:variant>
        <vt:i4>143</vt:i4>
      </vt:variant>
      <vt:variant>
        <vt:i4>0</vt:i4>
      </vt:variant>
      <vt:variant>
        <vt:i4>5</vt:i4>
      </vt:variant>
      <vt:variant>
        <vt:lpwstr/>
      </vt:variant>
      <vt:variant>
        <vt:lpwstr>_Toc74240082</vt:lpwstr>
      </vt:variant>
      <vt:variant>
        <vt:i4>1310774</vt:i4>
      </vt:variant>
      <vt:variant>
        <vt:i4>134</vt:i4>
      </vt:variant>
      <vt:variant>
        <vt:i4>0</vt:i4>
      </vt:variant>
      <vt:variant>
        <vt:i4>5</vt:i4>
      </vt:variant>
      <vt:variant>
        <vt:lpwstr/>
      </vt:variant>
      <vt:variant>
        <vt:lpwstr>_Toc74240132</vt:lpwstr>
      </vt:variant>
      <vt:variant>
        <vt:i4>1507382</vt:i4>
      </vt:variant>
      <vt:variant>
        <vt:i4>128</vt:i4>
      </vt:variant>
      <vt:variant>
        <vt:i4>0</vt:i4>
      </vt:variant>
      <vt:variant>
        <vt:i4>5</vt:i4>
      </vt:variant>
      <vt:variant>
        <vt:lpwstr/>
      </vt:variant>
      <vt:variant>
        <vt:lpwstr>_Toc74240131</vt:lpwstr>
      </vt:variant>
      <vt:variant>
        <vt:i4>1441846</vt:i4>
      </vt:variant>
      <vt:variant>
        <vt:i4>122</vt:i4>
      </vt:variant>
      <vt:variant>
        <vt:i4>0</vt:i4>
      </vt:variant>
      <vt:variant>
        <vt:i4>5</vt:i4>
      </vt:variant>
      <vt:variant>
        <vt:lpwstr/>
      </vt:variant>
      <vt:variant>
        <vt:lpwstr>_Toc74240130</vt:lpwstr>
      </vt:variant>
      <vt:variant>
        <vt:i4>2031671</vt:i4>
      </vt:variant>
      <vt:variant>
        <vt:i4>116</vt:i4>
      </vt:variant>
      <vt:variant>
        <vt:i4>0</vt:i4>
      </vt:variant>
      <vt:variant>
        <vt:i4>5</vt:i4>
      </vt:variant>
      <vt:variant>
        <vt:lpwstr/>
      </vt:variant>
      <vt:variant>
        <vt:lpwstr>_Toc74240129</vt:lpwstr>
      </vt:variant>
      <vt:variant>
        <vt:i4>1966135</vt:i4>
      </vt:variant>
      <vt:variant>
        <vt:i4>110</vt:i4>
      </vt:variant>
      <vt:variant>
        <vt:i4>0</vt:i4>
      </vt:variant>
      <vt:variant>
        <vt:i4>5</vt:i4>
      </vt:variant>
      <vt:variant>
        <vt:lpwstr/>
      </vt:variant>
      <vt:variant>
        <vt:lpwstr>_Toc74240128</vt:lpwstr>
      </vt:variant>
      <vt:variant>
        <vt:i4>1114167</vt:i4>
      </vt:variant>
      <vt:variant>
        <vt:i4>104</vt:i4>
      </vt:variant>
      <vt:variant>
        <vt:i4>0</vt:i4>
      </vt:variant>
      <vt:variant>
        <vt:i4>5</vt:i4>
      </vt:variant>
      <vt:variant>
        <vt:lpwstr/>
      </vt:variant>
      <vt:variant>
        <vt:lpwstr>_Toc74240127</vt:lpwstr>
      </vt:variant>
      <vt:variant>
        <vt:i4>1048631</vt:i4>
      </vt:variant>
      <vt:variant>
        <vt:i4>98</vt:i4>
      </vt:variant>
      <vt:variant>
        <vt:i4>0</vt:i4>
      </vt:variant>
      <vt:variant>
        <vt:i4>5</vt:i4>
      </vt:variant>
      <vt:variant>
        <vt:lpwstr/>
      </vt:variant>
      <vt:variant>
        <vt:lpwstr>_Toc74240126</vt:lpwstr>
      </vt:variant>
      <vt:variant>
        <vt:i4>1245239</vt:i4>
      </vt:variant>
      <vt:variant>
        <vt:i4>92</vt:i4>
      </vt:variant>
      <vt:variant>
        <vt:i4>0</vt:i4>
      </vt:variant>
      <vt:variant>
        <vt:i4>5</vt:i4>
      </vt:variant>
      <vt:variant>
        <vt:lpwstr/>
      </vt:variant>
      <vt:variant>
        <vt:lpwstr>_Toc74240125</vt:lpwstr>
      </vt:variant>
      <vt:variant>
        <vt:i4>1179703</vt:i4>
      </vt:variant>
      <vt:variant>
        <vt:i4>86</vt:i4>
      </vt:variant>
      <vt:variant>
        <vt:i4>0</vt:i4>
      </vt:variant>
      <vt:variant>
        <vt:i4>5</vt:i4>
      </vt:variant>
      <vt:variant>
        <vt:lpwstr/>
      </vt:variant>
      <vt:variant>
        <vt:lpwstr>_Toc74240124</vt:lpwstr>
      </vt:variant>
      <vt:variant>
        <vt:i4>1376311</vt:i4>
      </vt:variant>
      <vt:variant>
        <vt:i4>80</vt:i4>
      </vt:variant>
      <vt:variant>
        <vt:i4>0</vt:i4>
      </vt:variant>
      <vt:variant>
        <vt:i4>5</vt:i4>
      </vt:variant>
      <vt:variant>
        <vt:lpwstr/>
      </vt:variant>
      <vt:variant>
        <vt:lpwstr>_Toc74240123</vt:lpwstr>
      </vt:variant>
      <vt:variant>
        <vt:i4>1310775</vt:i4>
      </vt:variant>
      <vt:variant>
        <vt:i4>74</vt:i4>
      </vt:variant>
      <vt:variant>
        <vt:i4>0</vt:i4>
      </vt:variant>
      <vt:variant>
        <vt:i4>5</vt:i4>
      </vt:variant>
      <vt:variant>
        <vt:lpwstr/>
      </vt:variant>
      <vt:variant>
        <vt:lpwstr>_Toc74240122</vt:lpwstr>
      </vt:variant>
      <vt:variant>
        <vt:i4>1507383</vt:i4>
      </vt:variant>
      <vt:variant>
        <vt:i4>68</vt:i4>
      </vt:variant>
      <vt:variant>
        <vt:i4>0</vt:i4>
      </vt:variant>
      <vt:variant>
        <vt:i4>5</vt:i4>
      </vt:variant>
      <vt:variant>
        <vt:lpwstr/>
      </vt:variant>
      <vt:variant>
        <vt:lpwstr>_Toc74240121</vt:lpwstr>
      </vt:variant>
      <vt:variant>
        <vt:i4>1441847</vt:i4>
      </vt:variant>
      <vt:variant>
        <vt:i4>62</vt:i4>
      </vt:variant>
      <vt:variant>
        <vt:i4>0</vt:i4>
      </vt:variant>
      <vt:variant>
        <vt:i4>5</vt:i4>
      </vt:variant>
      <vt:variant>
        <vt:lpwstr/>
      </vt:variant>
      <vt:variant>
        <vt:lpwstr>_Toc74240120</vt:lpwstr>
      </vt:variant>
      <vt:variant>
        <vt:i4>2031668</vt:i4>
      </vt:variant>
      <vt:variant>
        <vt:i4>56</vt:i4>
      </vt:variant>
      <vt:variant>
        <vt:i4>0</vt:i4>
      </vt:variant>
      <vt:variant>
        <vt:i4>5</vt:i4>
      </vt:variant>
      <vt:variant>
        <vt:lpwstr/>
      </vt:variant>
      <vt:variant>
        <vt:lpwstr>_Toc74240119</vt:lpwstr>
      </vt:variant>
      <vt:variant>
        <vt:i4>1966132</vt:i4>
      </vt:variant>
      <vt:variant>
        <vt:i4>50</vt:i4>
      </vt:variant>
      <vt:variant>
        <vt:i4>0</vt:i4>
      </vt:variant>
      <vt:variant>
        <vt:i4>5</vt:i4>
      </vt:variant>
      <vt:variant>
        <vt:lpwstr/>
      </vt:variant>
      <vt:variant>
        <vt:lpwstr>_Toc74240118</vt:lpwstr>
      </vt:variant>
      <vt:variant>
        <vt:i4>1114164</vt:i4>
      </vt:variant>
      <vt:variant>
        <vt:i4>44</vt:i4>
      </vt:variant>
      <vt:variant>
        <vt:i4>0</vt:i4>
      </vt:variant>
      <vt:variant>
        <vt:i4>5</vt:i4>
      </vt:variant>
      <vt:variant>
        <vt:lpwstr/>
      </vt:variant>
      <vt:variant>
        <vt:lpwstr>_Toc74240117</vt:lpwstr>
      </vt:variant>
      <vt:variant>
        <vt:i4>1048628</vt:i4>
      </vt:variant>
      <vt:variant>
        <vt:i4>38</vt:i4>
      </vt:variant>
      <vt:variant>
        <vt:i4>0</vt:i4>
      </vt:variant>
      <vt:variant>
        <vt:i4>5</vt:i4>
      </vt:variant>
      <vt:variant>
        <vt:lpwstr/>
      </vt:variant>
      <vt:variant>
        <vt:lpwstr>_Toc74240116</vt:lpwstr>
      </vt:variant>
      <vt:variant>
        <vt:i4>1245236</vt:i4>
      </vt:variant>
      <vt:variant>
        <vt:i4>32</vt:i4>
      </vt:variant>
      <vt:variant>
        <vt:i4>0</vt:i4>
      </vt:variant>
      <vt:variant>
        <vt:i4>5</vt:i4>
      </vt:variant>
      <vt:variant>
        <vt:lpwstr/>
      </vt:variant>
      <vt:variant>
        <vt:lpwstr>_Toc74240115</vt:lpwstr>
      </vt:variant>
      <vt:variant>
        <vt:i4>1179700</vt:i4>
      </vt:variant>
      <vt:variant>
        <vt:i4>26</vt:i4>
      </vt:variant>
      <vt:variant>
        <vt:i4>0</vt:i4>
      </vt:variant>
      <vt:variant>
        <vt:i4>5</vt:i4>
      </vt:variant>
      <vt:variant>
        <vt:lpwstr/>
      </vt:variant>
      <vt:variant>
        <vt:lpwstr>_Toc74240114</vt:lpwstr>
      </vt:variant>
      <vt:variant>
        <vt:i4>1376308</vt:i4>
      </vt:variant>
      <vt:variant>
        <vt:i4>20</vt:i4>
      </vt:variant>
      <vt:variant>
        <vt:i4>0</vt:i4>
      </vt:variant>
      <vt:variant>
        <vt:i4>5</vt:i4>
      </vt:variant>
      <vt:variant>
        <vt:lpwstr/>
      </vt:variant>
      <vt:variant>
        <vt:lpwstr>_Toc74240113</vt:lpwstr>
      </vt:variant>
      <vt:variant>
        <vt:i4>1310772</vt:i4>
      </vt:variant>
      <vt:variant>
        <vt:i4>14</vt:i4>
      </vt:variant>
      <vt:variant>
        <vt:i4>0</vt:i4>
      </vt:variant>
      <vt:variant>
        <vt:i4>5</vt:i4>
      </vt:variant>
      <vt:variant>
        <vt:lpwstr/>
      </vt:variant>
      <vt:variant>
        <vt:lpwstr>_Toc74240112</vt:lpwstr>
      </vt:variant>
      <vt:variant>
        <vt:i4>1507380</vt:i4>
      </vt:variant>
      <vt:variant>
        <vt:i4>8</vt:i4>
      </vt:variant>
      <vt:variant>
        <vt:i4>0</vt:i4>
      </vt:variant>
      <vt:variant>
        <vt:i4>5</vt:i4>
      </vt:variant>
      <vt:variant>
        <vt:lpwstr/>
      </vt:variant>
      <vt:variant>
        <vt:lpwstr>_Toc74240111</vt:lpwstr>
      </vt:variant>
      <vt:variant>
        <vt:i4>1441844</vt:i4>
      </vt:variant>
      <vt:variant>
        <vt:i4>2</vt:i4>
      </vt:variant>
      <vt:variant>
        <vt:i4>0</vt:i4>
      </vt:variant>
      <vt:variant>
        <vt:i4>5</vt:i4>
      </vt:variant>
      <vt:variant>
        <vt:lpwstr/>
      </vt:variant>
      <vt:variant>
        <vt:lpwstr>_Toc74240110</vt:lpwstr>
      </vt:variant>
      <vt:variant>
        <vt:i4>524397</vt:i4>
      </vt:variant>
      <vt:variant>
        <vt:i4>9577</vt:i4>
      </vt:variant>
      <vt:variant>
        <vt:i4>1030</vt:i4>
      </vt:variant>
      <vt:variant>
        <vt:i4>1</vt:i4>
      </vt:variant>
      <vt:variant>
        <vt:lpwstr>D:\MS Dynamics F&amp;O\Creation of Purchase Order and its Invoice Figures\Figure 1. Important Purchase Order Processes in Dashboard.png</vt:lpwstr>
      </vt:variant>
      <vt:variant>
        <vt:lpwstr/>
      </vt:variant>
      <vt:variant>
        <vt:i4>1114213</vt:i4>
      </vt:variant>
      <vt:variant>
        <vt:i4>11748</vt:i4>
      </vt:variant>
      <vt:variant>
        <vt:i4>1031</vt:i4>
      </vt:variant>
      <vt:variant>
        <vt:i4>1</vt:i4>
      </vt:variant>
      <vt:variant>
        <vt:lpwstr>D:\MS Dynamics F&amp;O\Creation of Purchase Order and its Invoice Figures\Figure 2. Purchase Order Preparation page.png</vt:lpwstr>
      </vt:variant>
      <vt:variant>
        <vt:lpwstr/>
      </vt:variant>
      <vt:variant>
        <vt:i4>5111843</vt:i4>
      </vt:variant>
      <vt:variant>
        <vt:i4>11966</vt:i4>
      </vt:variant>
      <vt:variant>
        <vt:i4>1032</vt:i4>
      </vt:variant>
      <vt:variant>
        <vt:i4>1</vt:i4>
      </vt:variant>
      <vt:variant>
        <vt:lpwstr>D:\MS Dynamics F&amp;O\Creation of Purchase Order and its Invoice Figures\Figure 3. All Purchase Order page.png</vt:lpwstr>
      </vt:variant>
      <vt:variant>
        <vt:lpwstr/>
      </vt:variant>
      <vt:variant>
        <vt:i4>1835110</vt:i4>
      </vt:variant>
      <vt:variant>
        <vt:i4>12900</vt:i4>
      </vt:variant>
      <vt:variant>
        <vt:i4>1033</vt:i4>
      </vt:variant>
      <vt:variant>
        <vt:i4>1</vt:i4>
      </vt:variant>
      <vt:variant>
        <vt:lpwstr>D:\MS Dynamics F&amp;O\Creation of Purchase Order and its Invoice Figures\Figure 4. List of Purchase Order Processes Links.png</vt:lpwstr>
      </vt:variant>
      <vt:variant>
        <vt:lpwstr/>
      </vt:variant>
      <vt:variant>
        <vt:i4>5570617</vt:i4>
      </vt:variant>
      <vt:variant>
        <vt:i4>14486</vt:i4>
      </vt:variant>
      <vt:variant>
        <vt:i4>1034</vt:i4>
      </vt:variant>
      <vt:variant>
        <vt:i4>1</vt:i4>
      </vt:variant>
      <vt:variant>
        <vt:lpwstr>D:\MS Dynamics F&amp;O\Creation of Purchase Order and its Invoice Figures\Figure 5. Create Purchase Order form.png</vt:lpwstr>
      </vt:variant>
      <vt:variant>
        <vt:lpwstr/>
      </vt:variant>
      <vt:variant>
        <vt:i4>3801094</vt:i4>
      </vt:variant>
      <vt:variant>
        <vt:i4>16819</vt:i4>
      </vt:variant>
      <vt:variant>
        <vt:i4>1035</vt:i4>
      </vt:variant>
      <vt:variant>
        <vt:i4>1</vt:i4>
      </vt:variant>
      <vt:variant>
        <vt:lpwstr>D:\MS Dynamics F&amp;O\Creation of Purchase Order and its Invoice Figures\Figure 6. Filling Out Purchase Order Form 1.png</vt:lpwstr>
      </vt:variant>
      <vt:variant>
        <vt:lpwstr/>
      </vt:variant>
      <vt:variant>
        <vt:i4>3866629</vt:i4>
      </vt:variant>
      <vt:variant>
        <vt:i4>17053</vt:i4>
      </vt:variant>
      <vt:variant>
        <vt:i4>1036</vt:i4>
      </vt:variant>
      <vt:variant>
        <vt:i4>1</vt:i4>
      </vt:variant>
      <vt:variant>
        <vt:lpwstr>D:\MS Dynamics F&amp;O\Creation of Purchase Order and its Invoice Figures\Figure 7. Filling Out Purchase Order Form 2.png</vt:lpwstr>
      </vt:variant>
      <vt:variant>
        <vt:lpwstr/>
      </vt:variant>
      <vt:variant>
        <vt:i4>3014685</vt:i4>
      </vt:variant>
      <vt:variant>
        <vt:i4>17309</vt:i4>
      </vt:variant>
      <vt:variant>
        <vt:i4>1037</vt:i4>
      </vt:variant>
      <vt:variant>
        <vt:i4>1</vt:i4>
      </vt:variant>
      <vt:variant>
        <vt:lpwstr>D:\MS Dynamics F&amp;O\Creation of Purchase Order and its Invoice Figures\Figure 8. Purchase Order Detailed Information page (When Lines).png</vt:lpwstr>
      </vt:variant>
      <vt:variant>
        <vt:lpwstr/>
      </vt:variant>
      <vt:variant>
        <vt:i4>4980859</vt:i4>
      </vt:variant>
      <vt:variant>
        <vt:i4>17586</vt:i4>
      </vt:variant>
      <vt:variant>
        <vt:i4>1039</vt:i4>
      </vt:variant>
      <vt:variant>
        <vt:i4>1</vt:i4>
      </vt:variant>
      <vt:variant>
        <vt:lpwstr>D:\MS Dynamics F&amp;O\Creation of Purchase Order and its Invoice Figures\Figure 9. Purchase Order Detailed Information page (When Header).png</vt:lpwstr>
      </vt:variant>
      <vt:variant>
        <vt:lpwstr/>
      </vt:variant>
      <vt:variant>
        <vt:i4>6750216</vt:i4>
      </vt:variant>
      <vt:variant>
        <vt:i4>19124</vt:i4>
      </vt:variant>
      <vt:variant>
        <vt:i4>1212</vt:i4>
      </vt:variant>
      <vt:variant>
        <vt:i4>1</vt:i4>
      </vt:variant>
      <vt:variant>
        <vt:lpwstr>D:\MS Dynamics F&amp;O\Creation of Purchase Order and its Invoice Figures\Figure 10. Adding PO line(s) and Pre-payment for Purchase Order.png</vt:lpwstr>
      </vt:variant>
      <vt:variant>
        <vt:lpwstr/>
      </vt:variant>
      <vt:variant>
        <vt:i4>3407962</vt:i4>
      </vt:variant>
      <vt:variant>
        <vt:i4>20635</vt:i4>
      </vt:variant>
      <vt:variant>
        <vt:i4>1041</vt:i4>
      </vt:variant>
      <vt:variant>
        <vt:i4>1</vt:i4>
      </vt:variant>
      <vt:variant>
        <vt:lpwstr>D:\MS Dynamics F&amp;O\Creation of Purchase Order and its Invoice Figures\Figure 11. Clicking at Send for Confirmation in Vendor Collaboration Group.png</vt:lpwstr>
      </vt:variant>
      <vt:variant>
        <vt:lpwstr/>
      </vt:variant>
      <vt:variant>
        <vt:i4>7929867</vt:i4>
      </vt:variant>
      <vt:variant>
        <vt:i4>21070</vt:i4>
      </vt:variant>
      <vt:variant>
        <vt:i4>1042</vt:i4>
      </vt:variant>
      <vt:variant>
        <vt:i4>1</vt:i4>
      </vt:variant>
      <vt:variant>
        <vt:lpwstr>D:\MS Dynamics F&amp;O\Creation of Purchase Order and its Invoice Figures\Figure 12. In External Review POs page.png</vt:lpwstr>
      </vt:variant>
      <vt:variant>
        <vt:lpwstr/>
      </vt:variant>
      <vt:variant>
        <vt:i4>6094973</vt:i4>
      </vt:variant>
      <vt:variant>
        <vt:i4>21324</vt:i4>
      </vt:variant>
      <vt:variant>
        <vt:i4>1043</vt:i4>
      </vt:variant>
      <vt:variant>
        <vt:i4>1</vt:i4>
      </vt:variant>
      <vt:variant>
        <vt:lpwstr>D:\MS Dynamics F&amp;O\Creation of Purchase Order and its Invoice Figures\Figure 13. In External Review Purchase Order and its Information.png</vt:lpwstr>
      </vt:variant>
      <vt:variant>
        <vt:lpwstr/>
      </vt:variant>
      <vt:variant>
        <vt:i4>1638522</vt:i4>
      </vt:variant>
      <vt:variant>
        <vt:i4>23111</vt:i4>
      </vt:variant>
      <vt:variant>
        <vt:i4>1044</vt:i4>
      </vt:variant>
      <vt:variant>
        <vt:i4>1</vt:i4>
      </vt:variant>
      <vt:variant>
        <vt:lpwstr>D:\MS Dynamics F&amp;O\Creation of Purchase Order and its Invoice Figures\Figure 14. Vendor Collaboration Dashboard.png</vt:lpwstr>
      </vt:variant>
      <vt:variant>
        <vt:lpwstr/>
      </vt:variant>
      <vt:variant>
        <vt:i4>7733314</vt:i4>
      </vt:variant>
      <vt:variant>
        <vt:i4>23339</vt:i4>
      </vt:variant>
      <vt:variant>
        <vt:i4>1045</vt:i4>
      </vt:variant>
      <vt:variant>
        <vt:i4>1</vt:i4>
      </vt:variant>
      <vt:variant>
        <vt:lpwstr>D:\MS Dynamics F&amp;O\Creation of Purchase Order and its Invoice Figures\Figure 15. Purchase Order Confirmation page.png</vt:lpwstr>
      </vt:variant>
      <vt:variant>
        <vt:lpwstr/>
      </vt:variant>
      <vt:variant>
        <vt:i4>5111929</vt:i4>
      </vt:variant>
      <vt:variant>
        <vt:i4>24318</vt:i4>
      </vt:variant>
      <vt:variant>
        <vt:i4>1046</vt:i4>
      </vt:variant>
      <vt:variant>
        <vt:i4>1</vt:i4>
      </vt:variant>
      <vt:variant>
        <vt:lpwstr>D:\MS Dynamics F&amp;O\Creation of Purchase Order and its Invoice Figures\Figure 15. Selecting Response for Received Purchase Order.png</vt:lpwstr>
      </vt:variant>
      <vt:variant>
        <vt:lpwstr/>
      </vt:variant>
      <vt:variant>
        <vt:i4>131129</vt:i4>
      </vt:variant>
      <vt:variant>
        <vt:i4>25338</vt:i4>
      </vt:variant>
      <vt:variant>
        <vt:i4>1047</vt:i4>
      </vt:variant>
      <vt:variant>
        <vt:i4>1</vt:i4>
      </vt:variant>
      <vt:variant>
        <vt:lpwstr>D:\MS Dynamics F&amp;O\Creation of Purchase Order and its Invoice Figures\Figure 17. Awaiting Customer Action PO Confirmation page.png</vt:lpwstr>
      </vt:variant>
      <vt:variant>
        <vt:lpwstr/>
      </vt:variant>
      <vt:variant>
        <vt:i4>7667776</vt:i4>
      </vt:variant>
      <vt:variant>
        <vt:i4>25577</vt:i4>
      </vt:variant>
      <vt:variant>
        <vt:i4>1038</vt:i4>
      </vt:variant>
      <vt:variant>
        <vt:i4>1</vt:i4>
      </vt:variant>
      <vt:variant>
        <vt:lpwstr>D:\MS Dynamics F&amp;O\Creation of Purchase Order and its Invoice Figures\Figure 18. Purchase Order Response page.png</vt:lpwstr>
      </vt:variant>
      <vt:variant>
        <vt:lpwstr/>
      </vt:variant>
      <vt:variant>
        <vt:i4>196652</vt:i4>
      </vt:variant>
      <vt:variant>
        <vt:i4>26623</vt:i4>
      </vt:variant>
      <vt:variant>
        <vt:i4>1027</vt:i4>
      </vt:variant>
      <vt:variant>
        <vt:i4>1</vt:i4>
      </vt:variant>
      <vt:variant>
        <vt:lpwstr>D:\MS Dynamics F&amp;O\Creation of Purchase Order and its Invoice Figures\Figure 19. List of Open Confirmed Purchase Order.png</vt:lpwstr>
      </vt:variant>
      <vt:variant>
        <vt:lpwstr/>
      </vt:variant>
      <vt:variant>
        <vt:i4>8192019</vt:i4>
      </vt:variant>
      <vt:variant>
        <vt:i4>26863</vt:i4>
      </vt:variant>
      <vt:variant>
        <vt:i4>1026</vt:i4>
      </vt:variant>
      <vt:variant>
        <vt:i4>1</vt:i4>
      </vt:variant>
      <vt:variant>
        <vt:lpwstr>D:\MS Dynamics F&amp;O\Creation of Purchase Order and its Invoice Figures\Figure 20. Open Confirmed Purchase Orders page.png</vt:lpwstr>
      </vt:variant>
      <vt:variant>
        <vt:lpwstr/>
      </vt:variant>
      <vt:variant>
        <vt:i4>6094955</vt:i4>
      </vt:variant>
      <vt:variant>
        <vt:i4>28504</vt:i4>
      </vt:variant>
      <vt:variant>
        <vt:i4>1028</vt:i4>
      </vt:variant>
      <vt:variant>
        <vt:i4>1</vt:i4>
      </vt:variant>
      <vt:variant>
        <vt:lpwstr>D:\MS Dynamics F&amp;O\Creation of Purchase Order and its Invoice Figures\Figure 21. Invoicing Process in Dashboard.png</vt:lpwstr>
      </vt:variant>
      <vt:variant>
        <vt:lpwstr/>
      </vt:variant>
      <vt:variant>
        <vt:i4>131181</vt:i4>
      </vt:variant>
      <vt:variant>
        <vt:i4>28751</vt:i4>
      </vt:variant>
      <vt:variant>
        <vt:i4>1029</vt:i4>
      </vt:variant>
      <vt:variant>
        <vt:i4>1</vt:i4>
      </vt:variant>
      <vt:variant>
        <vt:lpwstr>D:\MS Dynamics F&amp;O\Creation of Purchase Order and its Invoice Figures\Figure 22. Summary and Vendor Invoices in Invoicing page.png</vt:lpwstr>
      </vt:variant>
      <vt:variant>
        <vt:lpwstr/>
      </vt:variant>
      <vt:variant>
        <vt:i4>3407902</vt:i4>
      </vt:variant>
      <vt:variant>
        <vt:i4>29591</vt:i4>
      </vt:variant>
      <vt:variant>
        <vt:i4>1048</vt:i4>
      </vt:variant>
      <vt:variant>
        <vt:i4>1</vt:i4>
      </vt:variant>
      <vt:variant>
        <vt:lpwstr>D:\MS Dynamics F&amp;O\Creation of Purchase Order and its Invoice Figures\Figure 23. New Invoice for Purchase Order Form.png</vt:lpwstr>
      </vt:variant>
      <vt:variant>
        <vt:lpwstr/>
      </vt:variant>
      <vt:variant>
        <vt:i4>4784166</vt:i4>
      </vt:variant>
      <vt:variant>
        <vt:i4>30419</vt:i4>
      </vt:variant>
      <vt:variant>
        <vt:i4>1049</vt:i4>
      </vt:variant>
      <vt:variant>
        <vt:i4>1</vt:i4>
      </vt:variant>
      <vt:variant>
        <vt:lpwstr>D:\MS Dynamics F&amp;O\Creation of Purchase Order and its Invoice Figures\Figure 24. Detailed Information of Vendor Invoice.png</vt:lpwstr>
      </vt:variant>
      <vt:variant>
        <vt:lpwstr/>
      </vt:variant>
      <vt:variant>
        <vt:i4>2752603</vt:i4>
      </vt:variant>
      <vt:variant>
        <vt:i4>31259</vt:i4>
      </vt:variant>
      <vt:variant>
        <vt:i4>1050</vt:i4>
      </vt:variant>
      <vt:variant>
        <vt:i4>1</vt:i4>
      </vt:variant>
      <vt:variant>
        <vt:lpwstr>D:\MS Dynamics F&amp;O\Creation of Purchase Order and its Invoice Figures\Figure 25. Updated Draft Count Value in Invoicing page.png</vt:lpwstr>
      </vt:variant>
      <vt:variant>
        <vt:lpwstr/>
      </vt:variant>
      <vt:variant>
        <vt:i4>112</vt:i4>
      </vt:variant>
      <vt:variant>
        <vt:i4>32109</vt:i4>
      </vt:variant>
      <vt:variant>
        <vt:i4>1051</vt:i4>
      </vt:variant>
      <vt:variant>
        <vt:i4>1</vt:i4>
      </vt:variant>
      <vt:variant>
        <vt:lpwstr>D:\MS Dynamics F&amp;O\Creation of Purchase Order and its Invoice Figures\Figure 26. Updated Count value of Approved Invoices in Invoicing Page.png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GCGS Web Interface - Updates</dc:title>
  <dc:subject>Project Proposal</dc:subject>
  <dc:creator>Asif Rehmat</dc:creator>
  <cp:keywords>1.0</cp:keywords>
  <dc:description/>
  <cp:lastModifiedBy>Waseem Abbas</cp:lastModifiedBy>
  <cp:revision>243</cp:revision>
  <cp:lastPrinted>2021-11-15T16:30:00Z</cp:lastPrinted>
  <dcterms:created xsi:type="dcterms:W3CDTF">2021-11-04T11:37:00Z</dcterms:created>
  <dcterms:modified xsi:type="dcterms:W3CDTF">2022-11-07T15:00:00Z</dcterms:modified>
</cp:coreProperties>
</file>